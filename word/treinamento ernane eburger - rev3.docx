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77E9" w:rsidRPr="004F0028" w:rsidRDefault="00840A3E" w:rsidP="00AC5596">
      <w:pPr>
        <w:pStyle w:val="Textodenfase"/>
        <w:rPr>
          <w:lang w:val="pt-BR"/>
        </w:rPr>
      </w:pPr>
      <w:r w:rsidRPr="004F0028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5480034" wp14:editId="27F19E48">
                <wp:simplePos x="0" y="0"/>
                <wp:positionH relativeFrom="column">
                  <wp:posOffset>-746760</wp:posOffset>
                </wp:positionH>
                <wp:positionV relativeFrom="page">
                  <wp:posOffset>7791450</wp:posOffset>
                </wp:positionV>
                <wp:extent cx="7760970" cy="2876550"/>
                <wp:effectExtent l="57150" t="38100" r="68580" b="95250"/>
                <wp:wrapNone/>
                <wp:docPr id="2" name="Retângulo 2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2876550"/>
                        </a:xfrm>
                        <a:prstGeom prst="rect">
                          <a:avLst/>
                        </a:prstGeom>
                        <a:solidFill>
                          <a:srgbClr val="CC3300"/>
                        </a:solidFill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" o:spid="_x0000_s1026" alt="retângulo colorido" style="position:absolute;margin-left:-58.8pt;margin-top:613.5pt;width:611.1pt;height:22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" fillcolor="#c30" strokecolor="#34aba2 [3206]" strokeweight="1pt">
                <v:shadow on="t" color="black" opacity="28270f" origin=",.5" offset="0"/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34"/>
      </w:tblGrid>
      <w:tr w:rsidR="00D077E9" w:rsidRPr="004F0028" w:rsidTr="00C358C1">
        <w:trPr>
          <w:trHeight w:val="1894"/>
        </w:trPr>
        <w:tc>
          <w:tcPr>
            <w:tcW w:w="10034" w:type="dxa"/>
            <w:tcBorders>
              <w:top w:val="nil"/>
              <w:left w:val="nil"/>
              <w:bottom w:val="nil"/>
              <w:right w:val="nil"/>
            </w:tcBorders>
          </w:tcPr>
          <w:p w:rsidR="00D077E9" w:rsidRPr="004F0028" w:rsidRDefault="00D077E9" w:rsidP="00AB02A7">
            <w:pPr>
              <w:rPr>
                <w:lang w:val="pt-BR"/>
              </w:rPr>
            </w:pPr>
            <w:r w:rsidRPr="004F0028">
              <w:rPr>
                <w:noProof/>
                <w:lang w:val="pt-BR" w:eastAsia="pt-BR"/>
              </w:rPr>
              <mc:AlternateContent>
                <mc:Choice Requires="wps">
                  <w:drawing>
                    <wp:inline distT="0" distB="0" distL="0" distR="0" wp14:anchorId="73153DD4" wp14:editId="10F1F437">
                      <wp:extent cx="6772275" cy="1809750"/>
                      <wp:effectExtent l="0" t="0" r="0" b="0"/>
                      <wp:docPr id="8" name="Caixa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772275" cy="18097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358C1" w:rsidRPr="00C358C1" w:rsidRDefault="00C358C1" w:rsidP="00C358C1">
                                  <w:pPr>
                                    <w:pStyle w:val="Ttulo"/>
                                    <w:spacing w:after="0"/>
                                    <w:jc w:val="center"/>
                                    <w:rPr>
                                      <w:color w:val="CC3300"/>
                                      <w:lang w:val="pt-BR" w:bidi="pt-BR"/>
                                    </w:rPr>
                                  </w:pPr>
                                  <w:r w:rsidRPr="00C358C1">
                                    <w:rPr>
                                      <w:color w:val="CC3300"/>
                                      <w:lang w:val="pt-BR" w:bidi="pt-BR"/>
                                    </w:rPr>
                                    <w:t xml:space="preserve">Curso de </w:t>
                                  </w:r>
                                  <w:r w:rsidR="007C5998" w:rsidRPr="00C358C1">
                                    <w:rPr>
                                      <w:color w:val="CC3300"/>
                                      <w:lang w:val="pt-BR" w:bidi="pt-BR"/>
                                    </w:rPr>
                                    <w:t>Hambúrguer</w:t>
                                  </w:r>
                                  <w:r w:rsidRPr="00C358C1">
                                    <w:rPr>
                                      <w:color w:val="CC3300"/>
                                      <w:lang w:val="pt-BR" w:bidi="pt-BR"/>
                                    </w:rPr>
                                    <w:t xml:space="preserve"> Artesanal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8" o:spid="_x0000_s1026" type="#_x0000_t202" style="width:533.25pt;height:1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" filled="f" stroked="f" strokeweight=".5pt">
                      <v:textbox>
                        <w:txbxContent>
                          <w:p w:rsidR="00C358C1" w:rsidRPr="00C358C1" w:rsidRDefault="00C358C1" w:rsidP="00C358C1">
                            <w:pPr>
                              <w:pStyle w:val="Ttulo"/>
                              <w:spacing w:after="0"/>
                              <w:jc w:val="center"/>
                              <w:rPr>
                                <w:color w:val="CC3300"/>
                                <w:lang w:val="pt-BR" w:bidi="pt-BR"/>
                              </w:rPr>
                            </w:pPr>
                            <w:r w:rsidRPr="00C358C1">
                              <w:rPr>
                                <w:color w:val="CC3300"/>
                                <w:lang w:val="pt-BR" w:bidi="pt-BR"/>
                              </w:rPr>
                              <w:t xml:space="preserve">Curso de </w:t>
                            </w:r>
                            <w:r w:rsidR="007C5998" w:rsidRPr="00C358C1">
                              <w:rPr>
                                <w:color w:val="CC3300"/>
                                <w:lang w:val="pt-BR" w:bidi="pt-BR"/>
                              </w:rPr>
                              <w:t>Hambúrguer</w:t>
                            </w:r>
                            <w:r w:rsidRPr="00C358C1">
                              <w:rPr>
                                <w:color w:val="CC3300"/>
                                <w:lang w:val="pt-BR" w:bidi="pt-BR"/>
                              </w:rPr>
                              <w:t xml:space="preserve"> Artesanal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Pr="004F0028" w:rsidRDefault="00D077E9" w:rsidP="00AB02A7">
            <w:pPr>
              <w:rPr>
                <w:lang w:val="pt-BR"/>
              </w:rPr>
            </w:pPr>
          </w:p>
        </w:tc>
      </w:tr>
      <w:tr w:rsidR="00D077E9" w:rsidRPr="004F0028" w:rsidTr="00C358C1">
        <w:trPr>
          <w:trHeight w:val="7191"/>
        </w:trPr>
        <w:tc>
          <w:tcPr>
            <w:tcW w:w="10034" w:type="dxa"/>
            <w:tcBorders>
              <w:top w:val="nil"/>
              <w:left w:val="nil"/>
              <w:bottom w:val="nil"/>
              <w:right w:val="nil"/>
            </w:tcBorders>
          </w:tcPr>
          <w:p w:rsidR="00D077E9" w:rsidRPr="004F0028" w:rsidRDefault="00E54DB9" w:rsidP="00FE274B">
            <w:pPr>
              <w:jc w:val="center"/>
              <w:rPr>
                <w:noProof/>
                <w:lang w:val="pt-BR"/>
              </w:rPr>
            </w:pPr>
            <w:r w:rsidRPr="00E54DB9">
              <w:rPr>
                <w:noProof/>
                <w:lang w:val="pt-BR" w:eastAsia="pt-BR"/>
              </w:rPr>
              <w:drawing>
                <wp:inline distT="0" distB="0" distL="0" distR="0" wp14:anchorId="23086A6A" wp14:editId="14E72EFD">
                  <wp:extent cx="5391150" cy="4524375"/>
                  <wp:effectExtent l="0" t="0" r="0" b="9525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4524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7E9" w:rsidRPr="004F0028" w:rsidTr="00C358C1">
        <w:trPr>
          <w:trHeight w:val="2438"/>
        </w:trPr>
        <w:tc>
          <w:tcPr>
            <w:tcW w:w="10034" w:type="dxa"/>
            <w:tcBorders>
              <w:top w:val="nil"/>
              <w:left w:val="nil"/>
              <w:bottom w:val="nil"/>
              <w:right w:val="nil"/>
            </w:tcBorders>
          </w:tcPr>
          <w:p w:rsidR="00D077E9" w:rsidRPr="006A5B52" w:rsidRDefault="00D077E9" w:rsidP="00AB02A7">
            <w:pPr>
              <w:rPr>
                <w:color w:val="E7E6E6" w:themeColor="background2"/>
                <w:lang w:val="pt-BR"/>
              </w:rPr>
            </w:pPr>
          </w:p>
          <w:p w:rsidR="00D077E9" w:rsidRPr="006A5B52" w:rsidRDefault="00D077E9" w:rsidP="00AB02A7">
            <w:pPr>
              <w:rPr>
                <w:noProof/>
                <w:color w:val="E7E6E6" w:themeColor="background2"/>
                <w:sz w:val="10"/>
                <w:szCs w:val="10"/>
                <w:lang w:val="pt-BR"/>
              </w:rPr>
            </w:pPr>
          </w:p>
          <w:p w:rsidR="00D077E9" w:rsidRPr="006A5B52" w:rsidRDefault="00D077E9" w:rsidP="00AB02A7">
            <w:pPr>
              <w:rPr>
                <w:noProof/>
                <w:color w:val="E7E6E6" w:themeColor="background2"/>
                <w:sz w:val="10"/>
                <w:szCs w:val="10"/>
                <w:lang w:val="pt-BR"/>
              </w:rPr>
            </w:pPr>
          </w:p>
          <w:p w:rsidR="00D077E9" w:rsidRPr="006A5B52" w:rsidRDefault="00D077E9" w:rsidP="00AB02A7">
            <w:pPr>
              <w:rPr>
                <w:noProof/>
                <w:color w:val="E7E6E6" w:themeColor="background2"/>
                <w:sz w:val="10"/>
                <w:szCs w:val="10"/>
                <w:lang w:val="pt-BR"/>
              </w:rPr>
            </w:pPr>
          </w:p>
          <w:p w:rsidR="00D077E9" w:rsidRPr="006A5B52" w:rsidRDefault="009811BB" w:rsidP="00AB02A7">
            <w:pPr>
              <w:rPr>
                <w:color w:val="E7E6E6" w:themeColor="background2"/>
                <w:lang w:val="pt-BR"/>
              </w:rPr>
            </w:pPr>
            <w:sdt>
              <w:sdtPr>
                <w:rPr>
                  <w:color w:val="E7E6E6" w:themeColor="background2"/>
                  <w:lang w:val="pt-BR"/>
                </w:rPr>
                <w:id w:val="-1740469667"/>
                <w:placeholder>
                  <w:docPart w:val="98D9B6DF0D1949908D9DA1CE9A0DA251"/>
                </w:placeholder>
              </w:sdtPr>
              <w:sdtEndPr/>
              <w:sdtContent>
                <w:r w:rsidR="00C358C1" w:rsidRPr="006A5B52">
                  <w:rPr>
                    <w:color w:val="E7E6E6" w:themeColor="background2"/>
                    <w:lang w:val="pt-BR"/>
                  </w:rPr>
                  <w:t>E! BURGES’S</w:t>
                </w:r>
              </w:sdtContent>
            </w:sdt>
          </w:p>
          <w:p w:rsidR="00D077E9" w:rsidRPr="006A5B52" w:rsidRDefault="00D077E9" w:rsidP="00AB02A7">
            <w:pPr>
              <w:rPr>
                <w:color w:val="E7E6E6" w:themeColor="background2"/>
                <w:lang w:val="pt-BR"/>
              </w:rPr>
            </w:pPr>
            <w:r w:rsidRPr="006A5B52">
              <w:rPr>
                <w:color w:val="E7E6E6" w:themeColor="background2"/>
                <w:lang w:val="pt-BR" w:bidi="pt-BR"/>
              </w:rPr>
              <w:t xml:space="preserve">Criado por: </w:t>
            </w:r>
            <w:sdt>
              <w:sdtPr>
                <w:rPr>
                  <w:color w:val="E7E6E6" w:themeColor="background2"/>
                  <w:lang w:val="pt-BR"/>
                </w:rPr>
                <w:alias w:val="Seu Nome"/>
                <w:tag w:val="Seu Nome"/>
                <w:id w:val="-180584491"/>
                <w:placeholder>
                  <w:docPart w:val="B4057B5B12B0457CBB3C74BB6F9B5DEF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:text w:multiLine="1"/>
              </w:sdtPr>
              <w:sdtEndPr/>
              <w:sdtContent>
                <w:r w:rsidR="00C358C1" w:rsidRPr="006A5B52">
                  <w:rPr>
                    <w:color w:val="E7E6E6" w:themeColor="background2"/>
                    <w:lang w:val="pt-BR"/>
                  </w:rPr>
                  <w:t>E! BURGER’S</w:t>
                </w:r>
              </w:sdtContent>
            </w:sdt>
          </w:p>
          <w:p w:rsidR="00D077E9" w:rsidRPr="004F0028" w:rsidRDefault="00C358C1" w:rsidP="00AB02A7">
            <w:pPr>
              <w:rPr>
                <w:noProof/>
                <w:sz w:val="10"/>
                <w:szCs w:val="10"/>
                <w:lang w:val="pt-BR"/>
              </w:rPr>
            </w:pPr>
            <w:r w:rsidRPr="006A5B52">
              <w:rPr>
                <w:noProof/>
                <w:color w:val="E7E6E6" w:themeColor="background2"/>
                <w:sz w:val="10"/>
                <w:szCs w:val="10"/>
                <w:lang w:val="pt-BR"/>
              </w:rPr>
              <w:t xml:space="preserve">                                                                                                                                                                               </w:t>
            </w:r>
            <w:r>
              <w:rPr>
                <w:noProof/>
                <w:sz w:val="10"/>
                <w:szCs w:val="10"/>
                <w:lang w:val="pt-BR"/>
              </w:rPr>
              <w:t xml:space="preserve">                                                                                                                                                               </w:t>
            </w:r>
          </w:p>
        </w:tc>
      </w:tr>
    </w:tbl>
    <w:p w:rsidR="00D077E9" w:rsidRPr="004F0028" w:rsidRDefault="00D077E9">
      <w:pPr>
        <w:spacing w:after="200"/>
        <w:rPr>
          <w:lang w:val="pt-BR"/>
        </w:rPr>
      </w:pPr>
      <w:r w:rsidRPr="004F0028">
        <w:rPr>
          <w:lang w:val="pt-BR" w:bidi="pt-BR"/>
        </w:rPr>
        <w:br w:type="page"/>
      </w:r>
    </w:p>
    <w:p w:rsidR="0003583C" w:rsidRDefault="0003583C" w:rsidP="0024021C">
      <w:pPr>
        <w:shd w:val="clear" w:color="auto" w:fill="FFFFFF"/>
        <w:spacing w:after="60" w:line="240" w:lineRule="auto"/>
        <w:jc w:val="center"/>
        <w:outlineLvl w:val="1"/>
        <w:rPr>
          <w:rFonts w:ascii="Helvetica" w:eastAsia="Times New Roman" w:hAnsi="Helvetica" w:cs="Helvetica"/>
          <w:b w:val="0"/>
          <w:color w:val="444444"/>
          <w:sz w:val="36"/>
          <w:szCs w:val="36"/>
          <w:lang w:val="pt-BR" w:eastAsia="pt-BR"/>
        </w:rPr>
      </w:pPr>
    </w:p>
    <w:p w:rsidR="0003583C" w:rsidRDefault="0003583C" w:rsidP="0024021C">
      <w:pPr>
        <w:shd w:val="clear" w:color="auto" w:fill="FFFFFF"/>
        <w:spacing w:after="60" w:line="240" w:lineRule="auto"/>
        <w:jc w:val="center"/>
        <w:outlineLvl w:val="1"/>
        <w:rPr>
          <w:rFonts w:ascii="Helvetica" w:eastAsia="Times New Roman" w:hAnsi="Helvetica" w:cs="Helvetica"/>
          <w:b w:val="0"/>
          <w:color w:val="444444"/>
          <w:sz w:val="36"/>
          <w:szCs w:val="36"/>
          <w:lang w:val="pt-BR" w:eastAsia="pt-BR"/>
        </w:rPr>
      </w:pPr>
    </w:p>
    <w:p w:rsidR="00773D68" w:rsidRPr="00773D68" w:rsidRDefault="006D4B5F" w:rsidP="0024021C">
      <w:pPr>
        <w:shd w:val="clear" w:color="auto" w:fill="FFFFFF"/>
        <w:spacing w:after="60" w:line="240" w:lineRule="auto"/>
        <w:jc w:val="center"/>
        <w:outlineLvl w:val="1"/>
        <w:rPr>
          <w:rFonts w:ascii="Helvetica" w:eastAsia="Times New Roman" w:hAnsi="Helvetica" w:cs="Helvetica"/>
          <w:b w:val="0"/>
          <w:color w:val="444444"/>
          <w:sz w:val="36"/>
          <w:szCs w:val="36"/>
          <w:lang w:val="pt-BR" w:eastAsia="pt-BR"/>
        </w:rPr>
      </w:pPr>
      <w:r w:rsidRPr="00773D68">
        <w:rPr>
          <w:rFonts w:ascii="Helvetica" w:eastAsia="Times New Roman" w:hAnsi="Helvetica" w:cs="Helvetica"/>
          <w:b w:val="0"/>
          <w:color w:val="444444"/>
          <w:sz w:val="36"/>
          <w:szCs w:val="36"/>
          <w:lang w:val="pt-BR" w:eastAsia="pt-BR"/>
        </w:rPr>
        <w:t>Bem-vindo (</w:t>
      </w:r>
      <w:r w:rsidR="00773D68" w:rsidRPr="00773D68">
        <w:rPr>
          <w:rFonts w:ascii="Helvetica" w:eastAsia="Times New Roman" w:hAnsi="Helvetica" w:cs="Helvetica"/>
          <w:b w:val="0"/>
          <w:color w:val="444444"/>
          <w:sz w:val="36"/>
          <w:szCs w:val="36"/>
          <w:lang w:val="pt-BR" w:eastAsia="pt-BR"/>
        </w:rPr>
        <w:t>a) ao Curso de Hambúrguer Artesanal</w:t>
      </w:r>
      <w:r w:rsidR="00840A3E">
        <w:rPr>
          <w:rFonts w:ascii="Helvetica" w:eastAsia="Times New Roman" w:hAnsi="Helvetica" w:cs="Helvetica"/>
          <w:b w:val="0"/>
          <w:color w:val="444444"/>
          <w:sz w:val="36"/>
          <w:szCs w:val="36"/>
          <w:lang w:val="pt-BR" w:eastAsia="pt-BR"/>
        </w:rPr>
        <w:t xml:space="preserve"> do </w:t>
      </w:r>
      <w:r w:rsidR="0024021C">
        <w:rPr>
          <w:rFonts w:ascii="Helvetica" w:eastAsia="Times New Roman" w:hAnsi="Helvetica" w:cs="Helvetica"/>
          <w:b w:val="0"/>
          <w:color w:val="444444"/>
          <w:sz w:val="36"/>
          <w:szCs w:val="36"/>
          <w:lang w:val="pt-BR" w:eastAsia="pt-BR"/>
        </w:rPr>
        <w:t xml:space="preserve">                                  E! Burger’s</w:t>
      </w:r>
    </w:p>
    <w:p w:rsidR="00773D68" w:rsidRDefault="00773D68" w:rsidP="00773D68">
      <w:pPr>
        <w:spacing w:after="100" w:afterAutospacing="1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pt-BR" w:eastAsia="pt-BR"/>
        </w:rPr>
      </w:pPr>
    </w:p>
    <w:p w:rsidR="00773D68" w:rsidRDefault="00071426" w:rsidP="00773D68">
      <w:pPr>
        <w:spacing w:after="100" w:afterAutospacing="1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pt-BR" w:eastAsia="pt-BR"/>
        </w:rPr>
      </w:pPr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pt-BR" w:eastAsia="pt-BR"/>
        </w:rPr>
        <w:object w:dxaOrig="274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7.25pt;height:40.5pt" o:ole="">
            <v:imagedata r:id="rId13" o:title=""/>
          </v:shape>
          <o:OLEObject Type="Embed" ProgID="Package" ShapeID="_x0000_i1025" DrawAspect="Content" ObjectID="_1689494921" r:id="rId14"/>
        </w:object>
      </w:r>
    </w:p>
    <w:p w:rsidR="00773D68" w:rsidRPr="00CE7BB8" w:rsidRDefault="0024021C" w:rsidP="00773D68">
      <w:pPr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773D6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Olá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,</w:t>
      </w:r>
    </w:p>
    <w:p w:rsidR="00773D68" w:rsidRPr="0066594B" w:rsidRDefault="0066594B" w:rsidP="0066594B">
      <w:pPr>
        <w:pStyle w:val="PargrafodaLista"/>
        <w:numPr>
          <w:ilvl w:val="0"/>
          <w:numId w:val="11"/>
        </w:numPr>
        <w:spacing w:after="100" w:afterAutospacing="1" w:line="240" w:lineRule="auto"/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  <w:r w:rsidRPr="0066594B"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  <w:t>HOME</w:t>
      </w:r>
    </w:p>
    <w:p w:rsidR="00773D68" w:rsidRPr="00CE7BB8" w:rsidRDefault="00773D68" w:rsidP="006D4B5F">
      <w:pPr>
        <w:spacing w:after="100" w:afterAutospacing="1" w:line="240" w:lineRule="auto"/>
        <w:jc w:val="center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773D6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7C5998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Seja </w:t>
      </w:r>
      <w:r w:rsidR="007C5998" w:rsidRPr="007C5998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bem-vinda (o) a Família</w:t>
      </w:r>
      <w:r w:rsidRPr="007C5998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 </w:t>
      </w:r>
      <w:r w:rsidR="00D51F9D" w:rsidRPr="007C5998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E! Burger’s </w:t>
      </w:r>
      <w:r w:rsidR="006B23ED" w:rsidRPr="007C5998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- </w:t>
      </w:r>
      <w:r w:rsidRPr="007C5998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Curso de Hambúrguer Artesanal​</w:t>
      </w:r>
    </w:p>
    <w:p w:rsidR="0092022B" w:rsidRDefault="0092022B" w:rsidP="00773D68">
      <w:pPr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Chamo-me </w:t>
      </w:r>
      <w:r w:rsidRPr="0092022B">
        <w:rPr>
          <w:rFonts w:ascii="Helvetica" w:eastAsia="Times New Roman" w:hAnsi="Helvetica" w:cs="Helvetica"/>
          <w:b w:val="0"/>
          <w:color w:val="444444"/>
          <w:szCs w:val="24"/>
          <w:lang w:val="pt-BR" w:eastAsia="pt-BR"/>
        </w:rPr>
        <w:t>Ernane Mendes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, e a partir de agora, irei mostrar a você como tirar seu sonho do papel</w:t>
      </w:r>
      <w:r w:rsidR="007C599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e transformar em realidade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.</w:t>
      </w:r>
    </w:p>
    <w:p w:rsidR="0092022B" w:rsidRDefault="0092022B" w:rsidP="00773D68">
      <w:pPr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Pois foi assim que eu comecei, com um sonho de ter minha liberdade financeira e minha própria Hamburgueria.</w:t>
      </w:r>
    </w:p>
    <w:p w:rsidR="0092022B" w:rsidRPr="00773D68" w:rsidRDefault="0092022B" w:rsidP="00773D68">
      <w:pPr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E por isso resolvi prosperar com você. E com esse treinamento você abrirá sua </w:t>
      </w:r>
      <w:proofErr w:type="gramStart"/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mente ,</w:t>
      </w:r>
      <w:proofErr w:type="gramEnd"/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e com certeza irá fazer toda diferença . </w:t>
      </w:r>
    </w:p>
    <w:p w:rsidR="00311DF6" w:rsidRDefault="00773D68" w:rsidP="00773D68">
      <w:pPr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773D6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Prepare-se para aprender todos os detalhes e segredos para produzir o melhor </w:t>
      </w:r>
      <w:r w:rsidR="0092022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Hambúrguer Artesanal de todos.</w:t>
      </w:r>
      <w:r w:rsidR="0092022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773D6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="0065579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será um aprendizado</w:t>
      </w:r>
      <w:r w:rsidRPr="00773D6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proofErr w:type="gramStart"/>
      <w:r w:rsidRPr="00773D6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à</w:t>
      </w:r>
      <w:proofErr w:type="gramEnd"/>
      <w:r w:rsidRPr="00773D6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partir de HOJE</w:t>
      </w:r>
      <w:r w:rsidR="00311DF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, </w:t>
      </w:r>
      <w:r w:rsidRPr="00773D6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para SEMPRE, isso mesmo, VITALÍCIO </w:t>
      </w:r>
      <w:r w:rsidR="000F1EF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que </w:t>
      </w:r>
      <w:r w:rsidR="00311DF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você nunca mais irá esquecer.</w:t>
      </w:r>
    </w:p>
    <w:p w:rsidR="00773D68" w:rsidRPr="00773D68" w:rsidRDefault="00773D68" w:rsidP="00773D68">
      <w:pPr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773D6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Se você tiver qualquer dúvida no decorrer do curso, basta entrar em contato c</w:t>
      </w:r>
      <w:r w:rsidR="007C599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onosco através do nosso </w:t>
      </w:r>
      <w:r w:rsidR="0003583C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Zap (24) 98845-</w:t>
      </w:r>
      <w:r w:rsidR="00697B4C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2525.</w:t>
      </w:r>
      <w:r w:rsidR="0003583C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r w:rsidRPr="00773D6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É sempre um prazer responder!</w:t>
      </w:r>
    </w:p>
    <w:p w:rsidR="00697B4C" w:rsidRDefault="00697B4C" w:rsidP="00DF027C">
      <w:pPr>
        <w:rPr>
          <w:lang w:val="pt-BR"/>
        </w:rPr>
      </w:pPr>
    </w:p>
    <w:p w:rsidR="00697B4C" w:rsidRDefault="00697B4C" w:rsidP="00DF027C">
      <w:pPr>
        <w:rPr>
          <w:lang w:val="pt-BR"/>
        </w:rPr>
      </w:pPr>
    </w:p>
    <w:p w:rsidR="00697B4C" w:rsidRDefault="00697B4C" w:rsidP="00DF027C">
      <w:pPr>
        <w:rPr>
          <w:lang w:val="pt-BR"/>
        </w:rPr>
      </w:pPr>
    </w:p>
    <w:p w:rsidR="00697B4C" w:rsidRDefault="00697B4C" w:rsidP="00DF027C">
      <w:pPr>
        <w:rPr>
          <w:lang w:val="pt-BR"/>
        </w:rPr>
      </w:pPr>
    </w:p>
    <w:p w:rsidR="00AB02A7" w:rsidRPr="004F0028" w:rsidRDefault="0003583C" w:rsidP="00DF027C">
      <w:pPr>
        <w:rPr>
          <w:lang w:val="pt-BR"/>
        </w:rPr>
      </w:pPr>
      <w:r>
        <w:rPr>
          <w:lang w:val="pt-BR"/>
        </w:rPr>
        <w:t xml:space="preserve">Você terá acesso aos principais fornecedores para </w:t>
      </w:r>
      <w:proofErr w:type="gramStart"/>
      <w:r>
        <w:rPr>
          <w:lang w:val="pt-BR"/>
        </w:rPr>
        <w:t>agilizar</w:t>
      </w:r>
      <w:proofErr w:type="gramEnd"/>
      <w:r w:rsidR="00697B4C">
        <w:rPr>
          <w:lang w:val="pt-BR"/>
        </w:rPr>
        <w:t xml:space="preserve"> </w:t>
      </w:r>
      <w:r>
        <w:rPr>
          <w:lang w:val="pt-BR"/>
        </w:rPr>
        <w:t>sua procura, e facilitar suas compras.</w:t>
      </w:r>
    </w:p>
    <w:p w:rsidR="00773D68" w:rsidRDefault="00773D68" w:rsidP="00773D68">
      <w:pPr>
        <w:spacing w:after="200"/>
        <w:jc w:val="center"/>
        <w:rPr>
          <w:lang w:val="pt-BR"/>
        </w:rPr>
      </w:pPr>
    </w:p>
    <w:p w:rsidR="0003583C" w:rsidRDefault="0003583C" w:rsidP="00773D68">
      <w:pPr>
        <w:spacing w:after="200"/>
        <w:jc w:val="center"/>
        <w:rPr>
          <w:lang w:val="pt-BR"/>
        </w:rPr>
      </w:pPr>
    </w:p>
    <w:p w:rsidR="0003583C" w:rsidRDefault="0003583C" w:rsidP="00773D68">
      <w:pPr>
        <w:spacing w:after="200"/>
        <w:jc w:val="center"/>
        <w:rPr>
          <w:lang w:val="pt-BR"/>
        </w:rPr>
      </w:pPr>
    </w:p>
    <w:p w:rsidR="008C2E8C" w:rsidRPr="0066594B" w:rsidRDefault="0066594B" w:rsidP="0066594B">
      <w:pPr>
        <w:spacing w:after="200"/>
        <w:rPr>
          <w:color w:val="FF0000"/>
          <w:lang w:val="pt-BR"/>
        </w:rPr>
      </w:pPr>
      <w:r w:rsidRPr="0066594B">
        <w:rPr>
          <w:color w:val="FF0000"/>
          <w:lang w:val="pt-BR"/>
        </w:rPr>
        <w:lastRenderedPageBreak/>
        <w:t xml:space="preserve">2-SEU </w:t>
      </w:r>
      <w:proofErr w:type="gramStart"/>
      <w:r w:rsidRPr="0066594B">
        <w:rPr>
          <w:color w:val="FF0000"/>
          <w:lang w:val="pt-BR"/>
        </w:rPr>
        <w:t>DELIVERY</w:t>
      </w:r>
      <w:proofErr w:type="gramEnd"/>
    </w:p>
    <w:p w:rsidR="00E45487" w:rsidRDefault="00E45487" w:rsidP="00E45487">
      <w:pPr>
        <w:tabs>
          <w:tab w:val="left" w:pos="2250"/>
        </w:tabs>
        <w:rPr>
          <w:noProof/>
          <w:lang w:val="pt-BR" w:eastAsia="pt-BR"/>
        </w:rPr>
      </w:pPr>
    </w:p>
    <w:p w:rsidR="00E45487" w:rsidRDefault="00E45487" w:rsidP="00006200">
      <w:pPr>
        <w:tabs>
          <w:tab w:val="left" w:pos="2250"/>
        </w:tabs>
        <w:jc w:val="center"/>
        <w:rPr>
          <w:noProof/>
          <w:lang w:val="pt-BR" w:eastAsia="pt-BR"/>
        </w:rPr>
      </w:pPr>
    </w:p>
    <w:p w:rsidR="00E45487" w:rsidRPr="006A649D" w:rsidRDefault="00E45487" w:rsidP="00E45487">
      <w:pPr>
        <w:pStyle w:val="Ttulo2"/>
        <w:shd w:val="clear" w:color="auto" w:fill="FFFFFF"/>
        <w:spacing w:after="60"/>
        <w:jc w:val="center"/>
        <w:rPr>
          <w:rFonts w:ascii="Helvetica" w:eastAsia="Times New Roman" w:hAnsi="Helvetica" w:cs="Helvetica"/>
          <w:b/>
          <w:color w:val="444444"/>
          <w:sz w:val="24"/>
          <w:szCs w:val="24"/>
          <w:lang w:val="pt-BR" w:eastAsia="pt-BR"/>
        </w:rPr>
      </w:pPr>
      <w:r>
        <w:rPr>
          <w:rFonts w:ascii="Helvetica" w:hAnsi="Helvetica" w:cs="Helvetica"/>
          <w:b/>
          <w:bCs/>
          <w:color w:val="444444"/>
        </w:rPr>
        <w:t xml:space="preserve">Como montar seu </w:t>
      </w:r>
      <w:proofErr w:type="gramStart"/>
      <w:r w:rsidRPr="00E573A8">
        <w:rPr>
          <w:rFonts w:ascii="Helvetica" w:hAnsi="Helvetica" w:cs="Helvetica"/>
          <w:b/>
          <w:bCs/>
          <w:color w:val="444444"/>
        </w:rPr>
        <w:t>Delivery</w:t>
      </w:r>
      <w:proofErr w:type="gramEnd"/>
      <w:r w:rsidRPr="00E573A8">
        <w:rPr>
          <w:rFonts w:ascii="Helvetica" w:hAnsi="Helvetica" w:cs="Helvetica"/>
          <w:b/>
          <w:bCs/>
          <w:color w:val="444444"/>
        </w:rPr>
        <w:t>.</w:t>
      </w:r>
    </w:p>
    <w:p w:rsidR="00E45487" w:rsidRDefault="00E45487" w:rsidP="00006200">
      <w:pPr>
        <w:tabs>
          <w:tab w:val="left" w:pos="2250"/>
        </w:tabs>
        <w:jc w:val="center"/>
        <w:rPr>
          <w:noProof/>
          <w:lang w:val="pt-BR" w:eastAsia="pt-BR"/>
        </w:rPr>
      </w:pPr>
    </w:p>
    <w:p w:rsidR="00E45487" w:rsidRDefault="00E45487" w:rsidP="00006200">
      <w:pPr>
        <w:tabs>
          <w:tab w:val="left" w:pos="2250"/>
        </w:tabs>
        <w:jc w:val="center"/>
        <w:rPr>
          <w:noProof/>
          <w:lang w:val="pt-BR" w:eastAsia="pt-BR"/>
        </w:rPr>
      </w:pPr>
    </w:p>
    <w:p w:rsidR="00E45487" w:rsidRDefault="00E45487" w:rsidP="00006200">
      <w:pPr>
        <w:tabs>
          <w:tab w:val="left" w:pos="2250"/>
        </w:tabs>
        <w:jc w:val="center"/>
        <w:rPr>
          <w:noProof/>
          <w:lang w:val="pt-BR" w:eastAsia="pt-BR"/>
        </w:rPr>
      </w:pPr>
    </w:p>
    <w:p w:rsidR="008C2E8C" w:rsidRDefault="00006200" w:rsidP="00006200">
      <w:pPr>
        <w:tabs>
          <w:tab w:val="left" w:pos="2250"/>
        </w:tabs>
        <w:jc w:val="center"/>
        <w:rPr>
          <w:lang w:val="pt-BR"/>
        </w:rPr>
      </w:pPr>
      <w:r w:rsidRPr="00006200">
        <w:rPr>
          <w:noProof/>
          <w:lang w:val="pt-BR" w:eastAsia="pt-BR"/>
        </w:rPr>
        <w:drawing>
          <wp:inline distT="0" distB="0" distL="0" distR="0" wp14:anchorId="30982C6C" wp14:editId="31198295">
            <wp:extent cx="5247640" cy="3498252"/>
            <wp:effectExtent l="0" t="0" r="0" b="6985"/>
            <wp:docPr id="11" name="Imagem 11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742" cy="3498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573A8" w:rsidRPr="0066594B" w:rsidRDefault="0066594B" w:rsidP="00E45487">
      <w:pPr>
        <w:rPr>
          <w:rFonts w:ascii="Helvetica" w:eastAsia="Times New Roman" w:hAnsi="Helvetica" w:cs="Helvetica"/>
          <w:color w:val="FF0000"/>
          <w:sz w:val="36"/>
          <w:szCs w:val="36"/>
          <w:lang w:val="pt-BR" w:eastAsia="pt-BR"/>
        </w:rPr>
      </w:pPr>
      <w:r w:rsidRPr="0066594B">
        <w:rPr>
          <w:rFonts w:ascii="Helvetica" w:eastAsia="Times New Roman" w:hAnsi="Helvetica" w:cs="Helvetica"/>
          <w:color w:val="FF0000"/>
          <w:sz w:val="36"/>
          <w:szCs w:val="36"/>
          <w:lang w:val="pt-BR" w:eastAsia="pt-BR"/>
        </w:rPr>
        <w:t>3 - PLANEJAMENTO</w:t>
      </w:r>
    </w:p>
    <w:p w:rsidR="00A03FAE" w:rsidRDefault="00A03FAE" w:rsidP="00E573A8"/>
    <w:p w:rsidR="00C21AC4" w:rsidRPr="00CE7BB8" w:rsidRDefault="00C21AC4" w:rsidP="00B26C10">
      <w:pPr>
        <w:ind w:firstLine="720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Para quem é apaixonado por esse ramo</w:t>
      </w:r>
      <w:r w:rsidR="00697B4C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,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e quer abrir seu próprio negócio, uma Hamburgueria é uma boa opção já que esse mercado está em grande expansão. Você deve seguir alguns passos fundamentais para o sucesso do Negócio: </w:t>
      </w:r>
    </w:p>
    <w:p w:rsidR="00C21AC4" w:rsidRPr="00CE7BB8" w:rsidRDefault="00C21AC4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C21AC4" w:rsidRPr="00CE7BB8" w:rsidRDefault="00C21AC4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176EEF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Plano de Negócio</w:t>
      </w:r>
      <w:r w:rsidR="00697B4C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: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Coloque tudo no papel e siga à risca. Conheça a sua demanda (clientes), investigue sua concorrência e calcule aproximadamente os gastos que irá precisar investir inicialmente. </w:t>
      </w:r>
    </w:p>
    <w:p w:rsidR="00C21AC4" w:rsidRPr="00CE7BB8" w:rsidRDefault="00C21AC4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A03FAE" w:rsidRPr="00CE7BB8" w:rsidRDefault="00C21AC4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176EEF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Escolha do Local</w:t>
      </w:r>
      <w:r w:rsidR="00697B4C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: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O loc</w:t>
      </w:r>
      <w:r w:rsidR="00697B4C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al escolhido é muito importante, 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pois se está muito afastado ou o acesso é difícil as pessoas não frequentarão</w:t>
      </w:r>
      <w:r w:rsidR="00DA139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, ho</w:t>
      </w:r>
      <w:r w:rsidR="00A24F2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je em dia o </w:t>
      </w:r>
      <w:proofErr w:type="gramStart"/>
      <w:r w:rsidR="00A24F26" w:rsidRPr="00E45487">
        <w:rPr>
          <w:rFonts w:ascii="Helvetica" w:eastAsia="Times New Roman" w:hAnsi="Helvetica" w:cs="Helvetica"/>
          <w:color w:val="444444"/>
          <w:sz w:val="26"/>
          <w:szCs w:val="24"/>
          <w:lang w:val="pt-BR" w:eastAsia="pt-BR"/>
        </w:rPr>
        <w:t>Delivery</w:t>
      </w:r>
      <w:proofErr w:type="gramEnd"/>
      <w:r w:rsidR="00A24F2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r w:rsidR="00681AB3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é uma ótima opção e sai mais em conta, </w:t>
      </w:r>
      <w:r w:rsidR="00681AB3" w:rsidRPr="00697B4C">
        <w:rPr>
          <w:rFonts w:ascii="Helvetica" w:eastAsia="Times New Roman" w:hAnsi="Helvetica" w:cs="Helvetica"/>
          <w:color w:val="444444"/>
          <w:sz w:val="24"/>
          <w:szCs w:val="24"/>
          <w:u w:val="single"/>
          <w:lang w:val="pt-BR" w:eastAsia="pt-BR"/>
        </w:rPr>
        <w:t>pois você pode fazer na sua própria casa</w:t>
      </w:r>
      <w:r w:rsidR="00E6781C" w:rsidRPr="00697B4C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.</w:t>
      </w:r>
      <w:r w:rsidR="00A24F2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</w:p>
    <w:p w:rsidR="00C21AC4" w:rsidRPr="00CE7BB8" w:rsidRDefault="00C21AC4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6D4CA6" w:rsidRPr="00CE7BB8" w:rsidRDefault="006D4CA6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176EEF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Crie a sua Identidade</w:t>
      </w:r>
      <w:r w:rsidR="007D2524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: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Uma identidade para seu negócio é algo muito importante. O seu </w:t>
      </w:r>
      <w:r w:rsidRPr="007D2524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nome e a sua logo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deve ser pensado com calma e muito bem estudado. As cores influenciam muito. O cliente deve olhar para a sua marca e </w:t>
      </w:r>
      <w:r w:rsidR="007D2524"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lembrar o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sabor do seu </w:t>
      </w:r>
      <w:r w:rsidR="007D2524"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Hambúrguer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! </w:t>
      </w:r>
    </w:p>
    <w:p w:rsidR="006D4CA6" w:rsidRPr="00CE7BB8" w:rsidRDefault="006D4CA6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E45487" w:rsidRDefault="00E45487" w:rsidP="00C21AC4">
      <w:pPr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E45487" w:rsidRDefault="00E45487" w:rsidP="00C21AC4">
      <w:pPr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E45487" w:rsidRPr="0066594B" w:rsidRDefault="0066594B" w:rsidP="00C21AC4">
      <w:pPr>
        <w:rPr>
          <w:rFonts w:ascii="Helvetica" w:eastAsia="Times New Roman" w:hAnsi="Helvetica" w:cs="Helvetica"/>
          <w:bCs/>
          <w:color w:val="FF0000"/>
          <w:sz w:val="24"/>
          <w:szCs w:val="24"/>
          <w:lang w:val="pt-BR" w:eastAsia="pt-BR"/>
        </w:rPr>
      </w:pPr>
      <w:r w:rsidRPr="0066594B">
        <w:rPr>
          <w:rFonts w:ascii="Helvetica" w:eastAsia="Times New Roman" w:hAnsi="Helvetica" w:cs="Helvetica"/>
          <w:bCs/>
          <w:color w:val="FF0000"/>
          <w:sz w:val="24"/>
          <w:szCs w:val="24"/>
          <w:lang w:val="pt-BR" w:eastAsia="pt-BR"/>
        </w:rPr>
        <w:t>4- CARDAPIO</w:t>
      </w:r>
    </w:p>
    <w:p w:rsidR="00E45487" w:rsidRDefault="006D4CA6" w:rsidP="00C21AC4">
      <w:r w:rsidRPr="00886714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Escolha do Cardápio</w:t>
      </w:r>
      <w:r w:rsidR="00A4740E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: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Tenha um cardápio com um Layout bonito,</w:t>
      </w:r>
      <w:r w:rsidR="00886714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limpo, direto e claro, com foco nos lanches e principalmente enfatiz</w:t>
      </w:r>
      <w:r w:rsidR="00A4740E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e o seu produto diferenciado. 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Evite uma grande variedade de opções</w:t>
      </w:r>
      <w:proofErr w:type="gramStart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pois</w:t>
      </w:r>
      <w:proofErr w:type="gramEnd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assim você terá um estoque fácil de ser administrado evitando assim o desperdício, atendendo com maior rapidez.</w:t>
      </w:r>
    </w:p>
    <w:p w:rsidR="00A064E7" w:rsidRDefault="00A4740E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E4548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Mostram</w:t>
      </w:r>
      <w:r w:rsidR="00E45487" w:rsidRPr="00E4548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que 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as Hamburgueria</w:t>
      </w:r>
      <w:r w:rsidR="00E45487" w:rsidRPr="00E4548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que oferecem </w:t>
      </w:r>
      <w:proofErr w:type="gramStart"/>
      <w:r w:rsidR="00E45487" w:rsidRPr="00E4548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delivery</w:t>
      </w:r>
      <w:proofErr w:type="gramEnd"/>
      <w:r w:rsidR="00E45487" w:rsidRPr="00E4548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devem buscar </w:t>
      </w:r>
      <w:r w:rsidR="00E45487" w:rsidRPr="00A064E7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6 opções</w:t>
      </w:r>
      <w:r w:rsidR="00E45487" w:rsidRPr="00E4548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por categoria de menu</w:t>
      </w:r>
      <w:r w:rsidR="00E4548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. </w:t>
      </w:r>
    </w:p>
    <w:p w:rsidR="006D4CA6" w:rsidRPr="00CE7BB8" w:rsidRDefault="00E45487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Ou seja: tenha no seu cardápio </w:t>
      </w:r>
      <w:r w:rsidR="00A064E7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no máximo até </w:t>
      </w:r>
      <w:proofErr w:type="gramStart"/>
      <w:r w:rsidR="00A064E7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8</w:t>
      </w:r>
      <w:proofErr w:type="gramEnd"/>
      <w:r w:rsidR="00A064E7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 opções de</w:t>
      </w:r>
      <w:r w:rsidRPr="00A064E7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 lanches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. </w:t>
      </w:r>
      <w:r w:rsidRPr="00E4548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Por que essa limitação? Primeiro, o estudo revelou que a satisfação do cliente diminui à medida que o número de opções aumenta. Isso é conhecido como </w:t>
      </w:r>
      <w:r w:rsidRPr="00822B27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“sobrecarga de escolha”</w:t>
      </w:r>
      <w:r w:rsidRPr="00E4548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e pode levar a examinar outros fatores - como preço - para tomar sua decisão.</w:t>
      </w:r>
    </w:p>
    <w:p w:rsidR="003D3B18" w:rsidRDefault="003D3B18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3D3B18" w:rsidRDefault="003D3B18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3D3B18" w:rsidRDefault="003D3B18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3D3B18" w:rsidRDefault="003D3B18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3D3B18" w:rsidRDefault="003D3B18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3D3B18" w:rsidRDefault="003D3B18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3D3B18" w:rsidRDefault="003D3B18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3D3B18" w:rsidRDefault="003D3B18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66594B" w:rsidRPr="0066594B" w:rsidRDefault="0066594B" w:rsidP="00C21AC4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  <w: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  <w:t>5-PUBLICIDADE</w:t>
      </w:r>
    </w:p>
    <w:p w:rsidR="00AA7252" w:rsidRPr="00CE7BB8" w:rsidRDefault="006D4CA6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886714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Publicidade</w:t>
      </w:r>
      <w:r w:rsidR="001D6F0F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: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A publicidade que você terá menos investimento e rápido retorno será através das </w:t>
      </w:r>
      <w:r w:rsidRPr="001D6F0F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Redes Sociais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. Crie uma Fanpage no Facebook (página) e mantenha atualizada com postagens de fotos dos</w:t>
      </w:r>
      <w:r w:rsidR="00AA7252"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lanches, sempre com novidades, promoções como combos. Mantenha os números de telefone e endereço sempre atualizados em cadastros de Listas e Sites Online.</w:t>
      </w:r>
    </w:p>
    <w:p w:rsidR="00622BAE" w:rsidRPr="00CE7BB8" w:rsidRDefault="00622BAE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AA7252" w:rsidRPr="00CE7BB8" w:rsidRDefault="00AA7252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886714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Entusiasmo e Insistência</w:t>
      </w:r>
      <w:r w:rsidR="001D6F0F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: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É de extrema importância que se tenha essas duas qualidades para abrir um negócio, o primeiro ano sempre é </w:t>
      </w:r>
      <w:r w:rsidR="00622BAE"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o mais difícil,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porém é o decisivo. </w:t>
      </w:r>
    </w:p>
    <w:p w:rsidR="00AA7252" w:rsidRPr="00CE7BB8" w:rsidRDefault="00AA7252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416675" w:rsidRPr="00E573A8" w:rsidRDefault="00AA7252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Visão Assim que você estiver estabilizado em seu negócio é hora de crescer, pense em algum investimento novo dentro do seu negócio como uma pintura, mobília e utensílios. Nunca estacione, mantenha-se sempre at</w:t>
      </w:r>
      <w:r w:rsidR="00E573A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ualizado visando a sua </w:t>
      </w:r>
      <w:r w:rsidR="001D6F0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expansão.</w:t>
      </w:r>
    </w:p>
    <w:p w:rsidR="00416675" w:rsidRDefault="00416675" w:rsidP="00416675"/>
    <w:p w:rsidR="00D42975" w:rsidRPr="00661592" w:rsidRDefault="00D42975" w:rsidP="00416675">
      <w:pPr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  <w:r w:rsidRPr="00661592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 xml:space="preserve">Dica </w:t>
      </w:r>
      <w:proofErr w:type="gramStart"/>
      <w:r w:rsidRPr="00661592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1</w:t>
      </w:r>
      <w:proofErr w:type="gramEnd"/>
      <w:r w:rsidRPr="00661592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:</w:t>
      </w:r>
    </w:p>
    <w:p w:rsidR="00D42975" w:rsidRDefault="00D42975" w:rsidP="00416675"/>
    <w:p w:rsidR="00D42975" w:rsidRDefault="001D6F0F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Preço</w:t>
      </w:r>
      <w:r w:rsidR="00D42975"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para atrair Para lançar um </w:t>
      </w:r>
      <w:r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cardápio</w:t>
      </w:r>
      <w:r w:rsidR="00D42975"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que vende, o próximo passo é integrar táticas comprovadas de preços. Nos bastidores, você deseja executar a fórmula de custo de alimentos em cada item para garantir uma margem de lucro. Mas não pare por aí. Certos preços e formatos de preços são mai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s irresistíveis para os clientes</w:t>
      </w:r>
      <w:r w:rsidR="00D42975"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do que outros.</w:t>
      </w:r>
    </w:p>
    <w:p w:rsidR="00D42975" w:rsidRDefault="00D42975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66594B" w:rsidRDefault="0066594B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66594B" w:rsidRDefault="0066594B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66594B" w:rsidRDefault="0066594B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66594B" w:rsidRDefault="0066594B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66594B" w:rsidRDefault="0066594B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66594B" w:rsidRDefault="0066594B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66594B" w:rsidRDefault="0066594B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66594B" w:rsidRDefault="0066594B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66594B" w:rsidRDefault="0066594B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  <w:r w:rsidRPr="0066594B"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  <w:t xml:space="preserve">6 </w:t>
      </w:r>
      <w: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  <w:t>–</w:t>
      </w:r>
      <w:r w:rsidRPr="0066594B"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  <w:t xml:space="preserve"> LOGISTICA</w:t>
      </w:r>
    </w:p>
    <w:p w:rsidR="0066594B" w:rsidRPr="0066594B" w:rsidRDefault="0066594B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D42975" w:rsidRDefault="00661592" w:rsidP="00416675">
      <w:pPr>
        <w:rPr>
          <w:color w:val="auto"/>
        </w:rPr>
      </w:pPr>
      <w:r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Logística</w:t>
      </w:r>
      <w:r w:rsidRPr="00661592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:</w:t>
      </w:r>
      <w:r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 xml:space="preserve"> </w:t>
      </w:r>
      <w:r w:rsidR="00D42975" w:rsidRPr="00661592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Como fazer uma produção organizada Atendimento Whatsapp</w:t>
      </w:r>
    </w:p>
    <w:p w:rsidR="00D42975" w:rsidRDefault="00D42975" w:rsidP="00416675">
      <w:pPr>
        <w:rPr>
          <w:color w:val="auto"/>
        </w:rPr>
      </w:pPr>
    </w:p>
    <w:p w:rsidR="00D42975" w:rsidRDefault="00D42975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Um plano de marketing móvel robusto é crucial para </w:t>
      </w:r>
      <w:r w:rsidR="0066159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os proprietários de Hamburgueria</w:t>
      </w:r>
      <w:r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que oferecem serviço de </w:t>
      </w:r>
      <w:proofErr w:type="gramStart"/>
      <w:r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delivery</w:t>
      </w:r>
      <w:proofErr w:type="gramEnd"/>
      <w:r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. A adoção de uma maneira de usar ferramentas como mensagens como parte do seu marketing móvel provavelmente aumentará sua taxa de conversão em 64%. Então, como você </w:t>
      </w:r>
      <w:proofErr w:type="gramStart"/>
      <w:r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implementa</w:t>
      </w:r>
      <w:r w:rsidR="0066159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ra</w:t>
      </w:r>
      <w:proofErr w:type="gramEnd"/>
      <w:r w:rsidR="0066159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o</w:t>
      </w:r>
      <w:r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Atendimento </w:t>
      </w:r>
      <w:r w:rsidR="0066159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via Whatsapp a sua Hamburgueria</w:t>
      </w:r>
      <w:r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? Simples, veja como a concorrência está integrando as mensagens e, em seguida, faça isso melhor.</w:t>
      </w:r>
    </w:p>
    <w:p w:rsidR="00D42975" w:rsidRDefault="00D42975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D42975" w:rsidRPr="00D42975" w:rsidRDefault="00D42975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Defina bem o cardápio Um cardápio diversificado, mas ao mesmo tempo conciso, é a melhor tática para quem almeja atuar na modalidade </w:t>
      </w:r>
      <w:proofErr w:type="gramStart"/>
      <w:r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delivery</w:t>
      </w:r>
      <w:proofErr w:type="gramEnd"/>
      <w:r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. Um cliente ao entrar em contato com o restaurante e fazer um pedido, geralmente já sabe o que o seu empreendimento oferece. Logo manter o cardápio atualizado é sinal de preocup</w:t>
      </w:r>
      <w:r w:rsidR="006D5271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ação com o que o consumidor que</w:t>
      </w:r>
    </w:p>
    <w:p w:rsidR="00D42975" w:rsidRDefault="00D42975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D42975" w:rsidRDefault="00D42975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D42975" w:rsidRDefault="00D42975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Preze pela organização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. </w:t>
      </w:r>
      <w:r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Saiba que ao cometer um erro no </w:t>
      </w:r>
      <w:proofErr w:type="gramStart"/>
      <w:r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delivery</w:t>
      </w:r>
      <w:proofErr w:type="gramEnd"/>
      <w:r w:rsidRPr="00D4297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estará criando um sentimento de rejeição no cliente pelo seu negócio, favorecendo que ele vá atrás da concorrência que irá atender suas expectativas. Portanto prezar pela organização é fator primordial na logística de seu empreendimento, além de proteger os consumidores de eventos desagradáveis.</w:t>
      </w:r>
    </w:p>
    <w:p w:rsidR="002011C6" w:rsidRDefault="002011C6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P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  <w:r w:rsidRPr="003D3B18"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  <w:t>7-EMBALAGENS</w:t>
      </w:r>
    </w:p>
    <w:p w:rsidR="002011C6" w:rsidRDefault="002011C6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2011C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Escolha as melhores embalagens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:</w:t>
      </w:r>
      <w:r w:rsidRPr="002011C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A embalagem causa um impacto positivo quando atende as expectativas dos clientes, sendo muito possível este se torne fiel ao seu restaurante. </w:t>
      </w:r>
    </w:p>
    <w:p w:rsidR="00F07F22" w:rsidRDefault="00F07F22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F07F22" w:rsidRDefault="00F07F22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  <w:r w:rsidRPr="00F07F22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Escolha da Embalagem para </w:t>
      </w:r>
      <w:proofErr w:type="gramStart"/>
      <w:r w:rsidRPr="00F07F22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Delivery</w:t>
      </w:r>
      <w:proofErr w:type="gramEnd"/>
      <w: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:</w:t>
      </w:r>
    </w:p>
    <w:p w:rsidR="00F07F22" w:rsidRDefault="00F07F22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F07F22" w:rsidRDefault="00F07F22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>
        <w:t xml:space="preserve"> </w:t>
      </w:r>
      <w:r w:rsidRPr="00F07F2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As embalagens de hoje são multifacetadas. Mais do que uma simples ferramenta de remessa, uma caixa protege, preserva, e apresenta um produto. Além disso, à medida que o número de consumidores preocupados com o meio ambiente aumenta, aumenta também a pressão para que as empresas reduzam embalagens desperdiçadas e ofereçam opções sustentáveis. </w:t>
      </w:r>
    </w:p>
    <w:p w:rsidR="00F07F22" w:rsidRDefault="00F07F22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F07F22" w:rsidRDefault="00F07F22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F07F2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Para se diferenc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iar da concorrência,</w:t>
      </w:r>
      <w:r w:rsidR="00CE2BE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devem considerar os fatores essenciais a seguir:</w:t>
      </w:r>
    </w:p>
    <w:p w:rsidR="00F07F22" w:rsidRDefault="00F07F22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F07F22" w:rsidRDefault="00F07F22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F07F2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r w:rsidRPr="00F07F2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sym w:font="Symbol" w:char="F0B7"/>
      </w:r>
      <w:r w:rsidRPr="00F07F2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r w:rsidRPr="00CE2BE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Embalagem com informações sucintas</w:t>
      </w:r>
      <w:r w:rsidR="00CE2BE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:</w:t>
      </w:r>
      <w:proofErr w:type="gramStart"/>
      <w:r w:rsidR="00CE2BE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 </w:t>
      </w:r>
      <w:r w:rsidRPr="00F07F2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proofErr w:type="gramEnd"/>
      <w:r w:rsidRPr="00F07F2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A melhor maneira de manter e atrair atenção é apresentar apenas as informações mais relevantes na caixa. É melhor usar fontes grandes e cores ousadas.</w:t>
      </w:r>
    </w:p>
    <w:p w:rsidR="00F07F22" w:rsidRDefault="00F07F22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F07F22" w:rsidRDefault="00F07F22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F07F2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sym w:font="Symbol" w:char="F0B7"/>
      </w:r>
      <w:r w:rsidRPr="00F07F2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r w:rsidRPr="00CE2BE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Controle de temperatura</w:t>
      </w:r>
      <w:r w:rsidR="00CE2BE6" w:rsidRPr="00CE2BE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:</w:t>
      </w:r>
      <w:r w:rsidRPr="00F07F2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É difícil conseguir preservar a condensação e a </w:t>
      </w:r>
      <w:proofErr w:type="gramStart"/>
      <w:r w:rsidRPr="00F07F2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frescura</w:t>
      </w:r>
      <w:proofErr w:type="gramEnd"/>
      <w:r w:rsidRPr="00F07F2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dos alimentos na chegada, mas já existem diversas embalagens disponíveis no mercado para ajudar a manter a consistência desejada.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Inclusive a que trabalhamos está disponibilizado abaixo:</w:t>
      </w:r>
    </w:p>
    <w:p w:rsidR="00F07F22" w:rsidRDefault="00F07F22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F07F22" w:rsidRPr="00CE2BE6" w:rsidRDefault="00F07F22" w:rsidP="00F07F22">
      <w:pPr>
        <w:pStyle w:val="PargrafodaLista"/>
        <w:numPr>
          <w:ilvl w:val="0"/>
          <w:numId w:val="5"/>
        </w:num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  <w:r w:rsidRPr="00CE2BE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Embalagens de papelão – Saco </w:t>
      </w:r>
      <w:r w:rsidR="00B5648F" w:rsidRPr="00CE2BE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Kraft</w:t>
      </w:r>
    </w:p>
    <w:p w:rsidR="00F07F22" w:rsidRPr="00CE2BE6" w:rsidRDefault="00F07F22" w:rsidP="00F07F22">
      <w:pPr>
        <w:pStyle w:val="PargrafodaLista"/>
        <w:numPr>
          <w:ilvl w:val="0"/>
          <w:numId w:val="5"/>
        </w:num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  <w:r w:rsidRPr="00CE2BE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Hamburgueira de Exopor – recomendamos utilizar a H1 ou H2</w:t>
      </w:r>
      <w:r w:rsidR="00CE2BE6" w:rsidRPr="00CE2BE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 para o Burguer Artesanal</w:t>
      </w:r>
    </w:p>
    <w:p w:rsidR="00F07F22" w:rsidRPr="00CE2BE6" w:rsidRDefault="00F07F22" w:rsidP="00F07F22">
      <w:pPr>
        <w:pStyle w:val="PargrafodaLista"/>
        <w:numPr>
          <w:ilvl w:val="0"/>
          <w:numId w:val="5"/>
        </w:num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  <w:r w:rsidRPr="00CE2BE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Papel acoplado</w:t>
      </w:r>
    </w:p>
    <w:p w:rsidR="002011C6" w:rsidRDefault="002011C6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B07E89" w:rsidRDefault="00B07E89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2BE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Sites em que posso adquirir as Embalagens</w:t>
      </w:r>
      <w:r w:rsidR="00CE2BE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:</w:t>
      </w:r>
      <w:proofErr w:type="gramStart"/>
      <w:r w:rsidR="00CE2BE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 </w:t>
      </w:r>
      <w:r w:rsidRPr="00B07E89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proofErr w:type="gramEnd"/>
      <w:r w:rsidRPr="00B07E89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Ao se buscar sites de bons fornecedores, é preciso avaliar a variedade de embalagens, qualidade no atendimento, os prazos e as condições de pagamento, possíveis custos com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r w:rsidR="007C6C8B" w:rsidRPr="007C6C8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frete. Procure ainda se há disponibilidade de personalização e faça testes diversos até que chegue ao produto que você deseja. Uma boa dica é negociar para que não se encareça demais o preço final devido o valor da embalagem ao consumidor. Portanto é imprescindível pesquisar, faça análises e estude as avaliações dos produtos na web, Mas lembre-se de que nada adianta escolher pelo mais barato e não ter recipientes de qualidade</w:t>
      </w:r>
      <w:r w:rsidR="007C6C8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.</w:t>
      </w:r>
    </w:p>
    <w:p w:rsidR="00CE2BE6" w:rsidRDefault="00CE2BE6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Hoje, onde você acha todos os itens e com um prazo excelente é no: </w:t>
      </w:r>
      <w:proofErr w:type="gramStart"/>
      <w:r w:rsidRPr="00CE2BE6">
        <w:rPr>
          <w:rFonts w:ascii="Helvetica" w:eastAsia="Times New Roman" w:hAnsi="Helvetica" w:cs="Helvetica"/>
          <w:b w:val="0"/>
          <w:color w:val="6E98F5" w:themeColor="text2" w:themeTint="66"/>
          <w:sz w:val="24"/>
          <w:szCs w:val="24"/>
          <w:u w:val="single"/>
          <w:lang w:val="pt-BR" w:eastAsia="pt-BR"/>
        </w:rPr>
        <w:t>https</w:t>
      </w:r>
      <w:proofErr w:type="gramEnd"/>
      <w:r w:rsidRPr="00CE2BE6">
        <w:rPr>
          <w:rFonts w:ascii="Helvetica" w:eastAsia="Times New Roman" w:hAnsi="Helvetica" w:cs="Helvetica"/>
          <w:b w:val="0"/>
          <w:color w:val="6E98F5" w:themeColor="text2" w:themeTint="66"/>
          <w:sz w:val="24"/>
          <w:szCs w:val="24"/>
          <w:u w:val="single"/>
          <w:lang w:val="pt-BR" w:eastAsia="pt-BR"/>
        </w:rPr>
        <w:t>://www.mercadolivre.com.br</w:t>
      </w:r>
    </w:p>
    <w:p w:rsidR="00FA5D95" w:rsidRDefault="00FA5D95" w:rsidP="00416675">
      <w:pPr>
        <w:rPr>
          <w:color w:val="auto"/>
        </w:rPr>
      </w:pPr>
    </w:p>
    <w:p w:rsidR="00FA5D95" w:rsidRPr="003D3B18" w:rsidRDefault="00FA5D95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  <w:r w:rsidRPr="00B5648F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Embalagem personalizada:</w:t>
      </w:r>
    </w:p>
    <w:p w:rsidR="00FA5D95" w:rsidRDefault="00FA5D95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FA5D9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A flexibilidade da impressão digital levou a uma quantidade sem precedentes de personalização de embalagens. Criações geram o entusiasmo da clientela, o que se traduz em experiências desejáveis e compartilháveis. Inserções como cupons altamente personalizados ou mensagens pessoais também podem ser impressas com facilidade, transmitindo a apreciação do cliente e agregando valor à sua experiência.</w:t>
      </w:r>
    </w:p>
    <w:p w:rsidR="00B07E89" w:rsidRDefault="00B07E89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3D3B18" w:rsidRPr="003D3B18" w:rsidRDefault="003D3B18" w:rsidP="003D3B18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  <w:r w:rsidRPr="003D3B18"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  <w:t>8- LOGISTICA</w:t>
      </w:r>
    </w:p>
    <w:p w:rsidR="003D3B18" w:rsidRDefault="003D3B18" w:rsidP="003D3B18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D3B18" w:rsidRPr="00754616" w:rsidRDefault="003D3B18" w:rsidP="003D3B18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  <w:r w:rsidRPr="003D3B18"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  <w:t>Rota do Entregador</w:t>
      </w:r>
    </w:p>
    <w:p w:rsidR="003D3B18" w:rsidRDefault="003D3B18" w:rsidP="003D3B18"/>
    <w:p w:rsidR="003D3B18" w:rsidRDefault="003D3B18" w:rsidP="003D3B18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75461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Quando se trata de contratar funcionários para entrega, existem alguns caminhos a serem seguidos. As empresas têm a opção de contratar alguém para ser um entregador de meio período ou um funcionário de tempo integral que não faz nada além da entrega. </w:t>
      </w:r>
    </w:p>
    <w:p w:rsidR="003D3B18" w:rsidRDefault="003D3B18" w:rsidP="003D3B18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3D3B18" w:rsidRDefault="003D3B18" w:rsidP="003D3B18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75461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No entanto, uma grande questão a considerar é se os funcionários de entrega usam seus próprios veículos ou investem nos carros da sua própria empresa. Ter trabalhadores usando seus próprios veículos é conveniente e barato, no entanto, existem algumas desvantagens sérias. Você não pode forçar um funcionário a manter seu veículo adequadamente ou ter um carro com o espaço suficiente para seus produtos.</w:t>
      </w:r>
    </w:p>
    <w:p w:rsidR="003D3B18" w:rsidRDefault="003D3B18" w:rsidP="003D3B18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3D3B18" w:rsidRDefault="003D3B18" w:rsidP="003D3B18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B95828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Dica: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Hoje uma forma de fidelizar seus entregadores é pagando uma taxa fixa, e repassando a tarifa das entregas aos mesmos.</w:t>
      </w:r>
    </w:p>
    <w:p w:rsidR="00FA5D95" w:rsidRDefault="00FA5D95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2011C6" w:rsidRDefault="002011C6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2011C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Fique atento ao tempo de entrega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: </w:t>
      </w:r>
      <w:r w:rsidRPr="002011C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Ao assegurar ao cliente um tempo determinado para atendimento, ele necessita ser competido, para manter a relação de confiança. Caso contrário, seu cliente procurará por outro serviço. </w:t>
      </w:r>
    </w:p>
    <w:p w:rsidR="0052614E" w:rsidRDefault="0052614E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52614E" w:rsidRDefault="0052614E" w:rsidP="00416675">
      <w:r w:rsidRPr="0052614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Use a tecnologia para aceitar pedidos:</w:t>
      </w:r>
      <w:r>
        <w:t xml:space="preserve"> </w:t>
      </w:r>
      <w:proofErr w:type="gramStart"/>
      <w:r w:rsidRPr="0052614E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Implemente</w:t>
      </w:r>
      <w:proofErr w:type="gramEnd"/>
      <w:r w:rsidRPr="0052614E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os pontos abaixo mencionados para facilitar o serviço de entrega de restaurantes</w:t>
      </w:r>
      <w:r>
        <w:t>:</w:t>
      </w:r>
    </w:p>
    <w:p w:rsidR="0052614E" w:rsidRDefault="0052614E" w:rsidP="00416675"/>
    <w:p w:rsidR="003D3B18" w:rsidRDefault="003D3B18" w:rsidP="00416675"/>
    <w:p w:rsidR="009F088F" w:rsidRDefault="009F088F" w:rsidP="00416675"/>
    <w:p w:rsidR="009F088F" w:rsidRDefault="009F088F" w:rsidP="00416675"/>
    <w:p w:rsidR="0052614E" w:rsidRPr="003D3B18" w:rsidRDefault="0052614E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  <w:r w:rsidRPr="003D3B18"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  <w:t xml:space="preserve"> </w:t>
      </w:r>
      <w:r w:rsidRPr="003D3B18"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  <w:sym w:font="Symbol" w:char="F0B7"/>
      </w:r>
      <w:r w:rsidRPr="003D3B18"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  <w:t xml:space="preserve"> Pedidos on-line </w:t>
      </w:r>
    </w:p>
    <w:p w:rsidR="0052614E" w:rsidRDefault="0052614E" w:rsidP="00416675">
      <w:pPr>
        <w:rPr>
          <w:color w:val="auto"/>
        </w:rPr>
      </w:pPr>
    </w:p>
    <w:p w:rsidR="0052614E" w:rsidRDefault="0052614E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52614E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Com o aumento da tecnologia, os pedidos </w:t>
      </w:r>
      <w:r w:rsidRPr="007D1C9B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on-line</w:t>
      </w:r>
      <w:r w:rsidRPr="0052614E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tornaram-se o meio mais preferido para encomendar alimentos. Existem muitos prestadores de serviços de entrega de comida que são populares entre os clientes.</w:t>
      </w:r>
    </w:p>
    <w:p w:rsidR="0052614E" w:rsidRDefault="0052614E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52614E" w:rsidRDefault="0052614E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Temos na internet vários programas gratuitos e programas pagos como o que uso,          </w:t>
      </w:r>
      <w:proofErr w:type="gramStart"/>
      <w:r w:rsidRPr="0052614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GrandChef</w:t>
      </w:r>
      <w:proofErr w:type="gramEnd"/>
      <w: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. </w:t>
      </w:r>
      <w:r w:rsidR="0000049E" w:rsidRPr="0052614E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Super</w:t>
      </w:r>
      <w:r w:rsidRPr="0052614E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f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ácil e prá</w:t>
      </w:r>
      <w:r w:rsidRPr="0052614E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tico.</w:t>
      </w:r>
    </w:p>
    <w:p w:rsidR="0052614E" w:rsidRDefault="0052614E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52614E" w:rsidRDefault="009811BB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hyperlink r:id="rId17" w:history="1">
        <w:r w:rsidR="0052614E" w:rsidRPr="007E74D0">
          <w:rPr>
            <w:rStyle w:val="Hyperlink"/>
            <w:rFonts w:ascii="Helvetica" w:eastAsia="Times New Roman" w:hAnsi="Helvetica" w:cs="Helvetica"/>
            <w:b w:val="0"/>
            <w:sz w:val="24"/>
            <w:szCs w:val="24"/>
            <w:lang w:val="pt-BR" w:eastAsia="pt-BR"/>
          </w:rPr>
          <w:t>www.grandchef.com.br</w:t>
        </w:r>
      </w:hyperlink>
    </w:p>
    <w:p w:rsidR="0052614E" w:rsidRDefault="0052614E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B14A31" w:rsidRDefault="009811BB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hyperlink r:id="rId18" w:history="1">
        <w:r w:rsidR="00AE4C28" w:rsidRPr="007E74D0">
          <w:rPr>
            <w:rStyle w:val="Hyperlink"/>
            <w:rFonts w:ascii="Helvetica" w:eastAsia="Times New Roman" w:hAnsi="Helvetica" w:cs="Helvetica"/>
            <w:b w:val="0"/>
            <w:sz w:val="24"/>
            <w:szCs w:val="24"/>
            <w:lang w:val="pt-BR" w:eastAsia="pt-BR"/>
          </w:rPr>
          <w:t>www.supersimples.kasol.com.br</w:t>
        </w:r>
      </w:hyperlink>
      <w:proofErr w:type="gramStart"/>
      <w:r w:rsidR="00AE4C2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 </w:t>
      </w:r>
      <w:proofErr w:type="gramEnd"/>
      <w:r w:rsidR="00AE4C2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(versão para Watsapp)</w:t>
      </w:r>
    </w:p>
    <w:p w:rsidR="003D3B18" w:rsidRDefault="003D3B18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3D3B18" w:rsidRPr="003D3B18" w:rsidRDefault="003D3B18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  <w:r w:rsidRPr="003D3B18"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  <w:t>7-MARKETING</w:t>
      </w:r>
    </w:p>
    <w:p w:rsidR="00B14A31" w:rsidRDefault="00B14A31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B14A31" w:rsidRDefault="00B14A31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  <w:r w:rsidRPr="00B14A31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Garanta uma comunicação clara</w:t>
      </w:r>
      <w: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:</w:t>
      </w:r>
    </w:p>
    <w:p w:rsidR="00B14A31" w:rsidRDefault="00B14A31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52614E" w:rsidRDefault="00B14A31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B14A31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É claro que a encomenda por telefone ainda prevalece, mas também pode ser ineficiente. Garanta que sua equipe seja treinada adequadamente na comunicação com os clientes por telefone. Além disso, lembre-se de fornecer opções de pedidos claras para facilitar a compreensão e o pedido dos clientes.</w:t>
      </w:r>
      <w:r w:rsidR="00AE4C2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</w:p>
    <w:p w:rsidR="00C23C66" w:rsidRDefault="00C23C66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C23C66" w:rsidRDefault="00C23C66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  <w:r w:rsidRPr="00C23C6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Como divulgar seu Delivery na sua cidade</w:t>
      </w:r>
      <w: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:</w:t>
      </w:r>
    </w:p>
    <w:p w:rsidR="00C23C66" w:rsidRDefault="00C23C66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C23C66" w:rsidRDefault="00C23C66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23C6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Mídia social Anuncie seu serviço de </w:t>
      </w:r>
      <w:proofErr w:type="gramStart"/>
      <w:r w:rsidRPr="00C23C6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delivery</w:t>
      </w:r>
      <w:proofErr w:type="gramEnd"/>
      <w:r w:rsidRPr="00C23C6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em suas páginas de mídia so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cial. Caracterize uma forma</w:t>
      </w:r>
      <w:proofErr w:type="gramStart"/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r w:rsidRPr="00C23C6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proofErr w:type="gramEnd"/>
      <w:r w:rsidRPr="00C23C6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diferente que sua empresa oferece a cada semana, mostrando as entradas</w:t>
      </w:r>
      <w:r w:rsidR="002409B2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mais solicitadas de sua Hamburgueria.</w:t>
      </w:r>
    </w:p>
    <w:p w:rsidR="002409B2" w:rsidRDefault="002409B2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2409B2" w:rsidRDefault="002409B2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Crie seu </w:t>
      </w:r>
      <w:proofErr w:type="gramStart"/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Instagran ,</w:t>
      </w:r>
      <w:proofErr w:type="gramEnd"/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facebook , listas de transmissão pelo Watsapp. Isso é primordial. Sua rede social tem que está sempre atualizada e interagindo com o seu publico (clientes).</w:t>
      </w:r>
    </w:p>
    <w:p w:rsidR="002409B2" w:rsidRPr="00F72AEF" w:rsidRDefault="002409B2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F72AEF" w:rsidRPr="00F72AEF" w:rsidRDefault="00F72AEF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  <w:r w:rsidRPr="00F72AEF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Como fidelizar seus clientes </w:t>
      </w:r>
      <w:proofErr w:type="gramStart"/>
      <w:r w:rsidRPr="00F72AEF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Delivery</w:t>
      </w:r>
      <w:proofErr w:type="gramEnd"/>
    </w:p>
    <w:p w:rsidR="00F72AEF" w:rsidRDefault="00F72AEF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F72AEF" w:rsidRDefault="00F72AEF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Muitas pequenas empresas ainda subestimam o poder da lealdade do cliente. Você sabia que o custo de retenção de clientes é menor que o custo de aquisição de novos clientes? A lealdade do cliente é o resultado de uma experiência e satisfações positivas consistentes. O que os clientes realmente querem de um serviço de entrega?</w:t>
      </w:r>
    </w:p>
    <w:p w:rsidR="00F72AEF" w:rsidRDefault="00F72AEF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F72AEF" w:rsidRDefault="00F72AEF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00049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 </w:t>
      </w:r>
      <w:r w:rsidRPr="0000049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sym w:font="Symbol" w:char="F0B7"/>
      </w:r>
      <w:r w:rsidRPr="0000049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 Eficiência</w:t>
      </w: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- desde a coleta até a entrega, a pontualidade dos serviços.</w:t>
      </w:r>
    </w:p>
    <w:p w:rsidR="00F72AEF" w:rsidRDefault="00F72AEF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00049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 </w:t>
      </w:r>
      <w:r w:rsidRPr="0000049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sym w:font="Symbol" w:char="F0B7"/>
      </w:r>
      <w:r w:rsidRPr="0000049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 Flexibilidade</w:t>
      </w: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- a capacidade de se adaptar às mudanças devido a circunstâncias imprevistas </w:t>
      </w:r>
    </w:p>
    <w:p w:rsidR="00F72AEF" w:rsidRDefault="00F72AEF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sym w:font="Symbol" w:char="F0B7"/>
      </w: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r w:rsidRPr="0000049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Atendimento ao cliente</w:t>
      </w: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- dando ao cliente a atenção necessária, apoiando-o através do serviço.</w:t>
      </w:r>
    </w:p>
    <w:p w:rsidR="00F72AEF" w:rsidRPr="0000049E" w:rsidRDefault="00F72AEF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  <w:r w:rsidRPr="0000049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 </w:t>
      </w:r>
      <w:r w:rsidRPr="0000049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sym w:font="Symbol" w:char="F0B7"/>
      </w:r>
      <w:r w:rsidRPr="0000049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 Segurança</w:t>
      </w:r>
    </w:p>
    <w:p w:rsidR="00F72AEF" w:rsidRDefault="00F72AEF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00049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 </w:t>
      </w:r>
      <w:r w:rsidRPr="0000049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sym w:font="Symbol" w:char="F0B7"/>
      </w:r>
      <w:r w:rsidRPr="0000049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 Valor justo</w:t>
      </w: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- preços que não ultrapassam os limites Caso sempre ofereça aos seus clientes a melhor experiência com os pontos mencionados acima, não há motivo para que eles não solicitem seus serviços repetidamente.</w:t>
      </w:r>
    </w:p>
    <w:p w:rsidR="00DA15E8" w:rsidRDefault="00F72AEF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r w:rsidRPr="0000049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sym w:font="Symbol" w:char="F0B7"/>
      </w:r>
      <w:r w:rsidRPr="0000049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 Medindo a satisfação</w:t>
      </w:r>
      <w:r w:rsidR="0000049E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 xml:space="preserve"> -</w:t>
      </w: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r w:rsidR="00DA15E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de o cliente Assumir</w:t>
      </w: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que seu cliente está satisfeito, não é suficiente. </w:t>
      </w:r>
    </w:p>
    <w:p w:rsidR="0000049E" w:rsidRDefault="00F72AEF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Embora você esteja certo ou errado, é melhor reunir fatos. Os fatos também ajudam a planejar e prever suas atividades comerciais. Quando você souber exatamente como o seu cliente se sente em relação a seus serviços, seu foco estará mais alinhado às necessidades do cliente</w:t>
      </w:r>
      <w:r w:rsidR="0000049E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.</w:t>
      </w:r>
    </w:p>
    <w:p w:rsidR="00DA15E8" w:rsidRDefault="00F72AEF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Para concluir, ser focado no cliente é muito importante. Cumprir consistentemente suas promessas e exceder as expectativas do cliente o ajudará a receber solicitações de</w:t>
      </w:r>
      <w:r>
        <w:t xml:space="preserve"> </w:t>
      </w:r>
      <w:proofErr w:type="gramStart"/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delivery</w:t>
      </w:r>
      <w:proofErr w:type="gramEnd"/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repetidas de seus clientes existentes.</w:t>
      </w:r>
    </w:p>
    <w:p w:rsidR="00DA15E8" w:rsidRDefault="00DA15E8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DA15E8" w:rsidRDefault="00F72AEF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lastRenderedPageBreak/>
        <w:t xml:space="preserve"> </w:t>
      </w:r>
      <w:r w:rsidRPr="00DA15E8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Dia de promoção</w:t>
      </w:r>
      <w:r w:rsidR="0000049E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: a</w:t>
      </w:r>
      <w:r w:rsidR="00DA15E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s</w:t>
      </w:r>
      <w:r w:rsidR="0000049E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principais Hamburgueria</w:t>
      </w: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geralmente apresentam banners destacando uma promoção por tempo limitado - os clientes devem concluir a compra dentro de um período de tempo predefinido, determinado pelo segmento de público a que pertencem. Além disso, você pode adicionar automaticamente o cupom promocional e realçar a promoção durante o processo de pagamento. O benefício é duplo: a promoção aumenta a taxa de conversão, que leva os clientes de voltarem a solicitar novos pedidos de </w:t>
      </w:r>
      <w:proofErr w:type="gramStart"/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delivery</w:t>
      </w:r>
      <w:proofErr w:type="gramEnd"/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. </w:t>
      </w:r>
    </w:p>
    <w:p w:rsidR="00DA15E8" w:rsidRDefault="00DA15E8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DA15E8" w:rsidRDefault="00F72AEF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DA15E8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Cartão fidelidade e Descontos</w:t>
      </w:r>
      <w:r w:rsidR="00DA15E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: </w:t>
      </w: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Os programas de fidelidade inspiram os clientes a aumentar os pedidos de </w:t>
      </w:r>
      <w:proofErr w:type="gramStart"/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delivery</w:t>
      </w:r>
      <w:proofErr w:type="gramEnd"/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do seu restaurante. Seu programa de fidelidade deve ter uma das seguintes metas: </w:t>
      </w:r>
    </w:p>
    <w:p w:rsidR="00DA15E8" w:rsidRDefault="00DA15E8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DA15E8" w:rsidRDefault="00F72AEF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sym w:font="Symbol" w:char="F0B7"/>
      </w: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Manter os hábitos de consumo dos clientes, em um esforço para reverter o declínio natural na atividade de pedidos que, de outra forma, tende a ocorrer ao longo do tempo.</w:t>
      </w:r>
    </w:p>
    <w:p w:rsidR="002011C6" w:rsidRDefault="00F72AEF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sym w:font="Symbol" w:char="F0B7"/>
      </w:r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Aumentar as vendas, aprimorando um sentimento de inclusão e lealdade ao seu </w:t>
      </w:r>
      <w:proofErr w:type="gramStart"/>
      <w:r w:rsidRPr="00F72AE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negócio</w:t>
      </w:r>
      <w:proofErr w:type="gramEnd"/>
    </w:p>
    <w:p w:rsidR="00A5318F" w:rsidRDefault="00A5318F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A5318F" w:rsidRDefault="00A5318F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A5318F" w:rsidRDefault="00A5318F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</w:p>
    <w:p w:rsidR="00361873" w:rsidRDefault="00361873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</w:p>
    <w:p w:rsidR="00B95828" w:rsidRPr="00361873" w:rsidRDefault="00361873" w:rsidP="00416675">
      <w:pPr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</w:pPr>
      <w:r w:rsidRPr="00361873">
        <w:rPr>
          <w:rFonts w:ascii="Helvetica" w:eastAsia="Times New Roman" w:hAnsi="Helvetica" w:cs="Helvetica"/>
          <w:color w:val="FF0000"/>
          <w:sz w:val="24"/>
          <w:szCs w:val="24"/>
          <w:lang w:val="pt-BR" w:eastAsia="pt-BR"/>
        </w:rPr>
        <w:t>8-EQUIPAMENTOS</w:t>
      </w:r>
    </w:p>
    <w:p w:rsidR="00B95828" w:rsidRPr="00D42975" w:rsidRDefault="00B95828" w:rsidP="00416675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F72AEF" w:rsidRDefault="00F72AEF" w:rsidP="00F72AEF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2011C6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Cozinha Organizada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: </w:t>
      </w:r>
      <w:r w:rsidRPr="002011C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Este é um passo muitas vezes esquecido na criação de um negócio de </w:t>
      </w:r>
      <w:proofErr w:type="gramStart"/>
      <w:r w:rsidRPr="002011C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delivery</w:t>
      </w:r>
      <w:proofErr w:type="gramEnd"/>
      <w:r w:rsidRPr="002011C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. Nem todos os funcionários da linha de cozinha são projetados para atender os rigores do serviço de entrega. Você precisa se certificar de que o seu funcione antes de </w:t>
      </w:r>
      <w:r w:rsidRPr="00D956B9">
        <w:rPr>
          <w:rFonts w:ascii="Helvetica" w:eastAsia="Times New Roman" w:hAnsi="Helvetica" w:cs="Helvetica"/>
          <w:b w:val="0"/>
          <w:color w:val="444444"/>
          <w:sz w:val="24"/>
          <w:szCs w:val="24"/>
          <w:highlight w:val="yellow"/>
          <w:lang w:val="pt-BR" w:eastAsia="pt-BR"/>
        </w:rPr>
        <w:t>começar</w:t>
      </w:r>
      <w:r w:rsidRPr="002011C6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.</w:t>
      </w:r>
    </w:p>
    <w:p w:rsidR="00416675" w:rsidRPr="00416675" w:rsidRDefault="00416675" w:rsidP="00416675"/>
    <w:p w:rsidR="00416675" w:rsidRDefault="00416675" w:rsidP="00A5318F">
      <w:pPr>
        <w:pStyle w:val="Ttulo2"/>
        <w:shd w:val="clear" w:color="auto" w:fill="FFFFFF"/>
        <w:spacing w:after="60"/>
        <w:jc w:val="center"/>
        <w:rPr>
          <w:rFonts w:ascii="Helvetica" w:eastAsia="Times New Roman" w:hAnsi="Helvetica" w:cs="Helvetica"/>
          <w:b/>
          <w:color w:val="444444"/>
          <w:szCs w:val="36"/>
        </w:rPr>
      </w:pPr>
      <w:r>
        <w:rPr>
          <w:rFonts w:ascii="Helvetica" w:hAnsi="Helvetica" w:cs="Helvetica"/>
          <w:b/>
          <w:bCs/>
          <w:color w:val="444444"/>
        </w:rPr>
        <w:t>Conhecendo os Utensílios Básicos</w:t>
      </w:r>
    </w:p>
    <w:p w:rsidR="00416675" w:rsidRDefault="00416675" w:rsidP="00A5318F">
      <w:pPr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pt-BR" w:eastAsia="pt-BR"/>
        </w:rPr>
      </w:pPr>
    </w:p>
    <w:p w:rsidR="00416675" w:rsidRDefault="00416675" w:rsidP="00C21AC4">
      <w:pPr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pt-BR" w:eastAsia="pt-BR"/>
        </w:rPr>
      </w:pPr>
    </w:p>
    <w:p w:rsidR="00D32BAC" w:rsidRDefault="00D32BAC" w:rsidP="00D32BAC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Style w:val="Forte"/>
          <w:rFonts w:ascii="Helvetica" w:hAnsi="Helvetica" w:cs="Helvetica"/>
          <w:color w:val="444444"/>
        </w:rPr>
        <w:t>Introdução</w:t>
      </w:r>
    </w:p>
    <w:p w:rsidR="00D32BAC" w:rsidRDefault="006D3D91" w:rsidP="00D32BAC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As Hamburgueria</w:t>
      </w:r>
      <w:r w:rsidR="00D32BAC">
        <w:rPr>
          <w:rFonts w:ascii="Helvetica" w:hAnsi="Helvetica" w:cs="Helvetica"/>
          <w:color w:val="444444"/>
        </w:rPr>
        <w:t xml:space="preserve"> tem o objetivo de fornecer produtos de ótima qualidade com ingredientes selecionados para criar produtos com aparência e sabores únicos.</w:t>
      </w:r>
    </w:p>
    <w:p w:rsidR="00D32BAC" w:rsidRDefault="00D32BAC" w:rsidP="00D32BAC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Mas para criar um ótimo hambúrguer, você precisa de ferramentas. Logo, investir em utensílios de cozinha certos é a consideração mais importante em seus negócios.</w:t>
      </w:r>
      <w:r>
        <w:rPr>
          <w:rFonts w:ascii="Helvetica" w:hAnsi="Helvetica" w:cs="Helvetica"/>
          <w:color w:val="444444"/>
        </w:rPr>
        <w:br/>
        <w:t>Determinados tipos de equipamentos para alimentos podem determinar o fluxo de trabalho da loja e até afetar o sabor dos alimentos.</w:t>
      </w:r>
    </w:p>
    <w:p w:rsidR="00D32BAC" w:rsidRDefault="00D32BAC" w:rsidP="00D32BAC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 xml:space="preserve">Neste guia, trazemos os itens que devem compor a cozinha da sua </w:t>
      </w:r>
      <w:r w:rsidR="00AC5596">
        <w:rPr>
          <w:rFonts w:ascii="Helvetica" w:hAnsi="Helvetica" w:cs="Helvetica"/>
          <w:color w:val="444444"/>
        </w:rPr>
        <w:t>Hamburgueria</w:t>
      </w:r>
      <w:r>
        <w:rPr>
          <w:rFonts w:ascii="Helvetica" w:hAnsi="Helvetica" w:cs="Helvetica"/>
          <w:color w:val="444444"/>
        </w:rPr>
        <w:t>. Confira:</w:t>
      </w:r>
    </w:p>
    <w:p w:rsidR="00F74CE2" w:rsidRDefault="00AC5596" w:rsidP="00527794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Equipamentos para montar uma H</w:t>
      </w:r>
      <w:r w:rsidR="00D32BAC">
        <w:rPr>
          <w:rFonts w:ascii="Helvetica" w:hAnsi="Helvetica" w:cs="Helvetica"/>
          <w:color w:val="444444"/>
        </w:rPr>
        <w:t>amburgueria</w:t>
      </w:r>
    </w:p>
    <w:p w:rsidR="0025328D" w:rsidRDefault="00D32BAC" w:rsidP="00527794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br/>
        <w:t>O equipamento de cozinha precisa de cuidadosa consideração. Afinal, é onde "toda a mágica" acontece.</w:t>
      </w:r>
      <w:r>
        <w:rPr>
          <w:rFonts w:ascii="Helvetica" w:hAnsi="Helvetica" w:cs="Helvetica"/>
          <w:color w:val="444444"/>
        </w:rPr>
        <w:br/>
        <w:t>Ao escolher os todos os utensílios necessários na cozinha, você pode iniciar um negócio com o pé direito.</w:t>
      </w:r>
      <w:proofErr w:type="gramStart"/>
      <w:r>
        <w:rPr>
          <w:rFonts w:ascii="Helvetica" w:hAnsi="Helvetica" w:cs="Helvetica"/>
          <w:color w:val="444444"/>
        </w:rPr>
        <w:br/>
      </w:r>
      <w:proofErr w:type="gramEnd"/>
    </w:p>
    <w:p w:rsidR="0025328D" w:rsidRDefault="0025328D" w:rsidP="00527794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</w:p>
    <w:p w:rsidR="00527794" w:rsidRDefault="00D32BAC" w:rsidP="00527794">
      <w:pPr>
        <w:pStyle w:val="NormalWeb"/>
        <w:shd w:val="clear" w:color="auto" w:fill="FFFFFF"/>
        <w:spacing w:before="0" w:beforeAutospacing="0"/>
        <w:rPr>
          <w:b/>
          <w:noProof/>
        </w:rPr>
      </w:pPr>
      <w:r>
        <w:rPr>
          <w:rFonts w:ascii="Helvetica" w:hAnsi="Helvetica" w:cs="Helvetica"/>
          <w:color w:val="444444"/>
        </w:rPr>
        <w:t>Portanto, tente sempre apostar em produtos e máquinas modernas. Pois poderá armazenar e produzir com mais eficiência tudo o que está disponibilizando para o seu público</w:t>
      </w:r>
      <w:r w:rsidR="007C156D">
        <w:rPr>
          <w:rFonts w:ascii="Helvetica" w:hAnsi="Helvetica" w:cs="Helvetica"/>
          <w:color w:val="444444"/>
        </w:rPr>
        <w:t xml:space="preserve">, </w:t>
      </w:r>
      <w:r w:rsidR="002C4F45">
        <w:rPr>
          <w:rFonts w:ascii="Helvetica" w:hAnsi="Helvetica" w:cs="Helvetica"/>
          <w:color w:val="444444"/>
        </w:rPr>
        <w:t>além</w:t>
      </w:r>
      <w:r>
        <w:rPr>
          <w:rFonts w:ascii="Helvetica" w:hAnsi="Helvetica" w:cs="Helvetica"/>
          <w:color w:val="444444"/>
        </w:rPr>
        <w:t xml:space="preserve"> disso, equipamentos de alta qualidade podem evitar desperdícios, reduzindo assim os</w:t>
      </w:r>
      <w:r w:rsidR="00CE7BB8">
        <w:rPr>
          <w:rFonts w:ascii="Helvetica" w:hAnsi="Helvetica" w:cs="Helvetica"/>
          <w:color w:val="444444"/>
        </w:rPr>
        <w:t xml:space="preserve"> </w:t>
      </w:r>
      <w:r>
        <w:rPr>
          <w:rFonts w:ascii="Helvetica" w:hAnsi="Helvetica" w:cs="Helvetica"/>
          <w:color w:val="444444"/>
        </w:rPr>
        <w:t xml:space="preserve">custos </w:t>
      </w:r>
      <w:r w:rsidR="00AC5596">
        <w:rPr>
          <w:rFonts w:ascii="Helvetica" w:hAnsi="Helvetica" w:cs="Helvetica"/>
          <w:color w:val="444444"/>
        </w:rPr>
        <w:t>em longo prazo</w:t>
      </w:r>
      <w:r>
        <w:rPr>
          <w:rFonts w:ascii="Helvetica" w:hAnsi="Helvetica" w:cs="Helvetica"/>
          <w:color w:val="444444"/>
        </w:rPr>
        <w:t>.</w:t>
      </w:r>
      <w:r w:rsidR="00C86A1D" w:rsidRPr="00C86A1D">
        <w:rPr>
          <w:b/>
          <w:noProof/>
        </w:rPr>
        <w:t xml:space="preserve"> </w:t>
      </w:r>
    </w:p>
    <w:p w:rsidR="00527794" w:rsidRDefault="00527794" w:rsidP="00527794">
      <w:pPr>
        <w:pStyle w:val="NormalWeb"/>
        <w:shd w:val="clear" w:color="auto" w:fill="FFFFFF"/>
        <w:spacing w:before="0" w:beforeAutospacing="0"/>
        <w:rPr>
          <w:b/>
          <w:noProof/>
        </w:rPr>
      </w:pPr>
    </w:p>
    <w:p w:rsidR="00C86A1D" w:rsidRPr="00A5318F" w:rsidRDefault="00C86A1D" w:rsidP="00A5318F">
      <w:pPr>
        <w:pStyle w:val="NormalWeb"/>
        <w:shd w:val="clear" w:color="auto" w:fill="FFFFFF"/>
        <w:spacing w:before="0" w:beforeAutospacing="0"/>
        <w:jc w:val="center"/>
        <w:rPr>
          <w:rFonts w:ascii="Helvetica" w:hAnsi="Helvetica" w:cs="Helvetica"/>
          <w:color w:val="444444"/>
        </w:rPr>
      </w:pPr>
      <w:r w:rsidRPr="00C86A1D">
        <w:rPr>
          <w:b/>
          <w:noProof/>
        </w:rPr>
        <w:lastRenderedPageBreak/>
        <w:drawing>
          <wp:inline distT="0" distB="0" distL="0" distR="0" wp14:anchorId="15CB7896" wp14:editId="665B1975">
            <wp:extent cx="3904339" cy="2601595"/>
            <wp:effectExtent l="0" t="0" r="1270" b="825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60" cy="26284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CE7BB8" w:rsidRPr="0025328D" w:rsidRDefault="00CE7BB8" w:rsidP="00E573A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Utensílios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Quanto aos equipamentos você precisará de:</w:t>
      </w:r>
    </w:p>
    <w:p w:rsidR="002D2E5F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Panelas;</w:t>
      </w:r>
    </w:p>
    <w:p w:rsidR="00CE7BB8" w:rsidRPr="00CE7BB8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Potes;</w:t>
      </w:r>
    </w:p>
    <w:p w:rsidR="00CE7BB8" w:rsidRPr="00CE7BB8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Tábuas de corte;</w:t>
      </w:r>
    </w:p>
    <w:p w:rsidR="00CE7BB8" w:rsidRPr="00CE7BB8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Talheres em geral;</w:t>
      </w:r>
    </w:p>
    <w:p w:rsidR="00CE7BB8" w:rsidRPr="00CE7BB8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Travessas;</w:t>
      </w:r>
    </w:p>
    <w:p w:rsidR="00CE7BB8" w:rsidRPr="00CE7BB8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Pratos em geral.</w:t>
      </w:r>
    </w:p>
    <w:p w:rsidR="00CE7BB8" w:rsidRPr="00CE7BB8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CE7BB8" w:rsidRPr="0025328D" w:rsidRDefault="00D653C1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Máquinas</w:t>
      </w:r>
      <w:r w:rsidR="00CE7BB8"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 xml:space="preserve"> e Eletro:</w:t>
      </w:r>
    </w:p>
    <w:p w:rsidR="00CE7BB8" w:rsidRPr="00CE7BB8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6757F3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Chapa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;</w:t>
      </w:r>
    </w:p>
    <w:p w:rsidR="00CE7BB8" w:rsidRPr="00CE7BB8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Char broiler;</w:t>
      </w:r>
    </w:p>
    <w:p w:rsidR="00CE7BB8" w:rsidRPr="00CE7BB8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Coifas e exaustores;</w:t>
      </w:r>
    </w:p>
    <w:p w:rsidR="006757F3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Fogão;</w:t>
      </w:r>
    </w:p>
    <w:p w:rsidR="00CE7BB8" w:rsidRPr="00CE7BB8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Forno elétrico;</w:t>
      </w:r>
    </w:p>
    <w:p w:rsidR="00CE7BB8" w:rsidRPr="00CE7BB8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Fritadeira;</w:t>
      </w:r>
    </w:p>
    <w:p w:rsidR="00CE7BB8" w:rsidRPr="00CE7BB8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Geladeira;</w:t>
      </w:r>
    </w:p>
    <w:p w:rsidR="00CE7BB8" w:rsidRPr="00CE7BB8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Liquidificador;</w:t>
      </w:r>
    </w:p>
    <w:p w:rsidR="00CE7BB8" w:rsidRPr="00CE7BB8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Micro-ondas;</w:t>
      </w:r>
    </w:p>
    <w:p w:rsidR="00CE7BB8" w:rsidRPr="00CE7BB8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Mixer;</w:t>
      </w:r>
    </w:p>
    <w:p w:rsidR="0025328D" w:rsidRDefault="0025328D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Moedor de carne</w:t>
      </w:r>
    </w:p>
    <w:p w:rsidR="004725D5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Descanso de fritura;</w:t>
      </w:r>
      <w:proofErr w:type="gramStart"/>
      <w:r w:rsidR="0025328D"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pt-BR" w:eastAsia="pt-BR"/>
        </w:rPr>
        <w:br/>
      </w:r>
      <w:proofErr w:type="gramEnd"/>
    </w:p>
    <w:p w:rsidR="004725D5" w:rsidRDefault="004725D5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25328D" w:rsidRDefault="0025328D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25328D" w:rsidRDefault="0025328D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4725D5" w:rsidRDefault="004725D5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25328D" w:rsidRDefault="0025328D" w:rsidP="00CE7BB8">
      <w:pPr>
        <w:spacing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F56EC3" w:rsidRDefault="00CE7BB8" w:rsidP="00CE7BB8">
      <w:pPr>
        <w:spacing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  <w:r w:rsidRPr="0025328D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Top 10 utensílios para preparar hambúrgueres</w:t>
      </w:r>
    </w:p>
    <w:p w:rsidR="00CE00BF" w:rsidRDefault="00CE00BF" w:rsidP="00CE7BB8">
      <w:pPr>
        <w:spacing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CE00BF" w:rsidRDefault="00CE00BF" w:rsidP="00CE7BB8">
      <w:pPr>
        <w:spacing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CE00BF" w:rsidRDefault="00CE00BF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00BF">
        <w:rPr>
          <w:noProof/>
          <w:lang w:val="pt-BR" w:eastAsia="pt-BR"/>
        </w:rPr>
        <w:lastRenderedPageBreak/>
        <w:drawing>
          <wp:inline distT="0" distB="0" distL="0" distR="0" wp14:anchorId="320ACAE5" wp14:editId="63169306">
            <wp:extent cx="2133600" cy="21336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0BF">
        <w:rPr>
          <w:noProof/>
          <w:lang w:val="pt-BR" w:eastAsia="pt-BR"/>
        </w:rPr>
        <w:t xml:space="preserve"> </w:t>
      </w:r>
      <w:r w:rsidRPr="00CE00BF">
        <w:rPr>
          <w:noProof/>
          <w:lang w:val="pt-BR" w:eastAsia="pt-BR"/>
        </w:rPr>
        <w:drawing>
          <wp:inline distT="0" distB="0" distL="0" distR="0" wp14:anchorId="641DD943" wp14:editId="6824CA8F">
            <wp:extent cx="2133600" cy="21336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6B6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Confira a seguir os 10 itens de cozinha básicos para preparar o hambúrguer artesanal perfeito: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</w:p>
    <w:p w:rsidR="00F5088A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1- Espátula tradicional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Esse objeto é usado apenas para virar os hambúrgueres ou ovos em um prato, chapa ou frigideira sem o risco de desmontá-los. Ele também pode raspar a grade para remover resíduos de carne que geralmente grudam. Média de preço (de R$ 30 a R$ 60</w:t>
      </w:r>
      <w:proofErr w:type="gramStart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)</w:t>
      </w:r>
      <w:proofErr w:type="gramEnd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2- Espátula longa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Se você deseja fazer um hambúrguer na grelha, tente adicionar uma espátula longa ao carrinho de compras, pois isso impedirá que seu braço seja queimado ao manusear a carne. Média de preço (de R$ 30 a R$ 60</w:t>
      </w:r>
      <w:proofErr w:type="gramStart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)</w:t>
      </w:r>
      <w:proofErr w:type="gramEnd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3- Abafador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Para um único hambúrguer, existe no tamanho pequeno; e no grande para mais de dois hambúrgueres. Esse utensilio é melhor do que a tampa da panela, geralmente utilizada em c</w:t>
      </w:r>
      <w:r w:rsidR="0025328D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asa. Preço médio (R $ 13 a R $ 3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5</w:t>
      </w:r>
      <w:proofErr w:type="gramStart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)</w:t>
      </w:r>
      <w:proofErr w:type="gramEnd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4- Molde de hambúrguer (recheado)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O modelador é ideal para fechar as duas bordas do disco carne com recheio no interior. Além disso, pode impedir a abertura da carne durante a fritura. Média de preço (de R$ 25 a R$ 65</w:t>
      </w:r>
      <w:proofErr w:type="gramStart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)</w:t>
      </w:r>
      <w:proofErr w:type="gramEnd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5- Modelador de hambúrguer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Os aros que servem para dar forma ao disco de carne deve ser selecionado com base no tamanho que se deseja do hambúrguer. Média de preço (de R$ 6 a R$ 20</w:t>
      </w:r>
      <w:proofErr w:type="gramStart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)</w:t>
      </w:r>
      <w:proofErr w:type="gramEnd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6- Modelador Prensa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Esse modelador é bastante adequado para a produção de discos finos e achatados, com peso entre 100 e 110 gramas. Média de preço (de R$ 40 a R$ 80</w:t>
      </w:r>
      <w:proofErr w:type="gramStart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)</w:t>
      </w:r>
      <w:proofErr w:type="gramEnd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7- Facas de corte e de serra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Facas são necessárias para cortar carnes, e a de serra para pães.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• Para cortar carnes: Média de preço (de R$ 40 a R$ 170)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• De serra: Média de preço (de R$ 35 a R$ 170)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8- Moedor de sal e pimenta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Um moedor de sal e pimenta-do-reino é ideal para jogar no hambúrguer enquanto ele grelha. Média de preço (de R$ 35 a R$ 170</w:t>
      </w:r>
      <w:proofErr w:type="gramStart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)</w:t>
      </w:r>
      <w:proofErr w:type="gramEnd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lastRenderedPageBreak/>
        <w:t>9- Assadeira com grelha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Essa assadeira é utilizada para alocar o hambúrguer depois de pronto para descansar. Média de preço (de R$ 100 a R$ 250</w:t>
      </w:r>
      <w:proofErr w:type="gramStart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)</w:t>
      </w:r>
      <w:proofErr w:type="gramEnd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10- Chapa de ferro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 xml:space="preserve">Não se compara com uma frigideira. Por ser um material espesso, atingirá e manterá altas temperaturas, fundamental para dar o ponto exato da carne. Média de preço (de R$ 200 a R$ </w:t>
      </w:r>
      <w:r w:rsidR="0019344C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2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500)</w:t>
      </w:r>
      <w:r w:rsidR="0019344C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.</w:t>
      </w:r>
      <w:proofErr w:type="gramStart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proofErr w:type="gramEnd"/>
    </w:p>
    <w:p w:rsidR="00CE7BB8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Uso dos utensílios para fazer hambúrguer</w:t>
      </w:r>
      <w:r w:rsidR="006757F3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Antes de começar a usar algumas os utensílios para fazer hambúrguer, algumas recomendações importantes devem ser seguidas: Modelador de hambúrguer O mais indicado é comprar o aro 11, pois já tem o tamanho ideal para o disco ficar dentro do pão sem sobras. Para moldar o disco de hambúrguer:</w:t>
      </w:r>
    </w:p>
    <w:p w:rsidR="0025328D" w:rsidRDefault="0025328D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361873" w:rsidRDefault="00361873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25328D" w:rsidRPr="0025328D" w:rsidRDefault="0025328D" w:rsidP="0025328D">
      <w:pPr>
        <w:pStyle w:val="PargrafodaLista"/>
        <w:numPr>
          <w:ilvl w:val="0"/>
          <w:numId w:val="7"/>
        </w:numPr>
        <w:spacing w:line="240" w:lineRule="auto"/>
        <w:rPr>
          <w:rFonts w:ascii="Helvetica" w:eastAsia="Times New Roman" w:hAnsi="Helvetica" w:cs="Helvetica"/>
          <w:bCs/>
          <w:color w:val="444444"/>
          <w:szCs w:val="24"/>
          <w:lang w:val="pt-BR" w:eastAsia="pt-BR"/>
        </w:rPr>
      </w:pPr>
      <w:r w:rsidRPr="0025328D">
        <w:rPr>
          <w:rFonts w:ascii="Helvetica" w:eastAsia="Times New Roman" w:hAnsi="Helvetica" w:cs="Helvetica"/>
          <w:bCs/>
          <w:color w:val="444444"/>
          <w:szCs w:val="24"/>
          <w:lang w:val="pt-BR" w:eastAsia="pt-BR"/>
        </w:rPr>
        <w:t>Preparando seu Hambúrguer</w:t>
      </w:r>
    </w:p>
    <w:p w:rsidR="0025328D" w:rsidRPr="0025328D" w:rsidRDefault="0025328D" w:rsidP="0025328D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B60467" w:rsidRPr="00CE7BB8" w:rsidRDefault="00B60467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CE7BB8" w:rsidRPr="00B60467" w:rsidRDefault="006757F3" w:rsidP="00B60467">
      <w:pPr>
        <w:pStyle w:val="PargrafodaLista"/>
        <w:numPr>
          <w:ilvl w:val="0"/>
          <w:numId w:val="1"/>
        </w:num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B6046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C</w:t>
      </w:r>
      <w:r w:rsidR="00CE7BB8" w:rsidRPr="00B6046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rie pequenas almondegas do tamanho de uma bola de tênis</w:t>
      </w:r>
      <w:r w:rsidR="00B306D5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com o peso que queira </w:t>
      </w:r>
      <w:r w:rsidR="0057356D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utilizar</w:t>
      </w:r>
    </w:p>
    <w:p w:rsidR="00CE7BB8" w:rsidRPr="00B60467" w:rsidRDefault="00CE7BB8" w:rsidP="00B60467">
      <w:pPr>
        <w:pStyle w:val="PargrafodaLista"/>
        <w:numPr>
          <w:ilvl w:val="0"/>
          <w:numId w:val="1"/>
        </w:num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B6046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A modelagem deve ser realizada jogando uma carne de uma mão para outra. De cinco a dez vezes.</w:t>
      </w:r>
    </w:p>
    <w:p w:rsidR="00CE7BB8" w:rsidRPr="0025328D" w:rsidRDefault="00CE7BB8" w:rsidP="0025328D">
      <w:pPr>
        <w:spacing w:line="240" w:lineRule="auto"/>
        <w:ind w:left="360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25328D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O impacto faz com que a gordura grude na carne e o excesso de ar </w:t>
      </w:r>
      <w:r w:rsidR="0025328D" w:rsidRPr="0025328D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são</w:t>
      </w:r>
      <w:r w:rsidRPr="0025328D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</w:t>
      </w:r>
      <w:r w:rsidR="0025328D" w:rsidRPr="0025328D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removidos da mistura</w:t>
      </w:r>
      <w:r w:rsidRPr="0025328D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. Esse processo também pode auxiliar o hambúrguer a não desfazer na frigideira ou chapa.</w:t>
      </w:r>
    </w:p>
    <w:p w:rsidR="00CE7BB8" w:rsidRPr="00B60467" w:rsidRDefault="00CE7BB8" w:rsidP="00B60467">
      <w:pPr>
        <w:pStyle w:val="PargrafodaLista"/>
        <w:numPr>
          <w:ilvl w:val="0"/>
          <w:numId w:val="1"/>
        </w:num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B6046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Posteriormente, coloque a bolinhas feitas na geladeira por cerca de 40 minutos para permitir que a gordura se solidifique.</w:t>
      </w:r>
    </w:p>
    <w:p w:rsidR="00CE7BB8" w:rsidRDefault="00CE7BB8" w:rsidP="00B60467">
      <w:pPr>
        <w:pStyle w:val="PargrafodaLista"/>
        <w:numPr>
          <w:ilvl w:val="0"/>
          <w:numId w:val="1"/>
        </w:num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B6046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Uma vez que as bolas de carne estiverem firmes é chegado o momento de formar </w:t>
      </w:r>
      <w:r w:rsidR="00A613CD" w:rsidRPr="00B6046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um disco</w:t>
      </w:r>
      <w:r w:rsidRPr="00B60467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utilizando um aro. Use uma colher de sopa em vez de dedos para espalhar a bola no aro e alisá-la para evitar que a carne aqueça.</w:t>
      </w:r>
    </w:p>
    <w:p w:rsidR="00A613CD" w:rsidRDefault="00A613CD" w:rsidP="00A613CD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A613CD" w:rsidRDefault="00A613CD" w:rsidP="00A613CD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A613CD" w:rsidRPr="00A613CD" w:rsidRDefault="00774D84" w:rsidP="00A613CD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774D84">
        <w:rPr>
          <w:noProof/>
          <w:lang w:val="pt-BR" w:eastAsia="pt-BR"/>
        </w:rPr>
        <w:drawing>
          <wp:inline distT="0" distB="0" distL="0" distR="0" wp14:anchorId="1E839240" wp14:editId="388E6789">
            <wp:extent cx="1571625" cy="1769848"/>
            <wp:effectExtent l="0" t="0" r="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698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9B0D9C" w:rsidRPr="009B0D9C">
        <w:rPr>
          <w:noProof/>
          <w:lang w:val="pt-BR" w:eastAsia="pt-BR"/>
        </w:rPr>
        <w:t xml:space="preserve"> </w:t>
      </w:r>
      <w:r w:rsidR="009B0D9C" w:rsidRPr="009B0D9C">
        <w:rPr>
          <w:noProof/>
          <w:lang w:val="pt-BR" w:eastAsia="pt-BR"/>
        </w:rPr>
        <w:drawing>
          <wp:inline distT="0" distB="0" distL="0" distR="0" wp14:anchorId="2852D4A2" wp14:editId="0CB409DF">
            <wp:extent cx="1543050" cy="15430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D9C" w:rsidRPr="009B0D9C">
        <w:rPr>
          <w:noProof/>
          <w:lang w:val="pt-BR" w:eastAsia="pt-BR"/>
        </w:rPr>
        <w:t xml:space="preserve"> </w:t>
      </w:r>
      <w:r w:rsidR="009B0D9C" w:rsidRPr="009B0D9C">
        <w:rPr>
          <w:noProof/>
          <w:lang w:val="pt-BR" w:eastAsia="pt-BR"/>
        </w:rPr>
        <w:drawing>
          <wp:inline distT="0" distB="0" distL="0" distR="0" wp14:anchorId="19BECE93" wp14:editId="4807A8DB">
            <wp:extent cx="1533525" cy="153352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0BF" w:rsidRPr="00CE00BF">
        <w:rPr>
          <w:noProof/>
          <w:lang w:val="pt-BR" w:eastAsia="pt-BR"/>
        </w:rPr>
        <w:t xml:space="preserve"> </w:t>
      </w:r>
      <w:r w:rsidR="00CE00BF" w:rsidRPr="00CE00BF">
        <w:rPr>
          <w:noProof/>
          <w:lang w:val="pt-BR" w:eastAsia="pt-BR"/>
        </w:rPr>
        <w:drawing>
          <wp:inline distT="0" distB="0" distL="0" distR="0" wp14:anchorId="1214BD6E" wp14:editId="40B3EEC4">
            <wp:extent cx="1504950" cy="1523229"/>
            <wp:effectExtent l="0" t="0" r="0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52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0BF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</w:p>
    <w:p w:rsidR="00CE00BF" w:rsidRDefault="00CE00BF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CE00BF" w:rsidRDefault="00CE00BF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B60467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Facas</w:t>
      </w:r>
    </w:p>
    <w:p w:rsidR="00B60467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lastRenderedPageBreak/>
        <w:br/>
        <w:t>A faca de corte deve ser muito afiada para garantir o corte correto. As de serras são importantes para deixar o pão reto, sem rachar ou esfarelar.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Moedor de sal e pimenta</w:t>
      </w:r>
      <w:proofErr w:type="gramStart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proofErr w:type="gramEnd"/>
    </w:p>
    <w:p w:rsidR="00B60467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Moedor de sal e pimenta </w:t>
      </w:r>
      <w:proofErr w:type="gramStart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são</w:t>
      </w:r>
      <w:proofErr w:type="gramEnd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perfeitos para pulverizar essas especiarias sobre a carne quando estiver na grelha. Com esse utensilio é possível jogar de forma uniforme a quantidade de pimenta e sal. Gire o moedor de duas a três vezes para cada lado do hambúrguer.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 xml:space="preserve">Assadeira com </w:t>
      </w:r>
      <w:proofErr w:type="gramStart"/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grelha</w:t>
      </w:r>
      <w:proofErr w:type="gramEnd"/>
    </w:p>
    <w:p w:rsidR="00B60467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É indispensável ter grelha com uma bandeja embaixo para deixar o hambúrguer repousar por 1 minuto. Por quê? A grelha contribui para circular o ar através do hambúrguer, enquanto os líquidos da carne se redistribuem, assegurando uma suculência uniforme.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 xml:space="preserve">Chapa de </w:t>
      </w:r>
      <w:proofErr w:type="gramStart"/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ferro</w:t>
      </w:r>
      <w:proofErr w:type="gramEnd"/>
    </w:p>
    <w:p w:rsidR="00736891" w:rsidRDefault="00736891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736891" w:rsidRDefault="00736891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  <w:r w:rsidRPr="00736891">
        <w:rPr>
          <w:noProof/>
          <w:lang w:val="pt-BR" w:eastAsia="pt-BR"/>
        </w:rPr>
        <w:drawing>
          <wp:inline distT="0" distB="0" distL="0" distR="0" wp14:anchorId="570913DB" wp14:editId="124BA4E8">
            <wp:extent cx="2008377" cy="1122631"/>
            <wp:effectExtent l="0" t="0" r="0" b="190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0351" cy="1123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736891">
        <w:rPr>
          <w:noProof/>
          <w:lang w:val="pt-BR" w:eastAsia="pt-BR"/>
        </w:rPr>
        <w:t xml:space="preserve"> </w:t>
      </w:r>
      <w:r w:rsidRPr="00736891">
        <w:rPr>
          <w:noProof/>
          <w:lang w:val="pt-BR" w:eastAsia="pt-BR"/>
        </w:rPr>
        <w:drawing>
          <wp:inline distT="0" distB="0" distL="0" distR="0" wp14:anchorId="2E07880C" wp14:editId="71FAFC23">
            <wp:extent cx="1929468" cy="12192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9468" cy="1219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736891">
        <w:rPr>
          <w:noProof/>
          <w:lang w:val="pt-BR" w:eastAsia="pt-BR"/>
        </w:rPr>
        <w:t xml:space="preserve"> </w:t>
      </w:r>
      <w:r w:rsidRPr="00736891">
        <w:rPr>
          <w:noProof/>
          <w:lang w:val="pt-BR" w:eastAsia="pt-BR"/>
        </w:rPr>
        <w:drawing>
          <wp:inline distT="0" distB="0" distL="0" distR="0" wp14:anchorId="2978C553" wp14:editId="1936C80A">
            <wp:extent cx="2136588" cy="136207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36588" cy="1362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CE7BB8" w:rsidRPr="00CE7BB8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Antes do primeiro uso, siga as três etapas a seguir: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1- Prepare a placa pré-aquecendo a 175 ° C.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>2- Aplique uma camada fina de gordura sem sal pela superfície e deixe aquecer por dois minutos. Isso queimará todos os produtos químicos utilizados no processo de fabricação da chapa de ferro, que podem penetrar nos alimentos.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 xml:space="preserve">3- Repita a etapa </w:t>
      </w:r>
      <w:proofErr w:type="gramStart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2</w:t>
      </w:r>
      <w:proofErr w:type="gramEnd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até a superfície da chapa fique escorregadia.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</w:p>
    <w:p w:rsidR="0057356D" w:rsidRDefault="0057356D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57356D" w:rsidRDefault="0057356D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FB4E6C" w:rsidRDefault="00FB4E6C" w:rsidP="007C6E28">
      <w:pPr>
        <w:shd w:val="clear" w:color="auto" w:fill="FFFFFF"/>
        <w:spacing w:after="100" w:afterAutospacing="1" w:line="240" w:lineRule="auto"/>
        <w:jc w:val="center"/>
        <w:rPr>
          <w:rFonts w:ascii="Helvetica" w:eastAsia="Times New Roman" w:hAnsi="Helvetica" w:cs="Helvetica"/>
          <w:bCs/>
          <w:color w:val="444444"/>
          <w:szCs w:val="28"/>
          <w:lang w:val="pt-BR" w:eastAsia="pt-BR"/>
        </w:rPr>
      </w:pPr>
    </w:p>
    <w:p w:rsidR="00FB4E6C" w:rsidRDefault="00FB4E6C" w:rsidP="007C6E28">
      <w:pPr>
        <w:shd w:val="clear" w:color="auto" w:fill="FFFFFF"/>
        <w:spacing w:after="100" w:afterAutospacing="1" w:line="240" w:lineRule="auto"/>
        <w:jc w:val="center"/>
        <w:rPr>
          <w:rFonts w:ascii="Helvetica" w:eastAsia="Times New Roman" w:hAnsi="Helvetica" w:cs="Helvetica"/>
          <w:bCs/>
          <w:color w:val="444444"/>
          <w:szCs w:val="28"/>
          <w:lang w:val="pt-BR" w:eastAsia="pt-BR"/>
        </w:rPr>
      </w:pPr>
    </w:p>
    <w:p w:rsidR="00FB4E6C" w:rsidRDefault="00FB4E6C" w:rsidP="007C6E28">
      <w:pPr>
        <w:shd w:val="clear" w:color="auto" w:fill="FFFFFF"/>
        <w:spacing w:after="100" w:afterAutospacing="1" w:line="240" w:lineRule="auto"/>
        <w:jc w:val="center"/>
        <w:rPr>
          <w:rFonts w:ascii="Helvetica" w:eastAsia="Times New Roman" w:hAnsi="Helvetica" w:cs="Helvetica"/>
          <w:bCs/>
          <w:color w:val="444444"/>
          <w:szCs w:val="28"/>
          <w:lang w:val="pt-BR" w:eastAsia="pt-BR"/>
        </w:rPr>
      </w:pPr>
    </w:p>
    <w:p w:rsidR="00FB4E6C" w:rsidRDefault="00FB4E6C" w:rsidP="007C6E28">
      <w:pPr>
        <w:shd w:val="clear" w:color="auto" w:fill="FFFFFF"/>
        <w:spacing w:after="100" w:afterAutospacing="1" w:line="240" w:lineRule="auto"/>
        <w:jc w:val="center"/>
        <w:rPr>
          <w:rFonts w:ascii="Helvetica" w:eastAsia="Times New Roman" w:hAnsi="Helvetica" w:cs="Helvetica"/>
          <w:bCs/>
          <w:color w:val="444444"/>
          <w:szCs w:val="28"/>
          <w:lang w:val="pt-BR" w:eastAsia="pt-BR"/>
        </w:rPr>
      </w:pPr>
    </w:p>
    <w:p w:rsidR="00CE7BB8" w:rsidRPr="00CE7BB8" w:rsidRDefault="00CE7BB8" w:rsidP="007C6E28">
      <w:pPr>
        <w:shd w:val="clear" w:color="auto" w:fill="FFFFFF"/>
        <w:spacing w:after="100" w:afterAutospacing="1" w:line="240" w:lineRule="auto"/>
        <w:jc w:val="center"/>
        <w:rPr>
          <w:rFonts w:ascii="Helvetica" w:eastAsia="Times New Roman" w:hAnsi="Helvetica" w:cs="Helvetica"/>
          <w:b w:val="0"/>
          <w:color w:val="444444"/>
          <w:szCs w:val="28"/>
          <w:lang w:val="pt-BR" w:eastAsia="pt-BR"/>
        </w:rPr>
      </w:pPr>
      <w:r w:rsidRPr="00CE7BB8">
        <w:rPr>
          <w:rFonts w:ascii="Helvetica" w:eastAsia="Times New Roman" w:hAnsi="Helvetica" w:cs="Helvetica"/>
          <w:bCs/>
          <w:color w:val="444444"/>
          <w:szCs w:val="28"/>
          <w:lang w:val="pt-BR" w:eastAsia="pt-BR"/>
        </w:rPr>
        <w:t>Dicas de conservação dos utensílios para fazer hambúrguer</w:t>
      </w:r>
    </w:p>
    <w:p w:rsidR="00CE7BB8" w:rsidRPr="00CE7BB8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lastRenderedPageBreak/>
        <w:t>Os itens a seguir devem ser usados com extrema cautela:</w:t>
      </w:r>
    </w:p>
    <w:p w:rsidR="00CE7BB8" w:rsidRPr="00034ECF" w:rsidRDefault="00CE7BB8" w:rsidP="00034ECF">
      <w:pPr>
        <w:pStyle w:val="PargrafodaLista"/>
        <w:numPr>
          <w:ilvl w:val="0"/>
          <w:numId w:val="2"/>
        </w:numPr>
        <w:spacing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  <w:r w:rsidRPr="00034ECF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Facas</w:t>
      </w:r>
    </w:p>
    <w:p w:rsidR="00CE7BB8" w:rsidRPr="00CE7BB8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Guarde as facas com cuidado e não as jogue na gaveta e não jogue de forma. Para proteger a lâmina e torná-la afiada, </w:t>
      </w:r>
      <w:proofErr w:type="gramStart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mantenha-a</w:t>
      </w:r>
      <w:proofErr w:type="gramEnd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em uma caixa ou suporte limpo ou seco, especialmente aquelas com cabos de madeira, porque o material absorve a umidade e leva um tempo para secar. O ideal é deixá-los secar mais tempo em local ventilado.</w:t>
      </w:r>
    </w:p>
    <w:p w:rsidR="00CE7BB8" w:rsidRPr="00CE7BB8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Outro ponto a ser ressaltado é: não use a parte verde da esponja para lavar as facas, para evitar a perda da afiação.</w:t>
      </w:r>
    </w:p>
    <w:p w:rsidR="00CE7BB8" w:rsidRPr="00CE7BB8" w:rsidRDefault="00CE7BB8" w:rsidP="00034ECF">
      <w:pPr>
        <w:pStyle w:val="PargrafodaLista"/>
        <w:numPr>
          <w:ilvl w:val="0"/>
          <w:numId w:val="2"/>
        </w:numPr>
        <w:spacing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Chapa</w:t>
      </w:r>
    </w:p>
    <w:p w:rsidR="00CE7BB8" w:rsidRPr="00CE7BB8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32"/>
          <w:szCs w:val="32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Depois de usar a chapa, lave e enxágue. Coloque no fogo para secar. Adicione um pouco de óleo à superfície e use uma toalha de papel para espalhar o óleo uniformemente nos dois lados. Isso hidrata o ferro e não enferruja. Em seguida, cubra a placa com papel alumínio para a conservação e reserve para o próximo uso.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Cs/>
          <w:color w:val="444444"/>
          <w:sz w:val="32"/>
          <w:szCs w:val="32"/>
          <w:lang w:val="pt-BR" w:eastAsia="pt-BR"/>
        </w:rPr>
        <w:t xml:space="preserve">Aviso </w:t>
      </w:r>
      <w:proofErr w:type="gramStart"/>
      <w:r w:rsidRPr="00CE7BB8">
        <w:rPr>
          <w:rFonts w:ascii="Helvetica" w:eastAsia="Times New Roman" w:hAnsi="Helvetica" w:cs="Helvetica"/>
          <w:bCs/>
          <w:color w:val="444444"/>
          <w:sz w:val="32"/>
          <w:szCs w:val="32"/>
          <w:lang w:val="pt-BR" w:eastAsia="pt-BR"/>
        </w:rPr>
        <w:t>importante</w:t>
      </w:r>
      <w:proofErr w:type="gramEnd"/>
    </w:p>
    <w:p w:rsidR="00CE7BB8" w:rsidRPr="00CE7BB8" w:rsidRDefault="00CE7BB8" w:rsidP="00CE7BB8">
      <w:pPr>
        <w:spacing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Times New Roman" w:eastAsia="Times New Roman" w:hAnsi="Symbol" w:cs="Times New Roman"/>
          <w:b w:val="0"/>
          <w:color w:val="auto"/>
          <w:sz w:val="24"/>
          <w:szCs w:val="24"/>
          <w:lang w:val="pt-BR" w:eastAsia="pt-BR"/>
        </w:rPr>
        <w:t></w:t>
      </w:r>
      <w:r w:rsidRPr="00CE7BB8"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pt-BR" w:eastAsia="pt-BR"/>
        </w:rPr>
        <w:t xml:space="preserve"> 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A posição do fogo na panela também interferirá na geração de calor. Se a panela não estiver centralizada, o cozimento da carne não será por igual. • Antes de colocar o disco na chapa aqueça-a em fogo médio. • Espalhe um pouco de óleo para evitar que o primeiro hambúrguer grude. Posteriormente não é necessário untar, a graxa não é mais necessária, porque a gordura da carne será o suficiente. • O hambúrguer só pode ser selado quando houver fumaça na superfície.</w:t>
      </w:r>
    </w:p>
    <w:p w:rsidR="00CE7BB8" w:rsidRPr="00CE7BB8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Cuidados na hora de adquirir os equipamentos para hamburgueria</w:t>
      </w:r>
    </w:p>
    <w:p w:rsidR="00CE7BB8" w:rsidRPr="00CE7BB8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Agora que você já sabe quais são utensílios (de cozinha) essenciais para montar uma </w:t>
      </w:r>
      <w:r w:rsidR="00FB4E6C"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Hamburgueria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, é hora de prestar atenção a algumas precauções importantes. São eles: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FB4E6C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Tente investir em máquinas inteligentes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: essas máquinas tendem a trazer mais economia e resultados aos seus negócios.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FB4E6C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• Cuidado com o que é considerado "muito barato"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: evite usar itens ou equipamentos muito inferiores ao preço de mercado. As chances de estar comprando coisas sem qualidade são altas.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</w:r>
      <w:r w:rsidRPr="00FB4E6C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• Faça uma busca sobre a qualidade do produto: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além de observar a qualidade dos itens, pesquise sobre a empresa, os serviços e os benefícios de cada equipamento.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br/>
        <w:t xml:space="preserve">• Sempre aposte em investimentos </w:t>
      </w:r>
      <w:proofErr w:type="gramStart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a longo prazo</w:t>
      </w:r>
      <w:proofErr w:type="gramEnd"/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: lembre-se de que a qualidade do investimento hoje apostará melhores resultados no futuro. Portanto, não haverá erros no seu novo negócio!</w:t>
      </w:r>
    </w:p>
    <w:p w:rsidR="00FB4E6C" w:rsidRDefault="00FB4E6C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FB4E6C" w:rsidRDefault="00FB4E6C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FB4E6C" w:rsidRDefault="00FB4E6C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FB4E6C" w:rsidRDefault="00FB4E6C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CE7BB8" w:rsidRPr="00FB4E6C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  <w:r w:rsidRPr="00FB4E6C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Considerações finais</w:t>
      </w:r>
    </w:p>
    <w:p w:rsidR="00F86C36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lastRenderedPageBreak/>
        <w:t xml:space="preserve">O equipamento que compõe a cozinha deve atender especificamente às necessidades de cada negócio. </w:t>
      </w:r>
      <w:proofErr w:type="gramStart"/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Dependerá</w:t>
      </w:r>
      <w:proofErr w:type="gramEnd"/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 xml:space="preserve"> da fabricação diária de hambúrgueres, o tamanho do freezer, chapa, char broiler, etc.</w:t>
      </w:r>
    </w:p>
    <w:p w:rsidR="00CE7BB8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O </w:t>
      </w:r>
      <w:r w:rsidRPr="00CE7BB8"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  <w:t>chair broiler</w:t>
      </w: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podem cozinhar alimentos mais saborosos e menos defumados através do sistema de dissipação de calor da placa de deflexão e aquecer uniformemente a área de preparação para tornar o hambúrguer mais delicioso.</w:t>
      </w:r>
    </w:p>
    <w:p w:rsidR="00FB4E6C" w:rsidRDefault="00FB4E6C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FB4E6C" w:rsidRDefault="00FB4E6C" w:rsidP="00FB4E6C">
      <w:pPr>
        <w:shd w:val="clear" w:color="auto" w:fill="FFFFFF"/>
        <w:spacing w:after="100" w:afterAutospacing="1" w:line="240" w:lineRule="auto"/>
        <w:jc w:val="center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736891">
        <w:rPr>
          <w:noProof/>
          <w:lang w:val="pt-BR" w:eastAsia="pt-BR"/>
        </w:rPr>
        <w:drawing>
          <wp:inline distT="0" distB="0" distL="0" distR="0" wp14:anchorId="01B91911" wp14:editId="35035C12">
            <wp:extent cx="3033059" cy="1933575"/>
            <wp:effectExtent l="19050" t="0" r="15240" b="6191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7307" cy="193628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FB4E6C" w:rsidRPr="00CE7BB8" w:rsidRDefault="00FB4E6C" w:rsidP="00FB4E6C">
      <w:pPr>
        <w:shd w:val="clear" w:color="auto" w:fill="FFFFFF"/>
        <w:spacing w:after="100" w:afterAutospacing="1" w:line="240" w:lineRule="auto"/>
        <w:jc w:val="center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CE7BB8" w:rsidRPr="00CE7BB8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Equipamentos e utensílios de alta qualidade são fatores-chaves, e o investimento nesses itens reduzirá suas dores de cabeça no futuro e tornará a cozinha mais eficiente.</w:t>
      </w:r>
    </w:p>
    <w:p w:rsidR="00CE7BB8" w:rsidRDefault="00CE7BB8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CE7BB8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Além de prestar atenção a todo o equipamento da cozinha, você também deve tentar apostar nas ferramentas e produtos que tornam os hambúrgueres mais atraentes e otimizados.</w:t>
      </w:r>
    </w:p>
    <w:p w:rsidR="00F86C36" w:rsidRDefault="00F86C36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FB4E6C" w:rsidRDefault="00FB4E6C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FB4E6C" w:rsidRDefault="00FB4E6C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FB4E6C" w:rsidRDefault="00FB4E6C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FB4E6C" w:rsidRDefault="00FB4E6C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361873" w:rsidRDefault="00361873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FB4E6C" w:rsidRDefault="00FB4E6C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FB4E6C" w:rsidRDefault="00FB4E6C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FB4E6C" w:rsidRDefault="00FB4E6C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FB4E6C" w:rsidRDefault="00FB4E6C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361873" w:rsidRPr="00361873" w:rsidRDefault="00361873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FF0000"/>
          <w:sz w:val="24"/>
          <w:szCs w:val="24"/>
          <w:lang w:val="pt-BR" w:eastAsia="pt-BR"/>
        </w:rPr>
      </w:pPr>
    </w:p>
    <w:p w:rsidR="00361873" w:rsidRPr="00361873" w:rsidRDefault="00361873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FF0000"/>
          <w:sz w:val="24"/>
          <w:szCs w:val="24"/>
          <w:lang w:val="pt-BR" w:eastAsia="pt-BR"/>
        </w:rPr>
      </w:pPr>
      <w:r w:rsidRPr="00361873">
        <w:rPr>
          <w:rFonts w:ascii="Helvetica" w:eastAsia="Times New Roman" w:hAnsi="Helvetica" w:cs="Helvetica"/>
          <w:bCs/>
          <w:color w:val="FF0000"/>
          <w:sz w:val="24"/>
          <w:szCs w:val="24"/>
          <w:lang w:val="pt-BR" w:eastAsia="pt-BR"/>
        </w:rPr>
        <w:t>9 – RECEITAS E PREPARO</w:t>
      </w:r>
    </w:p>
    <w:p w:rsidR="00361873" w:rsidRPr="00361873" w:rsidRDefault="00361873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FF0000"/>
          <w:sz w:val="24"/>
          <w:szCs w:val="24"/>
          <w:lang w:val="pt-BR" w:eastAsia="pt-BR"/>
        </w:rPr>
      </w:pPr>
      <w:r w:rsidRPr="00361873">
        <w:rPr>
          <w:rFonts w:ascii="Helvetica" w:eastAsia="Times New Roman" w:hAnsi="Helvetica" w:cs="Helvetica"/>
          <w:bCs/>
          <w:color w:val="FF0000"/>
          <w:sz w:val="24"/>
          <w:szCs w:val="24"/>
          <w:lang w:val="pt-BR" w:eastAsia="pt-BR"/>
        </w:rPr>
        <w:t>TIPOS DE CARNE</w:t>
      </w:r>
    </w:p>
    <w:p w:rsidR="00B60467" w:rsidRPr="00DF7093" w:rsidRDefault="00A16F87" w:rsidP="00F86C36">
      <w:pPr>
        <w:shd w:val="clear" w:color="auto" w:fill="FFFFFF"/>
        <w:spacing w:after="100" w:afterAutospacing="1" w:line="240" w:lineRule="auto"/>
        <w:jc w:val="center"/>
        <w:rPr>
          <w:rFonts w:ascii="Helvetica" w:eastAsia="Times New Roman" w:hAnsi="Helvetica" w:cs="Helvetica"/>
          <w:bCs/>
          <w:color w:val="444444"/>
          <w:szCs w:val="36"/>
          <w:lang w:val="pt-BR" w:eastAsia="pt-BR"/>
        </w:rPr>
      </w:pPr>
      <w:r w:rsidRPr="00FD194A">
        <w:rPr>
          <w:rFonts w:ascii="Helvetica" w:eastAsia="Times New Roman" w:hAnsi="Helvetica" w:cs="Helvetica"/>
          <w:bCs/>
          <w:color w:val="444444"/>
          <w:szCs w:val="36"/>
          <w:highlight w:val="yellow"/>
          <w:lang w:val="pt-BR" w:eastAsia="pt-BR"/>
        </w:rPr>
        <w:t>Tipos de carnes</w:t>
      </w:r>
    </w:p>
    <w:p w:rsidR="009C0637" w:rsidRDefault="009C0637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Cs/>
          <w:color w:val="444444"/>
          <w:sz w:val="24"/>
          <w:szCs w:val="24"/>
          <w:lang w:val="pt-BR" w:eastAsia="pt-BR"/>
        </w:rPr>
      </w:pPr>
    </w:p>
    <w:p w:rsidR="009C0637" w:rsidRPr="0028280F" w:rsidRDefault="009C0637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28280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Veja abaixo destacado </w:t>
      </w:r>
      <w:r w:rsidR="0028280F" w:rsidRPr="0028280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os principais cortes bovinos para composição do seu Blend</w:t>
      </w:r>
      <w:r w:rsidRPr="0028280F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. Lembrando que caso sua escolha seja uma carne com pouca ou sem gordura é importante que você complete com gordura ou faça a mistura entre cortes com mais e menos gordura.</w:t>
      </w:r>
    </w:p>
    <w:p w:rsidR="009C0637" w:rsidRPr="0028280F" w:rsidRDefault="009C0637" w:rsidP="00CE7BB8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C86A1D" w:rsidRDefault="00330EE6" w:rsidP="0057472F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noProof/>
        </w:rPr>
        <w:drawing>
          <wp:inline distT="0" distB="0" distL="0" distR="0" wp14:anchorId="46F57BB5" wp14:editId="679B9D42">
            <wp:extent cx="6371590" cy="4109720"/>
            <wp:effectExtent l="0" t="0" r="0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4109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3151A" w:rsidRPr="004C47A5" w:rsidRDefault="00A3151A" w:rsidP="00C21AC4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962F68" w:rsidRDefault="00962F68" w:rsidP="00C21AC4">
      <w:pPr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pt-BR" w:eastAsia="pt-BR"/>
        </w:rPr>
      </w:pPr>
    </w:p>
    <w:p w:rsidR="00962F68" w:rsidRDefault="00962F68" w:rsidP="00C21AC4">
      <w:pPr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pt-BR" w:eastAsia="pt-BR"/>
        </w:rPr>
      </w:pPr>
    </w:p>
    <w:p w:rsidR="0019344C" w:rsidRDefault="0019344C" w:rsidP="00962F68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444444"/>
        </w:rPr>
      </w:pPr>
    </w:p>
    <w:p w:rsidR="00361873" w:rsidRDefault="00361873" w:rsidP="00962F68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444444"/>
          <w:sz w:val="28"/>
        </w:rPr>
      </w:pPr>
    </w:p>
    <w:p w:rsidR="00361873" w:rsidRDefault="00361873" w:rsidP="00962F68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444444"/>
          <w:sz w:val="28"/>
        </w:rPr>
      </w:pPr>
    </w:p>
    <w:p w:rsidR="00361873" w:rsidRDefault="00361873" w:rsidP="00962F68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444444"/>
          <w:sz w:val="28"/>
        </w:rPr>
      </w:pPr>
    </w:p>
    <w:p w:rsidR="00361873" w:rsidRDefault="00361873" w:rsidP="00962F68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444444"/>
          <w:sz w:val="28"/>
        </w:rPr>
      </w:pPr>
    </w:p>
    <w:p w:rsidR="00962F68" w:rsidRPr="00361873" w:rsidRDefault="00962F68" w:rsidP="00962F68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FF0000"/>
          <w:sz w:val="28"/>
        </w:rPr>
      </w:pPr>
      <w:r w:rsidRPr="00361873">
        <w:rPr>
          <w:rFonts w:ascii="Helvetica" w:hAnsi="Helvetica" w:cs="Helvetica"/>
          <w:b/>
          <w:bCs/>
          <w:color w:val="FF0000"/>
          <w:sz w:val="28"/>
        </w:rPr>
        <w:t>Peso do Hambúrguer</w:t>
      </w:r>
    </w:p>
    <w:p w:rsidR="0019344C" w:rsidRDefault="0019344C" w:rsidP="00962F68">
      <w:pPr>
        <w:pStyle w:val="NormalWeb"/>
        <w:spacing w:before="0" w:beforeAutospacing="0"/>
        <w:rPr>
          <w:rFonts w:asciiTheme="minorHAnsi" w:eastAsiaTheme="minorEastAsia" w:hAnsiTheme="minorHAnsi" w:cstheme="minorBidi"/>
          <w:b/>
          <w:color w:val="082A75" w:themeColor="text2"/>
          <w:sz w:val="28"/>
          <w:szCs w:val="22"/>
          <w:lang w:val="pt-PT" w:eastAsia="en-US"/>
        </w:rPr>
      </w:pPr>
    </w:p>
    <w:p w:rsidR="00962F68" w:rsidRPr="00F86C36" w:rsidRDefault="0019344C" w:rsidP="00962F68">
      <w:pPr>
        <w:pStyle w:val="NormalWeb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 xml:space="preserve"> O</w:t>
      </w:r>
      <w:r w:rsidR="00962F68" w:rsidRPr="00F86C36">
        <w:rPr>
          <w:rFonts w:ascii="Helvetica" w:hAnsi="Helvetica" w:cs="Helvetica"/>
          <w:color w:val="444444"/>
        </w:rPr>
        <w:t xml:space="preserve"> peso do Hambúrguer pode variar entre </w:t>
      </w:r>
      <w:r w:rsidR="006D3DD3">
        <w:rPr>
          <w:rFonts w:ascii="Helvetica" w:hAnsi="Helvetica" w:cs="Helvetica"/>
          <w:color w:val="444444"/>
        </w:rPr>
        <w:t>70</w:t>
      </w:r>
      <w:r w:rsidR="00962F68" w:rsidRPr="00F86C36">
        <w:rPr>
          <w:rFonts w:ascii="Helvetica" w:hAnsi="Helvetica" w:cs="Helvetica"/>
          <w:color w:val="444444"/>
        </w:rPr>
        <w:t xml:space="preserve"> e 200 Gramas e algumas </w:t>
      </w:r>
      <w:r w:rsidR="00F4318F" w:rsidRPr="00F86C36">
        <w:rPr>
          <w:rFonts w:ascii="Helvetica" w:hAnsi="Helvetica" w:cs="Helvetica"/>
          <w:color w:val="444444"/>
        </w:rPr>
        <w:t>Hamburgueria</w:t>
      </w:r>
      <w:r w:rsidR="00962F68" w:rsidRPr="00F86C36">
        <w:rPr>
          <w:rFonts w:ascii="Helvetica" w:hAnsi="Helvetica" w:cs="Helvetica"/>
          <w:color w:val="444444"/>
        </w:rPr>
        <w:t xml:space="preserve"> na linha de Burger "low cost" (Hambúrguer Barato) fazem sua produção com Hambúrguer </w:t>
      </w:r>
      <w:proofErr w:type="gramStart"/>
      <w:r w:rsidR="00962F68" w:rsidRPr="00F86C36">
        <w:rPr>
          <w:rFonts w:ascii="Helvetica" w:hAnsi="Helvetica" w:cs="Helvetica"/>
          <w:color w:val="444444"/>
        </w:rPr>
        <w:t>à</w:t>
      </w:r>
      <w:proofErr w:type="gramEnd"/>
      <w:r w:rsidR="00962F68" w:rsidRPr="00F86C36">
        <w:rPr>
          <w:rFonts w:ascii="Helvetica" w:hAnsi="Helvetica" w:cs="Helvetica"/>
          <w:color w:val="444444"/>
        </w:rPr>
        <w:t xml:space="preserve"> 1</w:t>
      </w:r>
      <w:r w:rsidR="006D3DD3">
        <w:rPr>
          <w:rFonts w:ascii="Helvetica" w:hAnsi="Helvetica" w:cs="Helvetica"/>
          <w:color w:val="444444"/>
        </w:rPr>
        <w:t>0</w:t>
      </w:r>
      <w:r w:rsidR="00962F68" w:rsidRPr="00F86C36">
        <w:rPr>
          <w:rFonts w:ascii="Helvetica" w:hAnsi="Helvetica" w:cs="Helvetica"/>
          <w:color w:val="444444"/>
        </w:rPr>
        <w:t>0 Gramas.</w:t>
      </w:r>
      <w:r w:rsidR="00962F68" w:rsidRPr="00F86C36">
        <w:rPr>
          <w:rFonts w:ascii="Helvetica" w:hAnsi="Helvetica" w:cs="Helvetica"/>
          <w:color w:val="444444"/>
        </w:rPr>
        <w:br/>
        <w:t>Lembrando que o diâmetro do pão deve ser um pouco menor que o tamanho do Burger que por sua vez pode ser baixo ou alto também.</w:t>
      </w:r>
    </w:p>
    <w:p w:rsidR="00612376" w:rsidRDefault="00612376" w:rsidP="00962F68">
      <w:pPr>
        <w:pStyle w:val="NormalWeb"/>
        <w:spacing w:before="0" w:beforeAutospacing="0"/>
        <w:rPr>
          <w:rStyle w:val="redactor-invisible-space"/>
          <w:rFonts w:eastAsiaTheme="majorEastAsia"/>
        </w:rPr>
      </w:pPr>
    </w:p>
    <w:p w:rsidR="00612376" w:rsidRDefault="001505EB" w:rsidP="00612376">
      <w:pPr>
        <w:pStyle w:val="NormalWeb"/>
        <w:spacing w:before="0" w:beforeAutospacing="0"/>
        <w:jc w:val="center"/>
      </w:pPr>
      <w:r>
        <w:rPr>
          <w:noProof/>
        </w:rPr>
        <w:drawing>
          <wp:inline distT="0" distB="0" distL="0" distR="0" wp14:anchorId="01F3DD08" wp14:editId="3DE14645">
            <wp:extent cx="3836973" cy="36861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545" cy="37165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962F68" w:rsidRDefault="00962F68" w:rsidP="00C21AC4">
      <w:pPr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pt-BR" w:eastAsia="pt-BR"/>
        </w:rPr>
      </w:pPr>
    </w:p>
    <w:p w:rsidR="004C47A5" w:rsidRDefault="004C47A5" w:rsidP="00C21AC4">
      <w:pPr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pt-BR" w:eastAsia="pt-BR"/>
        </w:rPr>
      </w:pPr>
    </w:p>
    <w:p w:rsidR="004C47A5" w:rsidRPr="00361873" w:rsidRDefault="0019344C" w:rsidP="00DF7093">
      <w:pPr>
        <w:pStyle w:val="Ttulo2"/>
        <w:shd w:val="clear" w:color="auto" w:fill="FFFFFF"/>
        <w:spacing w:after="60"/>
        <w:jc w:val="center"/>
        <w:rPr>
          <w:rFonts w:ascii="Helvetica" w:hAnsi="Helvetica" w:cs="Helvetica"/>
          <w:b/>
          <w:bCs/>
          <w:color w:val="FF0000"/>
          <w:sz w:val="28"/>
          <w:szCs w:val="28"/>
        </w:rPr>
      </w:pPr>
      <w:r w:rsidRPr="00361873">
        <w:rPr>
          <w:rFonts w:ascii="Helvetica" w:hAnsi="Helvetica" w:cs="Helvetica"/>
          <w:b/>
          <w:bCs/>
          <w:color w:val="FF0000"/>
          <w:sz w:val="28"/>
          <w:szCs w:val="28"/>
        </w:rPr>
        <w:t>Tipos de Blends mais usados nas Hamburgueirias</w:t>
      </w:r>
    </w:p>
    <w:p w:rsidR="004C47A5" w:rsidRDefault="004C47A5" w:rsidP="00C21AC4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4C47A5" w:rsidRDefault="004C47A5" w:rsidP="00C21AC4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9E4EEF" w:rsidRPr="00562B7B" w:rsidRDefault="00235324" w:rsidP="009E4EEF">
      <w:pPr>
        <w:pStyle w:val="Ttulo2"/>
        <w:shd w:val="clear" w:color="auto" w:fill="FFFFFF"/>
        <w:spacing w:after="60"/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  <w:r w:rsidRPr="00562B7B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Essa equação busca, entre outros fatores, o equilíbrio da gordura e sabor. "A gente busca pegar em uma carne, o que a outra não tem</w:t>
      </w:r>
      <w:proofErr w:type="gramStart"/>
      <w:r w:rsidRPr="00562B7B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"</w:t>
      </w:r>
      <w:proofErr w:type="gramEnd"/>
    </w:p>
    <w:p w:rsidR="00235324" w:rsidRPr="00562B7B" w:rsidRDefault="00235324" w:rsidP="0023532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562B7B" w:rsidRDefault="00235324" w:rsidP="0023532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562B7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Uma mistura clássica para o hambúrguer é a do peito e o acém. São dois cortes da parte dianteira do boi.  O acém dá o volume, é um corte saboroso, mas com menos gordura. </w:t>
      </w:r>
    </w:p>
    <w:p w:rsidR="00235324" w:rsidRPr="00562B7B" w:rsidRDefault="00562B7B" w:rsidP="00235324">
      <w:pPr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</w:pPr>
      <w:r w:rsidRPr="00562B7B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“Já o peito tem gordura, que também é responsável por dar sabor”</w:t>
      </w:r>
      <w:r w:rsidR="00235324" w:rsidRPr="00562B7B">
        <w:rPr>
          <w:rFonts w:ascii="Helvetica" w:eastAsia="Times New Roman" w:hAnsi="Helvetica" w:cs="Helvetica"/>
          <w:color w:val="444444"/>
          <w:sz w:val="24"/>
          <w:szCs w:val="24"/>
          <w:lang w:val="pt-BR" w:eastAsia="pt-BR"/>
        </w:rPr>
        <w:t>. </w:t>
      </w:r>
    </w:p>
    <w:p w:rsidR="0087264D" w:rsidRDefault="0087264D" w:rsidP="0087264D"/>
    <w:p w:rsidR="0087264D" w:rsidRDefault="0087264D" w:rsidP="0087264D"/>
    <w:p w:rsidR="00562B7B" w:rsidRDefault="00562B7B" w:rsidP="0087264D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562B7B" w:rsidRDefault="00562B7B" w:rsidP="0087264D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562B7B" w:rsidRDefault="00562B7B" w:rsidP="0087264D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235324" w:rsidRPr="00562B7B" w:rsidRDefault="00562B7B" w:rsidP="0087264D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 H</w:t>
      </w:r>
      <w:r w:rsidR="00235324" w:rsidRPr="00562B7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oje são consumidos mais os discos de carne mais finos, os smash burgueres, que entraram no lugar nos exemplares gigantescos de anos atrás. “Algo que remete a uma memória do passado, mas com uma carne de qualidade, ele é prensado, cria uma crosta, provoca </w:t>
      </w:r>
      <w:proofErr w:type="gramStart"/>
      <w:r w:rsidR="00235324" w:rsidRPr="00562B7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a</w:t>
      </w:r>
      <w:proofErr w:type="gramEnd"/>
      <w:r w:rsidR="00235324" w:rsidRPr="00562B7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reação Maillard, deixa</w:t>
      </w:r>
      <w:r w:rsidR="00DF7093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r</w:t>
      </w:r>
      <w:r w:rsidR="00235324" w:rsidRPr="00562B7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ele caramelizado e cria um sabor particular. É uma carne sempre bem passada”.</w:t>
      </w:r>
    </w:p>
    <w:p w:rsidR="009E4EEF" w:rsidRDefault="009E4EEF" w:rsidP="009E4EEF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444444"/>
        </w:rPr>
      </w:pPr>
    </w:p>
    <w:p w:rsidR="009E4EEF" w:rsidRPr="00DF7093" w:rsidRDefault="00562B7B" w:rsidP="009E4EEF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444444"/>
          <w:sz w:val="32"/>
        </w:rPr>
      </w:pPr>
      <w:r w:rsidRPr="00DF7093">
        <w:rPr>
          <w:rFonts w:ascii="Arial" w:hAnsi="Arial" w:cs="Arial"/>
          <w:color w:val="1B1B1B"/>
          <w:sz w:val="24"/>
          <w:szCs w:val="29"/>
          <w:shd w:val="clear" w:color="auto" w:fill="FFFFFF"/>
        </w:rPr>
        <w:t> </w:t>
      </w:r>
      <w:r w:rsidRPr="00DF7093">
        <w:rPr>
          <w:rFonts w:ascii="Arial" w:hAnsi="Arial" w:cs="Arial"/>
          <w:b/>
          <w:color w:val="1B1B1B"/>
          <w:sz w:val="24"/>
          <w:szCs w:val="29"/>
          <w:shd w:val="clear" w:color="auto" w:fill="FFFFFF"/>
        </w:rPr>
        <w:t>Nota:</w:t>
      </w:r>
      <w:r w:rsidRPr="00DF7093">
        <w:rPr>
          <w:rFonts w:ascii="Arial" w:hAnsi="Arial" w:cs="Arial"/>
          <w:color w:val="1B1B1B"/>
          <w:sz w:val="24"/>
          <w:szCs w:val="29"/>
          <w:shd w:val="clear" w:color="auto" w:fill="FFFFFF"/>
        </w:rPr>
        <w:t xml:space="preserve"> o ideal é que o disco de carne tenha entre 20 e 25% de gordura, porque ela deve perder parte da massa ao ser aquecida.</w:t>
      </w:r>
    </w:p>
    <w:p w:rsidR="009D48C5" w:rsidRDefault="009D48C5" w:rsidP="009D48C5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444444"/>
        </w:rPr>
      </w:pPr>
    </w:p>
    <w:p w:rsidR="00562B7B" w:rsidRPr="00DF7093" w:rsidRDefault="00562B7B" w:rsidP="00562B7B">
      <w:pPr>
        <w:shd w:val="clear" w:color="auto" w:fill="FFFFFF"/>
        <w:spacing w:after="375" w:line="353" w:lineRule="atLeast"/>
        <w:rPr>
          <w:rFonts w:ascii="Arial" w:eastAsiaTheme="majorEastAsia" w:hAnsi="Arial" w:cs="Arial"/>
          <w:color w:val="1B1B1B"/>
          <w:sz w:val="24"/>
          <w:szCs w:val="29"/>
          <w:shd w:val="clear" w:color="auto" w:fill="FFFFFF"/>
        </w:rPr>
      </w:pPr>
      <w:r w:rsidRPr="00562B7B">
        <w:rPr>
          <w:rFonts w:ascii="Arial" w:eastAsiaTheme="majorEastAsia" w:hAnsi="Arial" w:cs="Arial"/>
          <w:color w:val="1B1B1B"/>
          <w:sz w:val="24"/>
          <w:szCs w:val="29"/>
          <w:shd w:val="clear" w:color="auto" w:fill="FFFFFF"/>
        </w:rPr>
        <w:t>Ent</w:t>
      </w:r>
      <w:r w:rsidRPr="00DF7093">
        <w:rPr>
          <w:rFonts w:ascii="Arial" w:eastAsiaTheme="majorEastAsia" w:hAnsi="Arial" w:cs="Arial"/>
          <w:color w:val="1B1B1B"/>
          <w:sz w:val="24"/>
          <w:szCs w:val="29"/>
          <w:shd w:val="clear" w:color="auto" w:fill="FFFFFF"/>
        </w:rPr>
        <w:t xml:space="preserve">re os blends sugeridos </w:t>
      </w:r>
      <w:r w:rsidRPr="00562B7B">
        <w:rPr>
          <w:rFonts w:ascii="Arial" w:eastAsiaTheme="majorEastAsia" w:hAnsi="Arial" w:cs="Arial"/>
          <w:color w:val="1B1B1B"/>
          <w:sz w:val="24"/>
          <w:szCs w:val="29"/>
          <w:shd w:val="clear" w:color="auto" w:fill="FFFFFF"/>
        </w:rPr>
        <w:t>aparecem</w:t>
      </w:r>
      <w:r w:rsidRPr="00DF7093">
        <w:rPr>
          <w:rFonts w:ascii="Arial" w:eastAsiaTheme="majorEastAsia" w:hAnsi="Arial" w:cs="Arial"/>
          <w:color w:val="1B1B1B"/>
          <w:sz w:val="24"/>
          <w:szCs w:val="29"/>
          <w:shd w:val="clear" w:color="auto" w:fill="FFFFFF"/>
        </w:rPr>
        <w:t>:</w:t>
      </w:r>
    </w:p>
    <w:p w:rsidR="00562B7B" w:rsidRPr="00DF7093" w:rsidRDefault="00562B7B" w:rsidP="00562B7B">
      <w:pPr>
        <w:shd w:val="clear" w:color="auto" w:fill="FFFFFF"/>
        <w:spacing w:after="375" w:line="353" w:lineRule="atLeast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>
        <w:rPr>
          <w:rFonts w:ascii="Arial" w:eastAsiaTheme="majorEastAsia" w:hAnsi="Arial" w:cs="Arial"/>
          <w:b w:val="0"/>
          <w:color w:val="1B1B1B"/>
          <w:sz w:val="29"/>
          <w:szCs w:val="29"/>
          <w:shd w:val="clear" w:color="auto" w:fill="FFFFFF"/>
        </w:rPr>
        <w:t xml:space="preserve"> </w:t>
      </w:r>
      <w:r w:rsidRPr="00DF7093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O</w:t>
      </w:r>
      <w:r w:rsidRPr="00562B7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de peito e acém, em uma proporção de 50% a 50% para cada corte; </w:t>
      </w:r>
    </w:p>
    <w:p w:rsidR="00562B7B" w:rsidRPr="00DF7093" w:rsidRDefault="00562B7B" w:rsidP="00562B7B">
      <w:pPr>
        <w:shd w:val="clear" w:color="auto" w:fill="FFFFFF"/>
        <w:spacing w:after="375" w:line="353" w:lineRule="atLeast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DF7093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O de </w:t>
      </w:r>
      <w:r w:rsidRPr="00562B7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costela (70%) com acém (30%); </w:t>
      </w:r>
      <w:proofErr w:type="gramStart"/>
      <w:r w:rsidRPr="00562B7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costela(</w:t>
      </w:r>
      <w:proofErr w:type="gramEnd"/>
      <w:r w:rsidRPr="00562B7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33%), acém (33%) e peito (33%), </w:t>
      </w:r>
    </w:p>
    <w:p w:rsidR="00562B7B" w:rsidRPr="00DF7093" w:rsidRDefault="00562B7B" w:rsidP="00562B7B">
      <w:pPr>
        <w:shd w:val="clear" w:color="auto" w:fill="FFFFFF"/>
        <w:spacing w:after="375" w:line="353" w:lineRule="atLeast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DF7093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O d</w:t>
      </w:r>
      <w:r w:rsidRPr="00562B7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e fraldinha (80%) e costela (20%).</w:t>
      </w:r>
    </w:p>
    <w:p w:rsidR="00562B7B" w:rsidRPr="00DF7093" w:rsidRDefault="00562B7B" w:rsidP="00562B7B">
      <w:pPr>
        <w:shd w:val="clear" w:color="auto" w:fill="FFFFFF"/>
        <w:spacing w:after="375" w:line="353" w:lineRule="atLeast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DF7093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Ou somente a </w:t>
      </w:r>
      <w:r w:rsidR="00D67178" w:rsidRPr="00DF7093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fraldinha</w:t>
      </w:r>
      <w:r w:rsidRPr="00DF7093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(100%) o que uso hoje.</w:t>
      </w:r>
    </w:p>
    <w:p w:rsidR="00562B7B" w:rsidRPr="00562B7B" w:rsidRDefault="00562B7B" w:rsidP="00562B7B">
      <w:pPr>
        <w:shd w:val="clear" w:color="auto" w:fill="FFFFFF"/>
        <w:spacing w:after="375" w:line="353" w:lineRule="atLeast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DF7093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Ou somente Costela (100%) um </w:t>
      </w:r>
      <w:r w:rsidR="00D67178" w:rsidRPr="00DF7093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Burger</w:t>
      </w:r>
      <w:r w:rsidRPr="00DF7093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específico</w:t>
      </w:r>
    </w:p>
    <w:p w:rsidR="00562B7B" w:rsidRPr="00DF7093" w:rsidRDefault="00562B7B" w:rsidP="00562B7B">
      <w:pPr>
        <w:shd w:val="clear" w:color="auto" w:fill="FFFFFF"/>
        <w:spacing w:after="375" w:line="353" w:lineRule="atLeast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562B7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Para moldar os </w:t>
      </w:r>
      <w:r w:rsidR="00DF7093" w:rsidRPr="00562B7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hambúrgueres</w:t>
      </w:r>
      <w:r w:rsidRPr="00562B7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, nada de farinhas. “O que dá a liga</w:t>
      </w:r>
      <w:r w:rsidRPr="00DF7093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é exatamente a gordura”.</w:t>
      </w:r>
    </w:p>
    <w:p w:rsidR="00562B7B" w:rsidRPr="00562B7B" w:rsidRDefault="00562B7B" w:rsidP="00562B7B">
      <w:pPr>
        <w:shd w:val="clear" w:color="auto" w:fill="FFFFFF"/>
        <w:spacing w:after="375" w:line="353" w:lineRule="atLeast"/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562B7B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“Para que ele não fique derretendo, é importante que esteja gelado. Portanto, quando fizer o hambúrguer caseiro, coloque a carne um pouco na geladeira, para firmar”.</w:t>
      </w:r>
    </w:p>
    <w:p w:rsidR="00361873" w:rsidRDefault="00361873" w:rsidP="00062E71">
      <w:pPr>
        <w:pStyle w:val="Ttulo2"/>
        <w:shd w:val="clear" w:color="auto" w:fill="FFFFFF"/>
        <w:spacing w:after="60"/>
        <w:jc w:val="center"/>
        <w:rPr>
          <w:rFonts w:ascii="Helvetica" w:hAnsi="Helvetica" w:cs="Helvetica"/>
          <w:b/>
          <w:bCs/>
          <w:color w:val="444444"/>
          <w:sz w:val="28"/>
          <w:szCs w:val="28"/>
        </w:rPr>
      </w:pPr>
    </w:p>
    <w:p w:rsidR="00361873" w:rsidRDefault="00361873" w:rsidP="00062E71">
      <w:pPr>
        <w:pStyle w:val="Ttulo2"/>
        <w:shd w:val="clear" w:color="auto" w:fill="FFFFFF"/>
        <w:spacing w:after="60"/>
        <w:jc w:val="center"/>
        <w:rPr>
          <w:rFonts w:ascii="Helvetica" w:hAnsi="Helvetica" w:cs="Helvetica"/>
          <w:b/>
          <w:bCs/>
          <w:color w:val="444444"/>
          <w:sz w:val="28"/>
          <w:szCs w:val="28"/>
        </w:rPr>
      </w:pPr>
    </w:p>
    <w:p w:rsidR="00361873" w:rsidRDefault="00361873" w:rsidP="00062E71">
      <w:pPr>
        <w:pStyle w:val="Ttulo2"/>
        <w:shd w:val="clear" w:color="auto" w:fill="FFFFFF"/>
        <w:spacing w:after="60"/>
        <w:jc w:val="center"/>
        <w:rPr>
          <w:rFonts w:ascii="Helvetica" w:hAnsi="Helvetica" w:cs="Helvetica"/>
          <w:b/>
          <w:bCs/>
          <w:color w:val="444444"/>
          <w:sz w:val="28"/>
          <w:szCs w:val="28"/>
        </w:rPr>
      </w:pPr>
    </w:p>
    <w:p w:rsidR="00361873" w:rsidRDefault="00361873" w:rsidP="00062E71">
      <w:pPr>
        <w:pStyle w:val="Ttulo2"/>
        <w:shd w:val="clear" w:color="auto" w:fill="FFFFFF"/>
        <w:spacing w:after="60"/>
        <w:jc w:val="center"/>
        <w:rPr>
          <w:rFonts w:ascii="Helvetica" w:hAnsi="Helvetica" w:cs="Helvetica"/>
          <w:b/>
          <w:bCs/>
          <w:color w:val="444444"/>
          <w:sz w:val="28"/>
          <w:szCs w:val="28"/>
        </w:rPr>
      </w:pPr>
    </w:p>
    <w:p w:rsidR="00361873" w:rsidRDefault="00361873" w:rsidP="00062E71">
      <w:pPr>
        <w:pStyle w:val="Ttulo2"/>
        <w:shd w:val="clear" w:color="auto" w:fill="FFFFFF"/>
        <w:spacing w:after="60"/>
        <w:jc w:val="center"/>
        <w:rPr>
          <w:rFonts w:ascii="Helvetica" w:hAnsi="Helvetica" w:cs="Helvetica"/>
          <w:b/>
          <w:bCs/>
          <w:color w:val="444444"/>
          <w:sz w:val="28"/>
          <w:szCs w:val="28"/>
        </w:rPr>
      </w:pPr>
    </w:p>
    <w:p w:rsidR="00361873" w:rsidRDefault="00361873" w:rsidP="00062E71">
      <w:pPr>
        <w:pStyle w:val="Ttulo2"/>
        <w:shd w:val="clear" w:color="auto" w:fill="FFFFFF"/>
        <w:spacing w:after="60"/>
        <w:jc w:val="center"/>
        <w:rPr>
          <w:rFonts w:ascii="Helvetica" w:hAnsi="Helvetica" w:cs="Helvetica"/>
          <w:b/>
          <w:bCs/>
          <w:color w:val="444444"/>
          <w:sz w:val="28"/>
          <w:szCs w:val="28"/>
        </w:rPr>
      </w:pPr>
    </w:p>
    <w:p w:rsidR="00361873" w:rsidRDefault="00361873" w:rsidP="00062E71">
      <w:pPr>
        <w:pStyle w:val="Ttulo2"/>
        <w:shd w:val="clear" w:color="auto" w:fill="FFFFFF"/>
        <w:spacing w:after="60"/>
        <w:jc w:val="center"/>
        <w:rPr>
          <w:rFonts w:ascii="Helvetica" w:hAnsi="Helvetica" w:cs="Helvetica"/>
          <w:b/>
          <w:bCs/>
          <w:color w:val="444444"/>
          <w:sz w:val="28"/>
          <w:szCs w:val="28"/>
        </w:rPr>
      </w:pPr>
    </w:p>
    <w:p w:rsidR="00361873" w:rsidRDefault="00361873" w:rsidP="00062E71">
      <w:pPr>
        <w:pStyle w:val="Ttulo2"/>
        <w:shd w:val="clear" w:color="auto" w:fill="FFFFFF"/>
        <w:spacing w:after="60"/>
        <w:jc w:val="center"/>
        <w:rPr>
          <w:rFonts w:ascii="Helvetica" w:hAnsi="Helvetica" w:cs="Helvetica"/>
          <w:b/>
          <w:bCs/>
          <w:color w:val="444444"/>
          <w:sz w:val="28"/>
          <w:szCs w:val="28"/>
        </w:rPr>
      </w:pPr>
    </w:p>
    <w:p w:rsidR="00361873" w:rsidRDefault="00361873" w:rsidP="00062E71">
      <w:pPr>
        <w:pStyle w:val="Ttulo2"/>
        <w:shd w:val="clear" w:color="auto" w:fill="FFFFFF"/>
        <w:spacing w:after="60"/>
        <w:jc w:val="center"/>
        <w:rPr>
          <w:rFonts w:ascii="Helvetica" w:hAnsi="Helvetica" w:cs="Helvetica"/>
          <w:b/>
          <w:bCs/>
          <w:color w:val="444444"/>
          <w:sz w:val="28"/>
          <w:szCs w:val="28"/>
        </w:rPr>
      </w:pPr>
    </w:p>
    <w:p w:rsidR="009E4EEF" w:rsidRPr="00361873" w:rsidRDefault="00361873" w:rsidP="00361873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FF0000"/>
          <w:sz w:val="28"/>
          <w:szCs w:val="28"/>
        </w:rPr>
      </w:pPr>
      <w:r w:rsidRPr="00361873">
        <w:rPr>
          <w:rFonts w:ascii="Helvetica" w:hAnsi="Helvetica" w:cs="Helvetica"/>
          <w:b/>
          <w:bCs/>
          <w:color w:val="FF0000"/>
          <w:sz w:val="28"/>
          <w:szCs w:val="28"/>
        </w:rPr>
        <w:t xml:space="preserve">10- </w:t>
      </w:r>
      <w:r w:rsidR="009E4EEF" w:rsidRPr="00361873">
        <w:rPr>
          <w:rFonts w:ascii="Helvetica" w:hAnsi="Helvetica" w:cs="Helvetica"/>
          <w:b/>
          <w:bCs/>
          <w:color w:val="FF0000"/>
          <w:sz w:val="28"/>
          <w:szCs w:val="28"/>
        </w:rPr>
        <w:t>Principais Tipos de Pães</w:t>
      </w:r>
    </w:p>
    <w:p w:rsidR="00062E71" w:rsidRPr="00062E71" w:rsidRDefault="00062E71" w:rsidP="00062E71"/>
    <w:p w:rsidR="009E4EEF" w:rsidRDefault="00062E71" w:rsidP="00062E71">
      <w:pPr>
        <w:jc w:val="center"/>
      </w:pPr>
      <w:r>
        <w:rPr>
          <w:noProof/>
          <w:lang w:val="pt-BR" w:eastAsia="pt-BR"/>
        </w:rPr>
        <w:drawing>
          <wp:inline distT="0" distB="0" distL="0" distR="0" wp14:anchorId="51FBE905" wp14:editId="48273B6F">
            <wp:extent cx="4014367" cy="2674911"/>
            <wp:effectExtent l="0" t="0" r="5715" b="0"/>
            <wp:docPr id="16" name="Imagem 16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343" cy="26742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9E4EEF" w:rsidRPr="009E4EEF" w:rsidRDefault="009E4EEF" w:rsidP="009E4EEF"/>
    <w:p w:rsidR="009E4EEF" w:rsidRDefault="009E4EEF" w:rsidP="00C21AC4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BD2895" w:rsidRPr="003A0FC7" w:rsidRDefault="00BD2895" w:rsidP="003A0FC7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444444"/>
          <w:sz w:val="28"/>
        </w:rPr>
      </w:pPr>
      <w:r w:rsidRPr="003A0FC7">
        <w:rPr>
          <w:rFonts w:ascii="Helvetica" w:hAnsi="Helvetica" w:cs="Helvetica"/>
          <w:b/>
          <w:bCs/>
          <w:color w:val="444444"/>
          <w:sz w:val="28"/>
        </w:rPr>
        <w:t>Antes de tudo, por que saber escolher um pão de hambúrguer?</w:t>
      </w:r>
    </w:p>
    <w:p w:rsidR="00AE7890" w:rsidRPr="003A0FC7" w:rsidRDefault="00AE7890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BD2895" w:rsidRPr="003A0FC7" w:rsidRDefault="00BD2895" w:rsidP="00BD289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  <w:r w:rsidRPr="003A0FC7">
        <w:rPr>
          <w:rFonts w:ascii="Helvetica" w:hAnsi="Helvetica" w:cs="Helvetica"/>
          <w:color w:val="444444"/>
        </w:rPr>
        <w:t>Cá entre nós, encontrar pão de hambúrguer não é uma tarefa difícil, né? A melhor resposta seria: depende! O fato é que o produto está disponível nas prateleiras de panificadoras e mercados de qualquer cidade, mas nem sem ele é o destaque na hora de preparar o </w:t>
      </w:r>
      <w:hyperlink r:id="rId33" w:tgtFrame="_blank" w:history="1">
        <w:r w:rsidRPr="003A0FC7">
          <w:rPr>
            <w:rFonts w:ascii="Helvetica" w:hAnsi="Helvetica" w:cs="Helvetica"/>
            <w:color w:val="444444"/>
          </w:rPr>
          <w:t>lanche</w:t>
        </w:r>
      </w:hyperlink>
      <w:r w:rsidRPr="003A0FC7">
        <w:rPr>
          <w:rFonts w:ascii="Helvetica" w:hAnsi="Helvetica" w:cs="Helvetica"/>
          <w:color w:val="444444"/>
        </w:rPr>
        <w:t>.</w:t>
      </w:r>
    </w:p>
    <w:p w:rsidR="00BD2895" w:rsidRPr="003A0FC7" w:rsidRDefault="00BD2895" w:rsidP="00BD289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  <w:r w:rsidRPr="003A0FC7">
        <w:rPr>
          <w:rFonts w:ascii="Helvetica" w:hAnsi="Helvetica" w:cs="Helvetica"/>
          <w:color w:val="444444"/>
        </w:rPr>
        <w:t>Isso porque, em geral, os pães de hambúrguer são quase que padronizados, num estilo mais básico de “água e sal”. Se for de boa qualidade, fresco e com ingredientes de primeira, não tem pro</w:t>
      </w:r>
      <w:r w:rsidR="00F04085">
        <w:rPr>
          <w:rFonts w:ascii="Helvetica" w:hAnsi="Helvetica" w:cs="Helvetica"/>
          <w:color w:val="444444"/>
        </w:rPr>
        <w:t>blema nenhum. Porém, o Burger</w:t>
      </w:r>
      <w:r w:rsidRPr="003A0FC7">
        <w:rPr>
          <w:rFonts w:ascii="Helvetica" w:hAnsi="Helvetica" w:cs="Helvetica"/>
          <w:color w:val="444444"/>
        </w:rPr>
        <w:t xml:space="preserve"> mais popular do mundo tem infinitas variações e, sem dúvidas, o pão pode ser trabalhado de </w:t>
      </w:r>
      <w:hyperlink r:id="rId34" w:tgtFrame="_blank" w:history="1">
        <w:r w:rsidRPr="003A0FC7">
          <w:rPr>
            <w:rFonts w:ascii="Helvetica" w:hAnsi="Helvetica" w:cs="Helvetica"/>
            <w:color w:val="444444"/>
          </w:rPr>
          <w:t>diferentes formas</w:t>
        </w:r>
      </w:hyperlink>
      <w:r w:rsidRPr="003A0FC7">
        <w:rPr>
          <w:rFonts w:ascii="Helvetica" w:hAnsi="Helvetica" w:cs="Helvetica"/>
          <w:color w:val="444444"/>
        </w:rPr>
        <w:t> também, inclusive, fazendo mais diferença do que a própria carne</w:t>
      </w:r>
      <w:r w:rsidR="00F04085" w:rsidRPr="003A0FC7">
        <w:rPr>
          <w:rFonts w:ascii="Helvetica" w:hAnsi="Helvetica" w:cs="Helvetica"/>
          <w:color w:val="444444"/>
        </w:rPr>
        <w:t xml:space="preserve"> sabia</w:t>
      </w:r>
      <w:r w:rsidRPr="003A0FC7">
        <w:rPr>
          <w:rFonts w:ascii="Helvetica" w:hAnsi="Helvetica" w:cs="Helvetica"/>
          <w:color w:val="444444"/>
        </w:rPr>
        <w:t>?</w:t>
      </w:r>
    </w:p>
    <w:p w:rsidR="00BD2895" w:rsidRPr="003A0FC7" w:rsidRDefault="00BD2895" w:rsidP="003A0FC7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444444"/>
          <w:sz w:val="28"/>
        </w:rPr>
      </w:pPr>
      <w:r w:rsidRPr="003A0FC7">
        <w:rPr>
          <w:rFonts w:ascii="Helvetica" w:hAnsi="Helvetica" w:cs="Helvetica"/>
          <w:b/>
          <w:bCs/>
          <w:color w:val="444444"/>
          <w:sz w:val="28"/>
        </w:rPr>
        <w:lastRenderedPageBreak/>
        <w:t>Qual o melhor tipo de pão de hambúrguer?</w:t>
      </w:r>
    </w:p>
    <w:p w:rsidR="00BD2895" w:rsidRDefault="00BD2895" w:rsidP="00BD289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  <w:r w:rsidRPr="003A0FC7">
        <w:rPr>
          <w:rFonts w:ascii="Helvetica" w:hAnsi="Helvetica" w:cs="Helvetica"/>
          <w:color w:val="444444"/>
        </w:rPr>
        <w:t>Sinceramente, é bem difícil ter uma única resposta para essa questão. O segredo está nas receitas, no capricho do padeiro, nos equipamentos disponíveis e na escolha de ingredientes de qualidade.</w:t>
      </w:r>
    </w:p>
    <w:p w:rsidR="00670376" w:rsidRDefault="00670376" w:rsidP="00BD289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</w:p>
    <w:p w:rsidR="00670376" w:rsidRPr="003A0FC7" w:rsidRDefault="00670376" w:rsidP="00BD289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</w:p>
    <w:p w:rsidR="00F04085" w:rsidRDefault="00F04085" w:rsidP="005D313D">
      <w:pPr>
        <w:pStyle w:val="Ttulo3"/>
        <w:numPr>
          <w:ilvl w:val="0"/>
          <w:numId w:val="9"/>
        </w:numPr>
        <w:shd w:val="clear" w:color="auto" w:fill="FFFFFF"/>
        <w:spacing w:before="0"/>
        <w:jc w:val="center"/>
        <w:rPr>
          <w:rFonts w:ascii="Helvetica" w:hAnsi="Helvetica" w:cs="Helvetica"/>
          <w:b/>
          <w:color w:val="444444"/>
          <w:szCs w:val="26"/>
        </w:rPr>
      </w:pPr>
      <w:r w:rsidRPr="00F04085">
        <w:rPr>
          <w:rFonts w:ascii="Helvetica" w:hAnsi="Helvetica" w:cs="Helvetica"/>
          <w:b/>
          <w:color w:val="444444"/>
          <w:szCs w:val="26"/>
        </w:rPr>
        <w:t>Pão de hambúrguer americano</w:t>
      </w:r>
    </w:p>
    <w:p w:rsidR="005D313D" w:rsidRDefault="005D313D" w:rsidP="005D313D"/>
    <w:p w:rsidR="005D313D" w:rsidRDefault="005D313D" w:rsidP="005D313D"/>
    <w:p w:rsidR="005D313D" w:rsidRPr="005D313D" w:rsidRDefault="005D313D" w:rsidP="005D313D">
      <w:pPr>
        <w:jc w:val="center"/>
      </w:pPr>
      <w:r>
        <w:rPr>
          <w:noProof/>
          <w:lang w:val="pt-BR" w:eastAsia="pt-BR"/>
        </w:rPr>
        <w:drawing>
          <wp:inline distT="0" distB="0" distL="0" distR="0" wp14:anchorId="7A68F956" wp14:editId="28325B5E">
            <wp:extent cx="2828123" cy="1933575"/>
            <wp:effectExtent l="0" t="0" r="0" b="0"/>
            <wp:docPr id="24" name="Imagem 24" descr="Ver a imagem de ori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er a imagem de orige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269" cy="19350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F04085" w:rsidRPr="00F04085" w:rsidRDefault="00F04085" w:rsidP="00F04085">
      <w:pPr>
        <w:pStyle w:val="PargrafodaLista"/>
      </w:pPr>
    </w:p>
    <w:p w:rsidR="00670376" w:rsidRDefault="00F04085" w:rsidP="00F0408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  <w:r w:rsidRPr="00F04085">
        <w:rPr>
          <w:rFonts w:ascii="Helvetica" w:hAnsi="Helvetica" w:cs="Helvetica"/>
          <w:color w:val="444444"/>
        </w:rPr>
        <w:t>Considerado o mais tradicio</w:t>
      </w:r>
      <w:r>
        <w:rPr>
          <w:rFonts w:ascii="Helvetica" w:hAnsi="Helvetica" w:cs="Helvetica"/>
          <w:color w:val="444444"/>
        </w:rPr>
        <w:t>nal dos pães, é o clássico das H</w:t>
      </w:r>
      <w:r w:rsidRPr="00F04085">
        <w:rPr>
          <w:rFonts w:ascii="Helvetica" w:hAnsi="Helvetica" w:cs="Helvetica"/>
          <w:color w:val="444444"/>
        </w:rPr>
        <w:t xml:space="preserve">amburguerias, em geral, principalmente do fast food. Normalmente, a massa é fermentada e composta de farinha de trigo, fermento biológico, sal, açúcar, água (ou leite) e um elemento gorduroso, como a manteiga ou óleo. Quase no final da preparação, antes de os pães </w:t>
      </w:r>
      <w:proofErr w:type="gramStart"/>
      <w:r w:rsidRPr="00F04085">
        <w:rPr>
          <w:rFonts w:ascii="Helvetica" w:hAnsi="Helvetica" w:cs="Helvetica"/>
          <w:color w:val="444444"/>
        </w:rPr>
        <w:t>serem</w:t>
      </w:r>
      <w:proofErr w:type="gramEnd"/>
      <w:r w:rsidRPr="00F04085">
        <w:rPr>
          <w:rFonts w:ascii="Helvetica" w:hAnsi="Helvetica" w:cs="Helvetica"/>
          <w:color w:val="444444"/>
        </w:rPr>
        <w:t xml:space="preserve"> assados, também é adicionado um pouco de gergelim na superfície da massa já moldada.</w:t>
      </w:r>
    </w:p>
    <w:p w:rsidR="00670376" w:rsidRDefault="00670376" w:rsidP="00670376">
      <w:pPr>
        <w:pStyle w:val="NormalWeb"/>
        <w:shd w:val="clear" w:color="auto" w:fill="FFFFFF"/>
        <w:spacing w:before="0" w:beforeAutospacing="0" w:after="300" w:afterAutospacing="0" w:line="450" w:lineRule="atLeast"/>
        <w:jc w:val="center"/>
        <w:rPr>
          <w:rFonts w:ascii="Helvetica" w:hAnsi="Helvetica" w:cs="Helvetica"/>
          <w:color w:val="444444"/>
        </w:rPr>
      </w:pPr>
    </w:p>
    <w:p w:rsidR="00670376" w:rsidRDefault="002F5B3A" w:rsidP="002F5B3A">
      <w:pPr>
        <w:pStyle w:val="Ttulo3"/>
        <w:shd w:val="clear" w:color="auto" w:fill="FFFFFF"/>
        <w:spacing w:before="0"/>
        <w:rPr>
          <w:rFonts w:ascii="Helvetica" w:hAnsi="Helvetica" w:cs="Helvetica"/>
          <w:b/>
          <w:color w:val="444444"/>
          <w:szCs w:val="26"/>
        </w:rPr>
      </w:pPr>
      <w:r>
        <w:rPr>
          <w:rFonts w:ascii="Helvetica" w:hAnsi="Helvetica" w:cs="Helvetica"/>
          <w:b/>
          <w:color w:val="444444"/>
          <w:szCs w:val="26"/>
        </w:rPr>
        <w:t xml:space="preserve">    </w:t>
      </w:r>
    </w:p>
    <w:p w:rsidR="00670376" w:rsidRDefault="00670376" w:rsidP="002F5B3A">
      <w:pPr>
        <w:pStyle w:val="Ttulo3"/>
        <w:shd w:val="clear" w:color="auto" w:fill="FFFFFF"/>
        <w:spacing w:before="0"/>
        <w:rPr>
          <w:rFonts w:ascii="Helvetica" w:hAnsi="Helvetica" w:cs="Helvetica"/>
          <w:b/>
          <w:color w:val="444444"/>
          <w:szCs w:val="26"/>
        </w:rPr>
      </w:pPr>
    </w:p>
    <w:p w:rsidR="00670376" w:rsidRDefault="00670376" w:rsidP="002F5B3A">
      <w:pPr>
        <w:pStyle w:val="Ttulo3"/>
        <w:shd w:val="clear" w:color="auto" w:fill="FFFFFF"/>
        <w:spacing w:before="0"/>
        <w:rPr>
          <w:rFonts w:ascii="Helvetica" w:hAnsi="Helvetica" w:cs="Helvetica"/>
          <w:b/>
          <w:color w:val="444444"/>
          <w:szCs w:val="26"/>
        </w:rPr>
      </w:pPr>
    </w:p>
    <w:p w:rsidR="00670376" w:rsidRDefault="00670376" w:rsidP="002F5B3A">
      <w:pPr>
        <w:pStyle w:val="Ttulo3"/>
        <w:shd w:val="clear" w:color="auto" w:fill="FFFFFF"/>
        <w:spacing w:before="0"/>
        <w:rPr>
          <w:rFonts w:ascii="Helvetica" w:hAnsi="Helvetica" w:cs="Helvetica"/>
          <w:b/>
          <w:color w:val="444444"/>
          <w:szCs w:val="26"/>
        </w:rPr>
      </w:pPr>
    </w:p>
    <w:p w:rsidR="00F04085" w:rsidRDefault="00F04085" w:rsidP="005D313D">
      <w:pPr>
        <w:pStyle w:val="Ttulo3"/>
        <w:numPr>
          <w:ilvl w:val="0"/>
          <w:numId w:val="9"/>
        </w:numPr>
        <w:shd w:val="clear" w:color="auto" w:fill="FFFFFF"/>
        <w:spacing w:before="0"/>
        <w:jc w:val="center"/>
        <w:rPr>
          <w:rFonts w:ascii="Helvetica" w:hAnsi="Helvetica" w:cs="Helvetica"/>
          <w:b/>
          <w:color w:val="444444"/>
          <w:szCs w:val="26"/>
        </w:rPr>
      </w:pPr>
      <w:r w:rsidRPr="00F04085">
        <w:rPr>
          <w:rFonts w:ascii="Helvetica" w:hAnsi="Helvetica" w:cs="Helvetica"/>
          <w:b/>
          <w:color w:val="444444"/>
          <w:szCs w:val="26"/>
        </w:rPr>
        <w:t>Pão italiano</w:t>
      </w:r>
    </w:p>
    <w:p w:rsidR="005D313D" w:rsidRPr="005D313D" w:rsidRDefault="005D313D" w:rsidP="005D313D"/>
    <w:p w:rsidR="005D313D" w:rsidRPr="005D313D" w:rsidRDefault="005D313D" w:rsidP="005D313D">
      <w:pPr>
        <w:jc w:val="center"/>
      </w:pPr>
      <w:r>
        <w:rPr>
          <w:noProof/>
          <w:lang w:val="pt-BR" w:eastAsia="pt-BR"/>
        </w:rPr>
        <w:lastRenderedPageBreak/>
        <w:drawing>
          <wp:inline distT="0" distB="0" distL="0" distR="0" wp14:anchorId="48E4D505" wp14:editId="0DCD0F57">
            <wp:extent cx="3471862" cy="2314575"/>
            <wp:effectExtent l="0" t="0" r="0" b="0"/>
            <wp:docPr id="26" name="Imagem 26" descr="Ver a imagem de ori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er a imagem de orige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516" cy="2314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F04085" w:rsidRPr="00F04085" w:rsidRDefault="00F04085" w:rsidP="00F0408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  <w:r w:rsidRPr="00F04085">
        <w:rPr>
          <w:rFonts w:ascii="Helvetica" w:hAnsi="Helvetica" w:cs="Helvetica"/>
          <w:color w:val="444444"/>
        </w:rPr>
        <w:t>Caracterizado por ter uma casca mais grossa, mas com um miolo de extrema maciez, o </w:t>
      </w:r>
      <w:hyperlink r:id="rId37" w:tgtFrame="_blank" w:history="1">
        <w:r w:rsidRPr="00F04085">
          <w:rPr>
            <w:rFonts w:ascii="Helvetica" w:hAnsi="Helvetica" w:cs="Helvetica"/>
            <w:color w:val="444444"/>
          </w:rPr>
          <w:t>pão italiano normalmente é feito</w:t>
        </w:r>
      </w:hyperlink>
      <w:r w:rsidRPr="00F04085">
        <w:rPr>
          <w:rFonts w:ascii="Helvetica" w:hAnsi="Helvetica" w:cs="Helvetica"/>
          <w:color w:val="444444"/>
        </w:rPr>
        <w:t xml:space="preserve"> de um jeito mais caseiro e rústico. Originalmente, o seu tamanho é bem maior do que um pão de hambúrguer tradicional, no entanto, ele pode ser moldado para ser usado em </w:t>
      </w:r>
      <w:r w:rsidR="002F5B3A" w:rsidRPr="00F04085">
        <w:rPr>
          <w:rFonts w:ascii="Helvetica" w:hAnsi="Helvetica" w:cs="Helvetica"/>
          <w:color w:val="444444"/>
        </w:rPr>
        <w:t>Hamburguerias</w:t>
      </w:r>
      <w:r w:rsidRPr="00F04085">
        <w:rPr>
          <w:rFonts w:ascii="Helvetica" w:hAnsi="Helvetica" w:cs="Helvetica"/>
          <w:color w:val="444444"/>
        </w:rPr>
        <w:t>.</w:t>
      </w:r>
    </w:p>
    <w:p w:rsidR="00F04085" w:rsidRPr="00F04085" w:rsidRDefault="00F04085" w:rsidP="00F0408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  <w:r w:rsidRPr="00F04085">
        <w:rPr>
          <w:rFonts w:ascii="Helvetica" w:hAnsi="Helvetica" w:cs="Helvetica"/>
          <w:color w:val="444444"/>
        </w:rPr>
        <w:t>Para preparar a receita, é preciso farinha de trigo, malte, fermento biológico, levain, sal e água morna. Quando a massa já estiver fermentada, moldada e pronta para ir ao forno, faz-se dois riscos superficiais em formato de uma cruz, caracterizando o autêntico pão italiano.</w:t>
      </w:r>
    </w:p>
    <w:p w:rsidR="00F04085" w:rsidRDefault="00F04085" w:rsidP="00F0408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  <w:r w:rsidRPr="00F04085">
        <w:rPr>
          <w:rFonts w:ascii="Helvetica" w:hAnsi="Helvetica" w:cs="Helvetica"/>
          <w:color w:val="444444"/>
        </w:rPr>
        <w:t>O hambúrguer com esse tipo de pão fica incrível com salada de rúcula, um queijo mais saboroso, como o gruyère e o emmental, tomate e a proteína, preferencialmente feita ao ponto e com uma altura maior para ficar bem suculenta.</w:t>
      </w:r>
    </w:p>
    <w:p w:rsidR="00670376" w:rsidRDefault="00670376" w:rsidP="00670376">
      <w:pPr>
        <w:pStyle w:val="NormalWeb"/>
        <w:shd w:val="clear" w:color="auto" w:fill="FFFFFF"/>
        <w:spacing w:before="0" w:beforeAutospacing="0" w:after="300" w:afterAutospacing="0" w:line="450" w:lineRule="atLeast"/>
        <w:jc w:val="center"/>
        <w:rPr>
          <w:rFonts w:ascii="Helvetica" w:hAnsi="Helvetica" w:cs="Helvetica"/>
          <w:color w:val="444444"/>
        </w:rPr>
      </w:pPr>
    </w:p>
    <w:p w:rsidR="00266605" w:rsidRDefault="00266605" w:rsidP="00670376">
      <w:pPr>
        <w:pStyle w:val="NormalWeb"/>
        <w:shd w:val="clear" w:color="auto" w:fill="FFFFFF"/>
        <w:spacing w:before="0" w:beforeAutospacing="0" w:after="300" w:afterAutospacing="0" w:line="450" w:lineRule="atLeast"/>
        <w:jc w:val="center"/>
        <w:rPr>
          <w:rFonts w:ascii="Helvetica" w:hAnsi="Helvetica" w:cs="Helvetica"/>
          <w:color w:val="444444"/>
        </w:rPr>
      </w:pPr>
    </w:p>
    <w:p w:rsidR="00266605" w:rsidRDefault="00266605" w:rsidP="00670376">
      <w:pPr>
        <w:pStyle w:val="NormalWeb"/>
        <w:shd w:val="clear" w:color="auto" w:fill="FFFFFF"/>
        <w:spacing w:before="0" w:beforeAutospacing="0" w:after="300" w:afterAutospacing="0" w:line="450" w:lineRule="atLeast"/>
        <w:jc w:val="center"/>
        <w:rPr>
          <w:rFonts w:ascii="Helvetica" w:hAnsi="Helvetica" w:cs="Helvetica"/>
          <w:color w:val="444444"/>
        </w:rPr>
      </w:pPr>
    </w:p>
    <w:p w:rsidR="00266605" w:rsidRPr="00F04085" w:rsidRDefault="00266605" w:rsidP="00670376">
      <w:pPr>
        <w:pStyle w:val="NormalWeb"/>
        <w:shd w:val="clear" w:color="auto" w:fill="FFFFFF"/>
        <w:spacing w:before="0" w:beforeAutospacing="0" w:after="300" w:afterAutospacing="0" w:line="450" w:lineRule="atLeast"/>
        <w:jc w:val="center"/>
        <w:rPr>
          <w:rFonts w:ascii="Helvetica" w:hAnsi="Helvetica" w:cs="Helvetica"/>
          <w:color w:val="444444"/>
        </w:rPr>
      </w:pPr>
    </w:p>
    <w:p w:rsidR="00F04085" w:rsidRDefault="00266605" w:rsidP="00266605">
      <w:pPr>
        <w:pStyle w:val="Ttulo3"/>
        <w:numPr>
          <w:ilvl w:val="0"/>
          <w:numId w:val="9"/>
        </w:numPr>
        <w:shd w:val="clear" w:color="auto" w:fill="FFFFFF"/>
        <w:spacing w:before="0"/>
        <w:jc w:val="center"/>
        <w:rPr>
          <w:rFonts w:ascii="Helvetica" w:hAnsi="Helvetica" w:cs="Helvetica"/>
          <w:b/>
          <w:color w:val="444444"/>
          <w:szCs w:val="26"/>
        </w:rPr>
      </w:pPr>
      <w:r>
        <w:rPr>
          <w:rFonts w:ascii="Helvetica" w:hAnsi="Helvetica" w:cs="Helvetica"/>
          <w:b/>
          <w:color w:val="444444"/>
          <w:szCs w:val="26"/>
        </w:rPr>
        <w:t xml:space="preserve">Pão </w:t>
      </w:r>
      <w:r w:rsidR="00F04085" w:rsidRPr="002F5B3A">
        <w:rPr>
          <w:rFonts w:ascii="Helvetica" w:hAnsi="Helvetica" w:cs="Helvetica"/>
          <w:b/>
          <w:color w:val="444444"/>
          <w:szCs w:val="26"/>
        </w:rPr>
        <w:t>Brioche</w:t>
      </w:r>
    </w:p>
    <w:p w:rsidR="00266605" w:rsidRDefault="00266605" w:rsidP="00266605"/>
    <w:p w:rsidR="00266605" w:rsidRPr="00266605" w:rsidRDefault="00266605" w:rsidP="00266605">
      <w:pPr>
        <w:jc w:val="center"/>
      </w:pPr>
      <w:r>
        <w:rPr>
          <w:noProof/>
          <w:lang w:val="pt-BR" w:eastAsia="pt-BR"/>
        </w:rPr>
        <w:lastRenderedPageBreak/>
        <w:drawing>
          <wp:inline distT="0" distB="0" distL="0" distR="0" wp14:anchorId="554F8D0B" wp14:editId="67E2D42F">
            <wp:extent cx="3476625" cy="2724150"/>
            <wp:effectExtent l="0" t="0" r="9525" b="0"/>
            <wp:docPr id="27" name="Imagem 27" descr="https://i1.wp.com/riosoftice.com.br/wp-content/uploads/2017/03/P%C3%A3o-de-Hamb%C3%BAguer-Tipo-Brioche-Aryzta.jpg?fit=800%2C80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riosoftice.com.br/wp-content/uploads/2017/03/P%C3%A3o-de-Hamb%C3%BAguer-Tipo-Brioche-Aryzta.jpg?fit=800%2C800&amp;ssl=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44"/>
                    <a:stretch/>
                  </pic:blipFill>
                  <pic:spPr bwMode="auto">
                    <a:xfrm>
                      <a:off x="0" y="0"/>
                      <a:ext cx="3476278" cy="27238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085" w:rsidRPr="00F04085" w:rsidRDefault="00F04085" w:rsidP="00F0408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  <w:r w:rsidRPr="00F04085">
        <w:rPr>
          <w:rFonts w:ascii="Helvetica" w:hAnsi="Helvetica" w:cs="Helvetica"/>
          <w:color w:val="444444"/>
        </w:rPr>
        <w:t>O </w:t>
      </w:r>
      <w:hyperlink r:id="rId39" w:tgtFrame="_blank" w:history="1">
        <w:r w:rsidRPr="00F04085">
          <w:rPr>
            <w:rFonts w:ascii="Helvetica" w:hAnsi="Helvetica" w:cs="Helvetica"/>
            <w:color w:val="444444"/>
          </w:rPr>
          <w:t>brioche</w:t>
        </w:r>
      </w:hyperlink>
      <w:r w:rsidRPr="00F04085">
        <w:rPr>
          <w:rFonts w:ascii="Helvetica" w:hAnsi="Helvetica" w:cs="Helvetica"/>
          <w:color w:val="444444"/>
        </w:rPr>
        <w:t> é de origem francesa, tem uma crosta bem dourada e é feito com os mesmos ingredientes do pão tradicional, contudo, é acrescido de ovos e de uma quantidade maior de manteiga (principalmente em seu interior).</w:t>
      </w:r>
    </w:p>
    <w:p w:rsidR="00F04085" w:rsidRPr="00F04085" w:rsidRDefault="00F04085" w:rsidP="00F0408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  <w:r w:rsidRPr="00F04085">
        <w:rPr>
          <w:rFonts w:ascii="Helvetica" w:hAnsi="Helvetica" w:cs="Helvetica"/>
          <w:color w:val="444444"/>
        </w:rPr>
        <w:t>Durante a preparação, a massa fica brilhante e pegajosa, porém unida. Ela deve fermentar por um longo período na geladeira, depois deve ser retirada, moldada e novamente deve fermentar — mas por um tempo menor e, dessa vez, em temperatura ambiente. Antes de ser assada, também é indicado passar uma gema de ovo na superfície, oferecendo um dourado intenso e bonito.</w:t>
      </w:r>
    </w:p>
    <w:p w:rsidR="00F04085" w:rsidRPr="00F04085" w:rsidRDefault="00F04085" w:rsidP="00F0408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  <w:r w:rsidRPr="00F04085">
        <w:rPr>
          <w:rFonts w:ascii="Helvetica" w:hAnsi="Helvetica" w:cs="Helvetica"/>
          <w:color w:val="444444"/>
        </w:rPr>
        <w:t>Para usar o pão em um hambúrguer, é indicado tostá-lo em uma frigideira com um pouco de manteiga. Recheios com molho agridoce (como geleia de pimenta e geleia de tomate), queijo, bacon e proteína bovina tornam o lanche incrível.</w:t>
      </w:r>
    </w:p>
    <w:p w:rsidR="00F04085" w:rsidRDefault="00F04085" w:rsidP="00F0408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  <w:r w:rsidRPr="00F04085">
        <w:rPr>
          <w:rFonts w:ascii="Helvetica" w:hAnsi="Helvetica" w:cs="Helvetica"/>
          <w:color w:val="444444"/>
        </w:rPr>
        <w:t>Ainda é válido mencionar que, em comparação com os demais pães, o brioche é extremamente saboroso e, por isso, tem sido bastante utilizado na preparação de hambúrgueres gourmet.</w:t>
      </w:r>
    </w:p>
    <w:p w:rsidR="00670376" w:rsidRDefault="00670376" w:rsidP="00670376">
      <w:pPr>
        <w:pStyle w:val="NormalWeb"/>
        <w:shd w:val="clear" w:color="auto" w:fill="FFFFFF"/>
        <w:spacing w:before="0" w:beforeAutospacing="0" w:after="300" w:afterAutospacing="0" w:line="450" w:lineRule="atLeast"/>
        <w:jc w:val="center"/>
        <w:rPr>
          <w:rFonts w:ascii="Helvetica" w:hAnsi="Helvetica" w:cs="Helvetica"/>
          <w:color w:val="444444"/>
        </w:rPr>
      </w:pPr>
    </w:p>
    <w:p w:rsidR="00266605" w:rsidRDefault="00266605" w:rsidP="00670376">
      <w:pPr>
        <w:pStyle w:val="NormalWeb"/>
        <w:shd w:val="clear" w:color="auto" w:fill="FFFFFF"/>
        <w:spacing w:before="0" w:beforeAutospacing="0" w:after="300" w:afterAutospacing="0" w:line="450" w:lineRule="atLeast"/>
        <w:jc w:val="center"/>
        <w:rPr>
          <w:rFonts w:ascii="Helvetica" w:hAnsi="Helvetica" w:cs="Helvetica"/>
          <w:color w:val="444444"/>
        </w:rPr>
      </w:pPr>
    </w:p>
    <w:p w:rsidR="00266605" w:rsidRPr="00F04085" w:rsidRDefault="00266605" w:rsidP="00670376">
      <w:pPr>
        <w:pStyle w:val="NormalWeb"/>
        <w:shd w:val="clear" w:color="auto" w:fill="FFFFFF"/>
        <w:spacing w:before="0" w:beforeAutospacing="0" w:after="300" w:afterAutospacing="0" w:line="450" w:lineRule="atLeast"/>
        <w:jc w:val="center"/>
        <w:rPr>
          <w:rFonts w:ascii="Helvetica" w:hAnsi="Helvetica" w:cs="Helvetica"/>
          <w:color w:val="444444"/>
        </w:rPr>
      </w:pPr>
    </w:p>
    <w:p w:rsidR="00F04085" w:rsidRDefault="00F04085" w:rsidP="00266605">
      <w:pPr>
        <w:pStyle w:val="Ttulo3"/>
        <w:numPr>
          <w:ilvl w:val="0"/>
          <w:numId w:val="9"/>
        </w:numPr>
        <w:shd w:val="clear" w:color="auto" w:fill="FFFFFF"/>
        <w:spacing w:before="0"/>
        <w:jc w:val="center"/>
        <w:rPr>
          <w:rFonts w:ascii="Helvetica" w:hAnsi="Helvetica" w:cs="Helvetica"/>
          <w:b/>
          <w:color w:val="444444"/>
          <w:szCs w:val="26"/>
        </w:rPr>
      </w:pPr>
      <w:r w:rsidRPr="002F5B3A">
        <w:rPr>
          <w:rFonts w:ascii="Helvetica" w:hAnsi="Helvetica" w:cs="Helvetica"/>
          <w:b/>
          <w:color w:val="444444"/>
          <w:szCs w:val="26"/>
        </w:rPr>
        <w:lastRenderedPageBreak/>
        <w:t>Pão australiano</w:t>
      </w:r>
    </w:p>
    <w:p w:rsidR="00266605" w:rsidRPr="00266605" w:rsidRDefault="00266605" w:rsidP="00266605">
      <w:pPr>
        <w:jc w:val="center"/>
      </w:pPr>
      <w:r>
        <w:rPr>
          <w:noProof/>
          <w:lang w:val="pt-BR" w:eastAsia="pt-BR"/>
        </w:rPr>
        <w:drawing>
          <wp:inline distT="0" distB="0" distL="0" distR="0" wp14:anchorId="770A08F1" wp14:editId="5705FCFC">
            <wp:extent cx="3333750" cy="3333750"/>
            <wp:effectExtent l="0" t="0" r="0" b="0"/>
            <wp:docPr id="28" name="Imagem 28" descr="Ver a imagem de ori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Ver a imagem de origem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418" cy="33334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F04085" w:rsidRPr="00F04085" w:rsidRDefault="00F04085" w:rsidP="00F0408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  <w:r w:rsidRPr="00F04085">
        <w:rPr>
          <w:rFonts w:ascii="Helvetica" w:hAnsi="Helvetica" w:cs="Helvetica"/>
          <w:color w:val="444444"/>
        </w:rPr>
        <w:t>Com um sabor marcante e uma aparência impactante, o pão australiano tem uma coloração escura, uma casca crocante, um interior macio e um leve adocicado. Deve ser feito com uma mistura de farinha de trigo, cacau em pó, fermento biológico, açúcar mascavo, manteiga, sal, mel e água. Vale citar que antes de levá-lo ao forno é indicado passar fubá fino em toda a superfície da massa, oferecendo um aspecto mais rústico ao produto.</w:t>
      </w:r>
    </w:p>
    <w:p w:rsidR="00F04085" w:rsidRDefault="00F04085" w:rsidP="00F0408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  <w:r w:rsidRPr="00F04085">
        <w:rPr>
          <w:rFonts w:ascii="Helvetica" w:hAnsi="Helvetica" w:cs="Helvetica"/>
          <w:color w:val="444444"/>
        </w:rPr>
        <w:t>Por ser um pão de sabor mais intenso, o ideal é criar hambúrgueres diferenciados e que possam agregar ainda mais sabor. Algumas opções são: hambúrguer feito com costela, onion rings, barbecue picante, bacon e salada de alface e tomate.</w:t>
      </w:r>
    </w:p>
    <w:p w:rsidR="00D02C15" w:rsidRDefault="00D02C15" w:rsidP="00F0408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</w:p>
    <w:p w:rsidR="00266605" w:rsidRPr="00D02C15" w:rsidRDefault="00D02C15" w:rsidP="00D02C15">
      <w:pPr>
        <w:pStyle w:val="Ttulo3"/>
        <w:numPr>
          <w:ilvl w:val="0"/>
          <w:numId w:val="9"/>
        </w:numPr>
        <w:shd w:val="clear" w:color="auto" w:fill="FFFFFF"/>
        <w:spacing w:before="0"/>
        <w:jc w:val="center"/>
        <w:rPr>
          <w:rFonts w:ascii="Helvetica" w:hAnsi="Helvetica" w:cs="Helvetica"/>
          <w:b/>
          <w:color w:val="444444"/>
          <w:szCs w:val="26"/>
        </w:rPr>
      </w:pPr>
      <w:r>
        <w:rPr>
          <w:rFonts w:ascii="Helvetica" w:hAnsi="Helvetica" w:cs="Helvetica"/>
          <w:b/>
          <w:color w:val="444444"/>
          <w:szCs w:val="26"/>
        </w:rPr>
        <w:lastRenderedPageBreak/>
        <w:t xml:space="preserve">Pão Francês </w:t>
      </w:r>
    </w:p>
    <w:p w:rsidR="00266605" w:rsidRPr="00F04085" w:rsidRDefault="00266605" w:rsidP="00D02C15">
      <w:pPr>
        <w:pStyle w:val="NormalWeb"/>
        <w:shd w:val="clear" w:color="auto" w:fill="FFFFFF"/>
        <w:spacing w:before="0" w:beforeAutospacing="0" w:after="300" w:afterAutospacing="0" w:line="450" w:lineRule="atLeast"/>
        <w:jc w:val="center"/>
        <w:rPr>
          <w:rFonts w:ascii="Helvetica" w:hAnsi="Helvetica" w:cs="Helvetica"/>
          <w:color w:val="444444"/>
        </w:rPr>
      </w:pPr>
      <w:r>
        <w:rPr>
          <w:noProof/>
        </w:rPr>
        <w:drawing>
          <wp:inline distT="0" distB="0" distL="0" distR="0">
            <wp:extent cx="3837285" cy="2552700"/>
            <wp:effectExtent l="0" t="0" r="0" b="0"/>
            <wp:docPr id="29" name="Imagem 29" descr="Ver a imagem de ori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Ver a imagem de orige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272" cy="25526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F04085" w:rsidRPr="00F04085" w:rsidRDefault="00F04085" w:rsidP="00670376">
      <w:pPr>
        <w:pStyle w:val="NormalWeb"/>
        <w:shd w:val="clear" w:color="auto" w:fill="FFFFFF"/>
        <w:spacing w:before="0" w:beforeAutospacing="0" w:after="300" w:afterAutospacing="0" w:line="450" w:lineRule="atLeast"/>
        <w:ind w:left="720"/>
        <w:jc w:val="center"/>
        <w:rPr>
          <w:rFonts w:ascii="Helvetica" w:hAnsi="Helvetica" w:cs="Helvetica"/>
          <w:color w:val="444444"/>
        </w:rPr>
      </w:pPr>
    </w:p>
    <w:p w:rsidR="00D02C15" w:rsidRDefault="00D02C15" w:rsidP="00D02C15">
      <w:pPr>
        <w:pStyle w:val="NormalWeb"/>
        <w:shd w:val="clear" w:color="auto" w:fill="FFFFFF"/>
        <w:spacing w:before="0" w:beforeAutospacing="0" w:after="300" w:afterAutospacing="0" w:line="450" w:lineRule="atLeast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 xml:space="preserve">Com um sabor incomparável do nosso dia a dia em nossas mesas o Pão Francês Ainda é </w:t>
      </w:r>
      <w:r w:rsidRPr="00F04085">
        <w:rPr>
          <w:rFonts w:ascii="Helvetica" w:hAnsi="Helvetica" w:cs="Helvetica"/>
          <w:color w:val="444444"/>
        </w:rPr>
        <w:t>extremamente saboroso e, por isso, tem sido bastante utilizado na preparação de hambúrgueres gourmet.</w:t>
      </w:r>
    </w:p>
    <w:p w:rsidR="00BD2895" w:rsidRDefault="00BD2895" w:rsidP="00C21AC4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AE7890" w:rsidRDefault="00AE7890" w:rsidP="00C21AC4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AE7890" w:rsidRPr="00AE7890" w:rsidRDefault="00AE7890" w:rsidP="00AE7890">
      <w:pPr>
        <w:pStyle w:val="Ttulo2"/>
        <w:shd w:val="clear" w:color="auto" w:fill="FFFFFF"/>
        <w:spacing w:after="60"/>
        <w:rPr>
          <w:rFonts w:ascii="Helvetica" w:eastAsia="Times New Roman" w:hAnsi="Helvetica" w:cs="Helvetica"/>
          <w:b/>
          <w:color w:val="444444"/>
          <w:sz w:val="28"/>
          <w:szCs w:val="36"/>
        </w:rPr>
      </w:pPr>
      <w:r w:rsidRPr="00AE7890">
        <w:rPr>
          <w:rFonts w:ascii="Helvetica" w:hAnsi="Helvetica" w:cs="Helvetica"/>
          <w:b/>
          <w:bCs/>
          <w:color w:val="444444"/>
          <w:sz w:val="28"/>
        </w:rPr>
        <w:t>Selando os Pães</w:t>
      </w:r>
    </w:p>
    <w:p w:rsidR="00AE7890" w:rsidRPr="00AE7890" w:rsidRDefault="00AE7890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DD1DC9" w:rsidRPr="00AE7890" w:rsidRDefault="00AE7890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AE7890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Para não encharcar o pão com a gordura ou com o molho é necessário selar ele antes de montar o hambúrguer, para isso passamos a manteiga e levamos esse pão para a grelha ate dourar criando assim uma camada impermeável no pão que deixa ele seco e o hambúrguer suculento.</w:t>
      </w:r>
    </w:p>
    <w:p w:rsidR="00FC1523" w:rsidRDefault="00FC1523" w:rsidP="00FC1523">
      <w:pPr>
        <w:pStyle w:val="Ttulo2"/>
        <w:shd w:val="clear" w:color="auto" w:fill="FFFFFF"/>
        <w:spacing w:after="60"/>
        <w:rPr>
          <w:rFonts w:ascii="Helvetica" w:eastAsia="Times New Roman" w:hAnsi="Helvetica" w:cs="Helvetica"/>
          <w:b/>
          <w:color w:val="444444"/>
          <w:szCs w:val="36"/>
        </w:rPr>
      </w:pPr>
    </w:p>
    <w:p w:rsidR="00DD1DC9" w:rsidRDefault="00DD1DC9" w:rsidP="00C21AC4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FC1523" w:rsidRDefault="00FC1523" w:rsidP="00FC1523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FC1523" w:rsidRDefault="00FC1523" w:rsidP="00FC1523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FC1523" w:rsidRDefault="00FC1523" w:rsidP="00FC1523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FC1523" w:rsidRDefault="00FC1523" w:rsidP="00FC1523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EF6846" w:rsidRDefault="00EF6846" w:rsidP="003E0D45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444444"/>
        </w:rPr>
      </w:pPr>
    </w:p>
    <w:p w:rsidR="00332504" w:rsidRDefault="00332504" w:rsidP="00332504"/>
    <w:p w:rsidR="00332504" w:rsidRDefault="00332504" w:rsidP="00332504"/>
    <w:p w:rsidR="00332504" w:rsidRDefault="00332504" w:rsidP="00332504"/>
    <w:p w:rsidR="00332504" w:rsidRDefault="00332504" w:rsidP="00332504"/>
    <w:p w:rsidR="00332504" w:rsidRDefault="00332504" w:rsidP="00332504"/>
    <w:p w:rsidR="00332504" w:rsidRPr="00332504" w:rsidRDefault="00332504" w:rsidP="00332504"/>
    <w:p w:rsidR="00332504" w:rsidRDefault="00332504" w:rsidP="003E0D45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444444"/>
        </w:rPr>
      </w:pPr>
    </w:p>
    <w:p w:rsidR="00332504" w:rsidRDefault="00332504" w:rsidP="003E0D45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FF0000"/>
        </w:rPr>
      </w:pPr>
      <w:r w:rsidRPr="00332504">
        <w:rPr>
          <w:rFonts w:ascii="Helvetica" w:hAnsi="Helvetica" w:cs="Helvetica"/>
          <w:b/>
          <w:bCs/>
          <w:color w:val="FF0000"/>
        </w:rPr>
        <w:t xml:space="preserve">11 – </w:t>
      </w:r>
      <w:proofErr w:type="gramStart"/>
      <w:r w:rsidRPr="00332504">
        <w:rPr>
          <w:rFonts w:ascii="Helvetica" w:hAnsi="Helvetica" w:cs="Helvetica"/>
          <w:b/>
          <w:bCs/>
          <w:color w:val="FF0000"/>
        </w:rPr>
        <w:t>PREPARO</w:t>
      </w:r>
      <w:proofErr w:type="gramEnd"/>
      <w:r w:rsidRPr="00332504">
        <w:rPr>
          <w:rFonts w:ascii="Helvetica" w:hAnsi="Helvetica" w:cs="Helvetica"/>
          <w:b/>
          <w:bCs/>
          <w:color w:val="FF0000"/>
        </w:rPr>
        <w:t xml:space="preserve"> DO BURGER</w:t>
      </w:r>
    </w:p>
    <w:p w:rsidR="00332504" w:rsidRPr="00332504" w:rsidRDefault="00332504" w:rsidP="00332504"/>
    <w:p w:rsidR="003E0D45" w:rsidRDefault="003E0D45" w:rsidP="003E0D45">
      <w:pPr>
        <w:pStyle w:val="Ttulo2"/>
        <w:shd w:val="clear" w:color="auto" w:fill="FFFFFF"/>
        <w:spacing w:after="60"/>
        <w:rPr>
          <w:rFonts w:ascii="Helvetica" w:eastAsia="Times New Roman" w:hAnsi="Helvetica" w:cs="Helvetica"/>
          <w:b/>
          <w:color w:val="444444"/>
          <w:szCs w:val="36"/>
        </w:rPr>
      </w:pPr>
      <w:r>
        <w:rPr>
          <w:rFonts w:ascii="Helvetica" w:hAnsi="Helvetica" w:cs="Helvetica"/>
          <w:b/>
          <w:bCs/>
          <w:color w:val="444444"/>
        </w:rPr>
        <w:t>Montagem Hambúrguer Artesanal</w:t>
      </w:r>
    </w:p>
    <w:p w:rsidR="00FC1523" w:rsidRDefault="00FC1523" w:rsidP="00FC1523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3E0D45" w:rsidRDefault="003E0D45" w:rsidP="00FC1523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FC1523" w:rsidRDefault="003E0D45" w:rsidP="00FC1523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  <w: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  <w:t>Criar vídeos explicando a montagem do burgers</w:t>
      </w:r>
    </w:p>
    <w:p w:rsidR="00FC1523" w:rsidRDefault="00FC1523" w:rsidP="00FC1523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FC1523" w:rsidRDefault="00FC1523" w:rsidP="00FC1523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FC1523" w:rsidRDefault="00FC1523" w:rsidP="00FC1523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9D48C5" w:rsidRDefault="009D48C5" w:rsidP="00AA06E3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444444"/>
        </w:rPr>
      </w:pPr>
    </w:p>
    <w:p w:rsidR="00AA06E3" w:rsidRDefault="00AA06E3" w:rsidP="00AA06E3">
      <w:pPr>
        <w:pStyle w:val="Ttulo2"/>
        <w:shd w:val="clear" w:color="auto" w:fill="FFFFFF"/>
        <w:spacing w:after="60"/>
        <w:rPr>
          <w:rFonts w:ascii="Helvetica" w:eastAsia="Times New Roman" w:hAnsi="Helvetica" w:cs="Helvetica"/>
          <w:b/>
          <w:color w:val="444444"/>
          <w:szCs w:val="36"/>
        </w:rPr>
      </w:pPr>
      <w:r>
        <w:rPr>
          <w:rFonts w:ascii="Helvetica" w:hAnsi="Helvetica" w:cs="Helvetica"/>
          <w:b/>
          <w:bCs/>
          <w:color w:val="444444"/>
        </w:rPr>
        <w:t>Grelhando e os Pontos do Hambúrguer</w:t>
      </w:r>
    </w:p>
    <w:p w:rsidR="00FC1523" w:rsidRDefault="00FC1523" w:rsidP="00FC1523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920E22" w:rsidRDefault="00B46E9E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N</w:t>
      </w:r>
      <w:r w:rsidR="00920E22">
        <w:rPr>
          <w:rFonts w:ascii="Helvetica" w:hAnsi="Helvetica" w:cs="Helvetica"/>
          <w:color w:val="444444"/>
        </w:rPr>
        <w:t>em todos os tipos de Burger requerem a mesma preparação e tempo de cozimento, portanto, não há realmente uma resposta correta quando se trata de cozinhar. Tudo depende do gosto pessoal. </w:t>
      </w:r>
      <w:proofErr w:type="gramStart"/>
      <w:r w:rsidR="00920E22">
        <w:rPr>
          <w:rFonts w:ascii="Helvetica" w:hAnsi="Helvetica" w:cs="Helvetica"/>
          <w:color w:val="444444"/>
        </w:rPr>
        <w:t> </w:t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proofErr w:type="gramEnd"/>
      <w:r>
        <w:rPr>
          <w:rFonts w:ascii="Helvetica" w:hAnsi="Helvetica" w:cs="Helvetica"/>
          <w:color w:val="444444"/>
        </w:rPr>
        <w:t>Independentemente da escolha, conhecimento e técnica devem ser usados no processo de execução para manter a carne no estado desejado. Explicaremos nesse guia as principais características e diferenças de três métodos de preparação (mal passado, ao ponto e bem passado) para que você sempre acerte na cozinha e saboreie um delicioso hambúrguer. Confira​:</w:t>
      </w:r>
      <w:r>
        <w:rPr>
          <w:rFonts w:ascii="Helvetica" w:hAnsi="Helvetica" w:cs="Helvetica"/>
          <w:color w:val="444444"/>
        </w:rPr>
        <w:br/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Style w:val="Forte"/>
          <w:rFonts w:ascii="Helvetica" w:hAnsi="Helvetica" w:cs="Helvetica"/>
          <w:color w:val="444444"/>
        </w:rPr>
        <w:t>Quais os pontos da carne para um hambúrguer?</w:t>
      </w:r>
      <w:r>
        <w:rPr>
          <w:rFonts w:ascii="Helvetica" w:hAnsi="Helvetica" w:cs="Helvetica"/>
          <w:color w:val="444444"/>
        </w:rPr>
        <w:t>  </w:t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 xml:space="preserve">Os principais pontos do hambúrguer são mal </w:t>
      </w:r>
      <w:r w:rsidR="009D48C5">
        <w:rPr>
          <w:rFonts w:ascii="Helvetica" w:hAnsi="Helvetica" w:cs="Helvetica"/>
          <w:color w:val="444444"/>
        </w:rPr>
        <w:t>passados</w:t>
      </w:r>
      <w:r>
        <w:rPr>
          <w:rFonts w:ascii="Helvetica" w:hAnsi="Helvetica" w:cs="Helvetica"/>
          <w:color w:val="444444"/>
        </w:rPr>
        <w:t>,</w:t>
      </w:r>
      <w:proofErr w:type="gramStart"/>
      <w:r w:rsidR="009D48C5">
        <w:rPr>
          <w:rFonts w:ascii="Helvetica" w:hAnsi="Helvetica" w:cs="Helvetica"/>
          <w:color w:val="444444"/>
        </w:rPr>
        <w:t xml:space="preserve"> </w:t>
      </w:r>
      <w:r>
        <w:rPr>
          <w:rFonts w:ascii="Helvetica" w:hAnsi="Helvetica" w:cs="Helvetica"/>
          <w:color w:val="444444"/>
        </w:rPr>
        <w:t xml:space="preserve"> </w:t>
      </w:r>
      <w:proofErr w:type="gramEnd"/>
      <w:r>
        <w:rPr>
          <w:rFonts w:ascii="Helvetica" w:hAnsi="Helvetica" w:cs="Helvetica"/>
          <w:color w:val="444444"/>
        </w:rPr>
        <w:t>ao ponto e bem passado: </w:t>
      </w:r>
      <w:r>
        <w:rPr>
          <w:rFonts w:ascii="Helvetica" w:hAnsi="Helvetica" w:cs="Helvetica"/>
          <w:color w:val="444444"/>
        </w:rPr>
        <w:br/>
      </w:r>
      <w:r>
        <w:rPr>
          <w:rFonts w:ascii="Helvetica" w:hAnsi="Helvetica" w:cs="Helvetica"/>
          <w:color w:val="444444"/>
        </w:rPr>
        <w:br/>
      </w:r>
      <w:r>
        <w:rPr>
          <w:rStyle w:val="Forte"/>
          <w:rFonts w:ascii="Helvetica" w:hAnsi="Helvetica" w:cs="Helvetica"/>
          <w:color w:val="444444"/>
        </w:rPr>
        <w:t>Mal passado</w:t>
      </w:r>
      <w:r>
        <w:rPr>
          <w:rFonts w:ascii="Helvetica" w:hAnsi="Helvetica" w:cs="Helvetica"/>
          <w:color w:val="444444"/>
        </w:rPr>
        <w:t>: O Burger é selado em ambos os lados com uma fina crosta e a carne aquecida no</w:t>
      </w:r>
      <w:r w:rsidR="002E3735">
        <w:rPr>
          <w:rFonts w:ascii="Helvetica" w:hAnsi="Helvetica" w:cs="Helvetica"/>
          <w:color w:val="444444"/>
        </w:rPr>
        <w:t xml:space="preserve"> </w:t>
      </w:r>
      <w:r>
        <w:rPr>
          <w:rFonts w:ascii="Helvetica" w:hAnsi="Helvetica" w:cs="Helvetica"/>
          <w:color w:val="444444"/>
        </w:rPr>
        <w:t>centro. A carne ainda está levemente crua e muito vermelha em seu interior. </w:t>
      </w:r>
      <w:r>
        <w:rPr>
          <w:rStyle w:val="redactor-invisible-space"/>
          <w:rFonts w:ascii="Helvetica" w:eastAsiaTheme="majorEastAsia" w:hAnsi="Helvetica" w:cs="Helvetica"/>
          <w:color w:val="444444"/>
        </w:rPr>
        <w:t>​</w:t>
      </w:r>
      <w:r>
        <w:rPr>
          <w:rFonts w:ascii="Helvetica" w:hAnsi="Helvetica" w:cs="Helvetica"/>
          <w:color w:val="444444"/>
        </w:rPr>
        <w:br/>
      </w:r>
      <w:r>
        <w:rPr>
          <w:rFonts w:ascii="Helvetica" w:hAnsi="Helvetica" w:cs="Helvetica"/>
          <w:color w:val="444444"/>
        </w:rPr>
        <w:br/>
      </w:r>
      <w:r>
        <w:rPr>
          <w:rStyle w:val="Forte"/>
          <w:rFonts w:ascii="Helvetica" w:hAnsi="Helvetica" w:cs="Helvetica"/>
          <w:color w:val="444444"/>
        </w:rPr>
        <w:t>Ao ponto</w:t>
      </w:r>
      <w:r>
        <w:rPr>
          <w:rStyle w:val="redactor-invisible-space"/>
          <w:rFonts w:ascii="Helvetica" w:eastAsiaTheme="majorEastAsia" w:hAnsi="Helvetica" w:cs="Helvetica"/>
          <w:color w:val="444444"/>
        </w:rPr>
        <w:t xml:space="preserve">: o centro do Burger é rosa, mas não há carne crua. A textura é diferente da carne crua, estando </w:t>
      </w:r>
      <w:r w:rsidR="00EF6846">
        <w:rPr>
          <w:rStyle w:val="redactor-invisible-space"/>
          <w:rFonts w:ascii="Helvetica" w:eastAsiaTheme="majorEastAsia" w:hAnsi="Helvetica" w:cs="Helvetica"/>
          <w:color w:val="444444"/>
        </w:rPr>
        <w:t>um pouco mais firme. ​</w:t>
      </w:r>
      <w:r>
        <w:rPr>
          <w:rFonts w:ascii="Helvetica" w:hAnsi="Helvetica" w:cs="Helvetica"/>
          <w:color w:val="444444"/>
        </w:rPr>
        <w:br/>
      </w:r>
      <w:r>
        <w:rPr>
          <w:rFonts w:ascii="Helvetica" w:hAnsi="Helvetica" w:cs="Helvetica"/>
          <w:color w:val="444444"/>
        </w:rPr>
        <w:br/>
      </w:r>
      <w:r>
        <w:rPr>
          <w:rStyle w:val="Forte"/>
          <w:rFonts w:ascii="Helvetica" w:hAnsi="Helvetica" w:cs="Helvetica"/>
          <w:color w:val="444444"/>
        </w:rPr>
        <w:t>Bem passado</w:t>
      </w:r>
      <w:r>
        <w:rPr>
          <w:rFonts w:ascii="Helvetica" w:hAnsi="Helvetica" w:cs="Helvetica"/>
          <w:color w:val="444444"/>
        </w:rPr>
        <w:t>: não há sinal de vermelhidão no meio e pouco sugo na carne. Esta é uma carne com uma textura dura e relativamente seca. É muito difícil ter um hambúrguer suculento nesse ponto.</w:t>
      </w:r>
      <w:proofErr w:type="gramStart"/>
      <w:r>
        <w:rPr>
          <w:rFonts w:ascii="Helvetica" w:hAnsi="Helvetica" w:cs="Helvetica"/>
          <w:color w:val="444444"/>
        </w:rPr>
        <w:br/>
      </w:r>
      <w:proofErr w:type="gramEnd"/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Style w:val="Forte"/>
          <w:rFonts w:ascii="Helvetica" w:hAnsi="Helvetica" w:cs="Helvetica"/>
          <w:color w:val="444444"/>
        </w:rPr>
        <w:t>Como acertar o ponto da carne e fazer um hambúrguer perfeito?  </w:t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Nessas duas etapas, a carne se torna suculenta: ao ponto e ao ponto para mal passado. A gordura misturada derrete e dá sabor ao hambúrguer e não tem textura de carne crua. </w:t>
      </w:r>
      <w:proofErr w:type="gramStart"/>
      <w:r>
        <w:rPr>
          <w:rFonts w:ascii="Helvetica" w:hAnsi="Helvetica" w:cs="Helvetica"/>
          <w:color w:val="444444"/>
        </w:rPr>
        <w:t> </w:t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proofErr w:type="gramEnd"/>
      <w:r>
        <w:rPr>
          <w:rFonts w:ascii="Helvetica" w:hAnsi="Helvetica" w:cs="Helvetica"/>
          <w:color w:val="444444"/>
        </w:rPr>
        <w:t>É mais difícil encontrar os pontos de cozimento ao ponto para mal passado e o ao ponto, porque são pontos intermediários, logo se não souber o que está fazendo, acabará tirando a carne antes ou depois do tempo ideal. </w:t>
      </w:r>
      <w:proofErr w:type="gramStart"/>
      <w:r>
        <w:rPr>
          <w:rFonts w:ascii="Helvetica" w:hAnsi="Helvetica" w:cs="Helvetica"/>
          <w:color w:val="444444"/>
        </w:rPr>
        <w:t> </w:t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proofErr w:type="gramEnd"/>
      <w:r>
        <w:rPr>
          <w:rFonts w:ascii="Helvetica" w:hAnsi="Helvetica" w:cs="Helvetica"/>
          <w:color w:val="444444"/>
        </w:rPr>
        <w:lastRenderedPageBreak/>
        <w:t>Portanto uma técnica eficaz para conhecer os principais pontos da carne é usar um termômetro, que tem uma haste que se finca na carne para medir a temperatura.  Verifique abaixo a temperatura do hambúrguer em cada ponto: </w:t>
      </w:r>
      <w:proofErr w:type="gramStart"/>
      <w:r>
        <w:rPr>
          <w:rFonts w:ascii="Helvetica" w:hAnsi="Helvetica" w:cs="Helvetica"/>
          <w:color w:val="444444"/>
        </w:rPr>
        <w:br/>
      </w:r>
      <w:proofErr w:type="gramEnd"/>
    </w:p>
    <w:p w:rsidR="00EF6846" w:rsidRDefault="00EF6846" w:rsidP="00920E22">
      <w:pPr>
        <w:pStyle w:val="NormalWeb"/>
        <w:shd w:val="clear" w:color="auto" w:fill="FFFFFF"/>
        <w:spacing w:before="0" w:beforeAutospacing="0"/>
        <w:rPr>
          <w:rStyle w:val="Forte"/>
          <w:rFonts w:ascii="Helvetica" w:hAnsi="Helvetica" w:cs="Helvetica"/>
          <w:color w:val="444444"/>
        </w:rPr>
      </w:pP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Style w:val="Forte"/>
          <w:rFonts w:ascii="Helvetica" w:hAnsi="Helvetica" w:cs="Helvetica"/>
          <w:color w:val="444444"/>
        </w:rPr>
        <w:t>Temperatura dos pontos de carne:</w:t>
      </w:r>
      <w:r>
        <w:rPr>
          <w:rFonts w:ascii="Helvetica" w:hAnsi="Helvetica" w:cs="Helvetica"/>
          <w:color w:val="444444"/>
        </w:rPr>
        <w:br/>
        <w:t>• Mal passado: 50º a 55º C</w:t>
      </w:r>
      <w:r>
        <w:rPr>
          <w:rFonts w:ascii="Helvetica" w:hAnsi="Helvetica" w:cs="Helvetica"/>
          <w:color w:val="444444"/>
        </w:rPr>
        <w:br/>
        <w:t>•</w:t>
      </w:r>
      <w:r w:rsidR="00EF6846">
        <w:rPr>
          <w:rFonts w:ascii="Helvetica" w:hAnsi="Helvetica" w:cs="Helvetica"/>
          <w:color w:val="444444"/>
        </w:rPr>
        <w:t xml:space="preserve"> </w:t>
      </w:r>
      <w:r>
        <w:rPr>
          <w:rFonts w:ascii="Helvetica" w:hAnsi="Helvetica" w:cs="Helvetica"/>
          <w:color w:val="444444"/>
        </w:rPr>
        <w:t>Ao ponto para mal passado:  55º a 59º C</w:t>
      </w:r>
      <w:r>
        <w:rPr>
          <w:rFonts w:ascii="Helvetica" w:hAnsi="Helvetica" w:cs="Helvetica"/>
          <w:color w:val="444444"/>
        </w:rPr>
        <w:br/>
        <w:t>• Ao ponto: 60º a 65º C</w:t>
      </w:r>
      <w:r>
        <w:rPr>
          <w:rFonts w:ascii="Helvetica" w:hAnsi="Helvetica" w:cs="Helvetica"/>
          <w:color w:val="444444"/>
        </w:rPr>
        <w:br/>
        <w:t>• Ao ponto para bem passado: 65º a 69º C</w:t>
      </w:r>
      <w:r>
        <w:rPr>
          <w:rFonts w:ascii="Helvetica" w:hAnsi="Helvetica" w:cs="Helvetica"/>
          <w:color w:val="444444"/>
        </w:rPr>
        <w:br/>
        <w:t>• Bem passado: 70º a 100º  </w:t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No entanto, nem todo mundo possui esses termômetros ou deseja obter essa precisão, então, caso não vá usar um termômetro para medir a temperatura interna do hambúrguer (tendo como parâmetro um hambúrguer de 180 gramas e uma altura de 2,5 cm) se baseie na seguinte tabela de tempo. </w:t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 xml:space="preserve">Mas lembre-se de que precisará ajustar o tempo de acordo com a potência da chapa, churrasqueira ou fogão, esta é uma referência </w:t>
      </w:r>
      <w:proofErr w:type="gramStart"/>
      <w:r>
        <w:rPr>
          <w:rFonts w:ascii="Helvetica" w:hAnsi="Helvetica" w:cs="Helvetica"/>
          <w:color w:val="444444"/>
        </w:rPr>
        <w:t>preliminar:</w:t>
      </w:r>
      <w:proofErr w:type="gramEnd"/>
      <w:r>
        <w:rPr>
          <w:rStyle w:val="redactor-invisible-space"/>
          <w:rFonts w:ascii="Helvetica" w:eastAsiaTheme="majorEastAsia" w:hAnsi="Helvetica" w:cs="Helvetica"/>
          <w:color w:val="444444"/>
        </w:rPr>
        <w:t>​</w:t>
      </w:r>
      <w:r>
        <w:rPr>
          <w:rFonts w:ascii="Helvetica" w:hAnsi="Helvetica" w:cs="Helvetica"/>
          <w:color w:val="444444"/>
        </w:rPr>
        <w:br/>
      </w:r>
      <w:r>
        <w:rPr>
          <w:rFonts w:ascii="Helvetica" w:hAnsi="Helvetica" w:cs="Helvetica"/>
          <w:color w:val="444444"/>
        </w:rPr>
        <w:br/>
      </w:r>
      <w:r>
        <w:rPr>
          <w:rStyle w:val="redactor-invisible-space"/>
          <w:rFonts w:ascii="Helvetica" w:eastAsiaTheme="majorEastAsia" w:hAnsi="Helvetica" w:cs="Helvetica"/>
          <w:color w:val="444444"/>
        </w:rPr>
        <w:t>•​ Mal passado: 1min30 de cada lado </w:t>
      </w:r>
      <w:r>
        <w:rPr>
          <w:rFonts w:ascii="Helvetica" w:hAnsi="Helvetica" w:cs="Helvetica"/>
          <w:color w:val="444444"/>
        </w:rPr>
        <w:br/>
        <w:t>• Ao ponto para mal passado: 2min de cada lado</w:t>
      </w:r>
      <w:r>
        <w:rPr>
          <w:rFonts w:ascii="Helvetica" w:hAnsi="Helvetica" w:cs="Helvetica"/>
          <w:color w:val="444444"/>
        </w:rPr>
        <w:br/>
        <w:t>• Ao ponto: 2min30</w:t>
      </w:r>
      <w:r>
        <w:rPr>
          <w:rFonts w:ascii="Helvetica" w:hAnsi="Helvetica" w:cs="Helvetica"/>
          <w:color w:val="444444"/>
        </w:rPr>
        <w:br/>
        <w:t>• Ao ponto para bem passado: 3min30</w:t>
      </w:r>
      <w:r>
        <w:rPr>
          <w:rFonts w:ascii="Helvetica" w:hAnsi="Helvetica" w:cs="Helvetica"/>
          <w:color w:val="444444"/>
        </w:rPr>
        <w:br/>
        <w:t>• Bem passado: 4 a 5 minutos de cada lado  </w:t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A altura do hambúrguer, potência do fogo mudará o tempo de cozimento. O raciocínio é prático e lógico: se o hambúrguer for mais fino, menos tempo será necessário, pois a temperatura interna da carne aumentará rapidamente. </w:t>
      </w:r>
      <w:proofErr w:type="gramStart"/>
      <w:r>
        <w:rPr>
          <w:rFonts w:ascii="Helvetica" w:hAnsi="Helvetica" w:cs="Helvetica"/>
          <w:color w:val="444444"/>
        </w:rPr>
        <w:t xml:space="preserve">  </w:t>
      </w:r>
      <w:proofErr w:type="gramEnd"/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Não use um fogo muito forte, pois queima a carne e produz um sabor amargo. Se a chapa que você estiver usando for muito fina, a distribuição de calor na superfície da panela também será desigual. </w:t>
      </w:r>
      <w:proofErr w:type="gramStart"/>
      <w:r>
        <w:rPr>
          <w:rFonts w:ascii="Helvetica" w:hAnsi="Helvetica" w:cs="Helvetica"/>
          <w:color w:val="444444"/>
        </w:rPr>
        <w:br/>
      </w:r>
      <w:proofErr w:type="gramEnd"/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Style w:val="Forte"/>
          <w:rFonts w:ascii="Helvetica" w:hAnsi="Helvetica" w:cs="Helvetica"/>
          <w:color w:val="444444"/>
        </w:rPr>
        <w:t xml:space="preserve">Preparação do hambúrguer </w:t>
      </w:r>
      <w:proofErr w:type="gramStart"/>
      <w:r>
        <w:rPr>
          <w:rStyle w:val="Forte"/>
          <w:rFonts w:ascii="Helvetica" w:hAnsi="Helvetica" w:cs="Helvetica"/>
          <w:color w:val="444444"/>
        </w:rPr>
        <w:t>grelha,</w:t>
      </w:r>
      <w:proofErr w:type="gramEnd"/>
      <w:r>
        <w:rPr>
          <w:rStyle w:val="Forte"/>
          <w:rFonts w:ascii="Helvetica" w:hAnsi="Helvetica" w:cs="Helvetica"/>
          <w:color w:val="444444"/>
        </w:rPr>
        <w:t xml:space="preserve"> chapa, char broiler  </w:t>
      </w:r>
      <w:r>
        <w:rPr>
          <w:rFonts w:ascii="Helvetica" w:hAnsi="Helvetica" w:cs="Helvetica"/>
          <w:color w:val="444444"/>
        </w:rPr>
        <w:t> </w:t>
      </w:r>
      <w:r>
        <w:rPr>
          <w:rFonts w:ascii="Helvetica" w:hAnsi="Helvetica" w:cs="Helvetica"/>
          <w:color w:val="444444"/>
        </w:rPr>
        <w:br/>
      </w:r>
      <w:r>
        <w:rPr>
          <w:rFonts w:ascii="Helvetica" w:hAnsi="Helvetica" w:cs="Helvetica"/>
          <w:color w:val="444444"/>
        </w:rPr>
        <w:br/>
        <w:t>Você deve ter notado que, além de outros processos de cozimento, existem vários utensílios para cozinhar, grelhar, fritar, tais como:  </w:t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Style w:val="Forte"/>
          <w:rFonts w:ascii="Helvetica" w:hAnsi="Helvetica" w:cs="Helvetica"/>
          <w:color w:val="444444"/>
        </w:rPr>
        <w:t>Chapa</w:t>
      </w:r>
      <w:r>
        <w:rPr>
          <w:rFonts w:ascii="Helvetica" w:hAnsi="Helvetica" w:cs="Helvetica"/>
          <w:color w:val="444444"/>
        </w:rPr>
        <w:t>  </w:t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A chapa pode ser usada para frituras, carnes grelhadas e até para selar carnes para que não passem do ponto. </w:t>
      </w:r>
      <w:proofErr w:type="gramStart"/>
      <w:r>
        <w:rPr>
          <w:rFonts w:ascii="Helvetica" w:hAnsi="Helvetica" w:cs="Helvetica"/>
          <w:color w:val="444444"/>
        </w:rPr>
        <w:t> </w:t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proofErr w:type="gramEnd"/>
      <w:r>
        <w:rPr>
          <w:rFonts w:ascii="Helvetica" w:hAnsi="Helvetica" w:cs="Helvetica"/>
          <w:color w:val="444444"/>
        </w:rPr>
        <w:t>Ao preparar um hambúrguer, você obterá resultados muito semelhantes aos preparados em uma frigideira. E como as chapas são maiores, você pode preparar vários hambúrgueres de uma só vez. </w:t>
      </w:r>
      <w:proofErr w:type="gramStart"/>
      <w:r>
        <w:rPr>
          <w:rFonts w:ascii="Helvetica" w:hAnsi="Helvetica" w:cs="Helvetica"/>
          <w:color w:val="444444"/>
        </w:rPr>
        <w:br/>
      </w:r>
      <w:proofErr w:type="gramEnd"/>
    </w:p>
    <w:p w:rsidR="00D13063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lastRenderedPageBreak/>
        <w:t xml:space="preserve">Este é um método neutro porque quase não agrega mais sabor. Forma uma crosta dourada crocante e confere o gosto de alguns elementos adicionados ao prato (como molhos, </w:t>
      </w:r>
      <w:proofErr w:type="gramStart"/>
      <w:r>
        <w:rPr>
          <w:rFonts w:ascii="Helvetica" w:hAnsi="Helvetica" w:cs="Helvetica"/>
          <w:color w:val="444444"/>
        </w:rPr>
        <w:t>ervas,</w:t>
      </w:r>
      <w:proofErr w:type="gramEnd"/>
      <w:r>
        <w:rPr>
          <w:rFonts w:ascii="Helvetica" w:hAnsi="Helvetica" w:cs="Helvetica"/>
          <w:color w:val="444444"/>
        </w:rPr>
        <w:t xml:space="preserve"> alho e outras especiarias).  </w:t>
      </w:r>
    </w:p>
    <w:p w:rsidR="009D48C5" w:rsidRPr="00332504" w:rsidRDefault="00920E22" w:rsidP="00920E22">
      <w:pPr>
        <w:pStyle w:val="NormalWeb"/>
        <w:shd w:val="clear" w:color="auto" w:fill="FFFFFF"/>
        <w:spacing w:before="0" w:beforeAutospacing="0"/>
        <w:rPr>
          <w:rStyle w:val="Forte"/>
          <w:rFonts w:ascii="Helvetica" w:hAnsi="Helvetica" w:cs="Helvetica"/>
          <w:b w:val="0"/>
          <w:bCs w:val="0"/>
          <w:color w:val="444444"/>
        </w:rPr>
      </w:pPr>
      <w:r>
        <w:rPr>
          <w:rFonts w:ascii="Helvetica" w:hAnsi="Helvetica" w:cs="Helvetica"/>
          <w:color w:val="444444"/>
        </w:rPr>
        <w:t xml:space="preserve">Ao colocar o hambúrguer na chapa, aplique um pouco de manteiga clarificada para que não grude. </w:t>
      </w:r>
      <w:proofErr w:type="gramStart"/>
      <w:r>
        <w:rPr>
          <w:rFonts w:ascii="Helvetica" w:hAnsi="Helvetica" w:cs="Helvetica"/>
          <w:color w:val="444444"/>
        </w:rPr>
        <w:t>leve</w:t>
      </w:r>
      <w:proofErr w:type="gramEnd"/>
      <w:r>
        <w:rPr>
          <w:rFonts w:ascii="Helvetica" w:hAnsi="Helvetica" w:cs="Helvetica"/>
          <w:color w:val="444444"/>
        </w:rPr>
        <w:t xml:space="preserve"> ao fogo quando a chapa estiver bem quente.</w:t>
      </w:r>
      <w:r>
        <w:rPr>
          <w:rFonts w:ascii="Helvetica" w:hAnsi="Helvetica" w:cs="Helvetica"/>
          <w:color w:val="444444"/>
        </w:rPr>
        <w:br/>
      </w:r>
    </w:p>
    <w:p w:rsidR="009D48C5" w:rsidRDefault="009D48C5" w:rsidP="00920E22">
      <w:pPr>
        <w:pStyle w:val="NormalWeb"/>
        <w:shd w:val="clear" w:color="auto" w:fill="FFFFFF"/>
        <w:spacing w:before="0" w:beforeAutospacing="0"/>
        <w:rPr>
          <w:rStyle w:val="Forte"/>
          <w:rFonts w:ascii="Helvetica" w:hAnsi="Helvetica" w:cs="Helvetica"/>
          <w:color w:val="444444"/>
        </w:rPr>
      </w:pP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Style w:val="Forte"/>
          <w:rFonts w:ascii="Helvetica" w:hAnsi="Helvetica" w:cs="Helvetica"/>
          <w:color w:val="444444"/>
        </w:rPr>
        <w:t>Grelha </w:t>
      </w:r>
      <w:r>
        <w:rPr>
          <w:rFonts w:ascii="Helvetica" w:hAnsi="Helvetica" w:cs="Helvetica"/>
          <w:color w:val="444444"/>
        </w:rPr>
        <w:t> </w:t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Ao preparar o mesmo hambúrguer na grelha, você vai ter uma carne defumada, que tem mais sabor devido à fumaça. No entanto, você deve preparar um hambúrguer mais alto - não um hambúrguer fino, como pode ser feito na chapa </w:t>
      </w:r>
      <w:proofErr w:type="gramStart"/>
      <w:r>
        <w:rPr>
          <w:rFonts w:ascii="Helvetica" w:hAnsi="Helvetica" w:cs="Helvetica"/>
          <w:color w:val="444444"/>
        </w:rPr>
        <w:t> </w:t>
      </w:r>
    </w:p>
    <w:p w:rsidR="003D4822" w:rsidRDefault="003D48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proofErr w:type="gramEnd"/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 xml:space="preserve">Empilhe o carvão para que o ar possa entrar entre cada peça. À medida que o fogo esquenta, alimente mais carvão. Aguarde pelo menos 30 minutos para que haja a formação da </w:t>
      </w:r>
      <w:r w:rsidR="0072078F">
        <w:rPr>
          <w:rFonts w:ascii="Helvetica" w:hAnsi="Helvetica" w:cs="Helvetica"/>
          <w:color w:val="444444"/>
        </w:rPr>
        <w:t>brasa para</w:t>
      </w:r>
      <w:r>
        <w:rPr>
          <w:rFonts w:ascii="Helvetica" w:hAnsi="Helvetica" w:cs="Helvetica"/>
          <w:color w:val="444444"/>
        </w:rPr>
        <w:t xml:space="preserve"> atingir a temperatura ideal, o carvão deve estar em torno de 400ºC.</w:t>
      </w:r>
      <w:r>
        <w:rPr>
          <w:rFonts w:ascii="Helvetica" w:hAnsi="Helvetica" w:cs="Helvetica"/>
          <w:color w:val="444444"/>
        </w:rPr>
        <w:br/>
        <w:t>Teste na grelha com as próprias mãos (não toque na grelha). Se você não conseguir segurar a mão por mais de 2 segundos, está pronta para grelhar.</w:t>
      </w:r>
      <w:proofErr w:type="gramStart"/>
      <w:r>
        <w:rPr>
          <w:rFonts w:ascii="Helvetica" w:hAnsi="Helvetica" w:cs="Helvetica"/>
          <w:color w:val="444444"/>
        </w:rPr>
        <w:br/>
      </w:r>
      <w:proofErr w:type="gramEnd"/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Style w:val="Forte"/>
          <w:rFonts w:ascii="Helvetica" w:hAnsi="Helvetica" w:cs="Helvetica"/>
          <w:color w:val="444444"/>
        </w:rPr>
        <w:t>Char broiler  </w:t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Com o char broiler, você terá um hambúrguer semelhante ao preparado na grelha, mas pode ser feito mais rapidamente. Logo esse aparelho geralmente é indispensável em um hamburguerias, sendo viável para um ambiente interno. </w:t>
      </w:r>
      <w:proofErr w:type="gramStart"/>
      <w:r>
        <w:rPr>
          <w:rFonts w:ascii="Helvetica" w:hAnsi="Helvetica" w:cs="Helvetica"/>
          <w:color w:val="444444"/>
        </w:rPr>
        <w:t> </w:t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proofErr w:type="gramEnd"/>
      <w:r>
        <w:rPr>
          <w:rFonts w:ascii="Helvetica" w:hAnsi="Helvetica" w:cs="Helvetica"/>
          <w:color w:val="444444"/>
        </w:rPr>
        <w:t xml:space="preserve">Você pode preparar todos os tipos de carne nele. Escolha carnes de hambúrgueres mais altas (cerca de </w:t>
      </w:r>
      <w:proofErr w:type="gramStart"/>
      <w:r>
        <w:rPr>
          <w:rFonts w:ascii="Helvetica" w:hAnsi="Helvetica" w:cs="Helvetica"/>
          <w:color w:val="444444"/>
        </w:rPr>
        <w:t>3</w:t>
      </w:r>
      <w:proofErr w:type="gramEnd"/>
      <w:r>
        <w:rPr>
          <w:rFonts w:ascii="Helvetica" w:hAnsi="Helvetica" w:cs="Helvetica"/>
          <w:color w:val="444444"/>
        </w:rPr>
        <w:t xml:space="preserve"> cm) para evitar que fiquem secas.  </w:t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A dica é deixar o broiler muito quente antes de colocar a carne, isso fará com que seja suculenta e grelhe bem do lado de fora. </w:t>
      </w:r>
      <w:proofErr w:type="gramStart"/>
      <w:r>
        <w:rPr>
          <w:rFonts w:ascii="Helvetica" w:hAnsi="Helvetica" w:cs="Helvetica"/>
          <w:color w:val="444444"/>
        </w:rPr>
        <w:t> </w:t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proofErr w:type="gramEnd"/>
      <w:r>
        <w:rPr>
          <w:rFonts w:ascii="Helvetica" w:hAnsi="Helvetica" w:cs="Helvetica"/>
          <w:color w:val="444444"/>
        </w:rPr>
        <w:t>Não vire a carne com muita frequência, o ideal é grelhá-la primeiro de um lado e depois do outro lado.</w:t>
      </w:r>
      <w:proofErr w:type="gramStart"/>
      <w:r>
        <w:rPr>
          <w:rFonts w:ascii="Helvetica" w:hAnsi="Helvetica" w:cs="Helvetica"/>
          <w:color w:val="444444"/>
        </w:rPr>
        <w:br/>
      </w:r>
      <w:proofErr w:type="gramEnd"/>
    </w:p>
    <w:p w:rsidR="00D13063" w:rsidRPr="00332504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 w:rsidRPr="00332504">
        <w:rPr>
          <w:rStyle w:val="Forte"/>
          <w:rFonts w:ascii="Helvetica" w:hAnsi="Helvetica" w:cs="Helvetica"/>
          <w:color w:val="FF0000"/>
          <w:sz w:val="32"/>
          <w:szCs w:val="32"/>
        </w:rPr>
        <w:t>Conclusão</w:t>
      </w:r>
      <w:r w:rsidRPr="00332504">
        <w:rPr>
          <w:rStyle w:val="redactor-invisible-space"/>
          <w:rFonts w:ascii="Helvetica" w:eastAsiaTheme="majorEastAsia" w:hAnsi="Helvetica" w:cs="Helvetica"/>
          <w:color w:val="FF0000"/>
          <w:sz w:val="32"/>
          <w:szCs w:val="32"/>
        </w:rPr>
        <w:t>​</w:t>
      </w:r>
      <w:r w:rsidRPr="00332504">
        <w:rPr>
          <w:rFonts w:ascii="Helvetica" w:hAnsi="Helvetica" w:cs="Helvetica"/>
          <w:color w:val="444444"/>
        </w:rPr>
        <w:br/>
      </w:r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E qualquer pessoa que aprecie hambúrgueres artesanais de alta qualidade sabe que existem alguns fatores que afetam o sabor final e a experiência de degustação: a carne é um deles. </w:t>
      </w:r>
      <w:proofErr w:type="gramStart"/>
      <w:r>
        <w:rPr>
          <w:rFonts w:ascii="Helvetica" w:hAnsi="Helvetica" w:cs="Helvetica"/>
          <w:color w:val="444444"/>
        </w:rPr>
        <w:t xml:space="preserve">  </w:t>
      </w:r>
      <w:proofErr w:type="gramEnd"/>
    </w:p>
    <w:p w:rsidR="00920E22" w:rsidRDefault="00920E2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Algumas pessoas preferem carne malpassada, ao ponto, ou até mesmo bem-passada, porém não existe regra, tudo é uma questão de gosto</w:t>
      </w:r>
      <w:r w:rsidR="00D13063">
        <w:rPr>
          <w:rFonts w:ascii="Helvetica" w:hAnsi="Helvetica" w:cs="Helvetica"/>
          <w:color w:val="444444"/>
        </w:rPr>
        <w:t xml:space="preserve"> do cliente</w:t>
      </w:r>
      <w:r>
        <w:rPr>
          <w:rFonts w:ascii="Helvetica" w:hAnsi="Helvetica" w:cs="Helvetica"/>
          <w:color w:val="444444"/>
        </w:rPr>
        <w:t>!</w:t>
      </w:r>
    </w:p>
    <w:p w:rsidR="008C7AC2" w:rsidRDefault="008C7AC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</w:p>
    <w:p w:rsidR="008C7AC2" w:rsidRDefault="008C7AC2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</w:p>
    <w:p w:rsidR="009D48C5" w:rsidRDefault="009D48C5" w:rsidP="00103F03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444444"/>
        </w:rPr>
      </w:pPr>
    </w:p>
    <w:p w:rsidR="00103F03" w:rsidRPr="00332504" w:rsidRDefault="00332504" w:rsidP="00103F03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FF0000"/>
        </w:rPr>
      </w:pPr>
      <w:r w:rsidRPr="00332504">
        <w:rPr>
          <w:rFonts w:ascii="Helvetica" w:hAnsi="Helvetica" w:cs="Helvetica"/>
          <w:b/>
          <w:bCs/>
          <w:color w:val="FF0000"/>
        </w:rPr>
        <w:t xml:space="preserve">12 </w:t>
      </w:r>
      <w:proofErr w:type="gramStart"/>
      <w:r w:rsidRPr="00332504">
        <w:rPr>
          <w:rFonts w:ascii="Helvetica" w:hAnsi="Helvetica" w:cs="Helvetica"/>
          <w:b/>
          <w:bCs/>
          <w:color w:val="FF0000"/>
        </w:rPr>
        <w:t>-</w:t>
      </w:r>
      <w:r w:rsidR="00103F03" w:rsidRPr="00332504">
        <w:rPr>
          <w:rFonts w:ascii="Helvetica" w:hAnsi="Helvetica" w:cs="Helvetica"/>
          <w:b/>
          <w:bCs/>
          <w:color w:val="FF0000"/>
        </w:rPr>
        <w:t>Acompanhamentos</w:t>
      </w:r>
      <w:proofErr w:type="gramEnd"/>
    </w:p>
    <w:p w:rsidR="00404205" w:rsidRDefault="00404205" w:rsidP="00404205"/>
    <w:p w:rsidR="00404205" w:rsidRDefault="00404205" w:rsidP="00404205"/>
    <w:p w:rsidR="00404205" w:rsidRPr="00404205" w:rsidRDefault="003F6DF6" w:rsidP="00404205">
      <w:r>
        <w:rPr>
          <w:b w:val="0"/>
          <w:noProof/>
          <w:lang w:val="pt-BR" w:eastAsia="pt-BR"/>
        </w:rPr>
        <w:drawing>
          <wp:inline distT="0" distB="0" distL="0" distR="0" wp14:anchorId="03FAEA2A" wp14:editId="7E0E6942">
            <wp:extent cx="2667000" cy="17145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714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103F03" w:rsidRDefault="00103F03" w:rsidP="00103F03"/>
    <w:p w:rsidR="00F44EE5" w:rsidRDefault="00E26793" w:rsidP="00F44EE5">
      <w:pPr>
        <w:pStyle w:val="Ttulo2"/>
        <w:shd w:val="clear" w:color="auto" w:fill="FFFFFF"/>
        <w:spacing w:after="60"/>
        <w:rPr>
          <w:rFonts w:ascii="Helvetica" w:eastAsia="Times New Roman" w:hAnsi="Helvetica" w:cs="Helvetica"/>
          <w:b/>
          <w:color w:val="444444"/>
          <w:szCs w:val="36"/>
        </w:rPr>
      </w:pPr>
      <w:r>
        <w:rPr>
          <w:rFonts w:ascii="Helvetica" w:hAnsi="Helvetica" w:cs="Helvetica"/>
          <w:b/>
          <w:bCs/>
          <w:color w:val="444444"/>
        </w:rPr>
        <w:t>Batata Rústica</w:t>
      </w:r>
    </w:p>
    <w:p w:rsidR="00103F03" w:rsidRDefault="00103F03" w:rsidP="00103F03"/>
    <w:p w:rsidR="00F44EE5" w:rsidRDefault="00F44EE5" w:rsidP="00F44EE5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Batata Rustica</w:t>
      </w:r>
    </w:p>
    <w:p w:rsidR="00F44EE5" w:rsidRDefault="00F44EE5" w:rsidP="00F44EE5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 xml:space="preserve">O forno deve estar </w:t>
      </w:r>
      <w:proofErr w:type="gramStart"/>
      <w:r>
        <w:rPr>
          <w:rFonts w:ascii="Helvetica" w:hAnsi="Helvetica" w:cs="Helvetica"/>
          <w:color w:val="444444"/>
        </w:rPr>
        <w:t>pré aquecido</w:t>
      </w:r>
      <w:proofErr w:type="gramEnd"/>
      <w:r>
        <w:rPr>
          <w:rFonts w:ascii="Helvetica" w:hAnsi="Helvetica" w:cs="Helvetica"/>
          <w:color w:val="444444"/>
        </w:rPr>
        <w:t xml:space="preserve"> a 200 graus.</w:t>
      </w:r>
    </w:p>
    <w:p w:rsidR="00F44EE5" w:rsidRDefault="00F44EE5" w:rsidP="00F44EE5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 xml:space="preserve">Corte as Batatas como mostramos no </w:t>
      </w:r>
      <w:r w:rsidR="00771E4B">
        <w:rPr>
          <w:rFonts w:ascii="Helvetica" w:hAnsi="Helvetica" w:cs="Helvetica"/>
          <w:color w:val="444444"/>
        </w:rPr>
        <w:t>vídeo</w:t>
      </w:r>
      <w:r>
        <w:rPr>
          <w:rFonts w:ascii="Helvetica" w:hAnsi="Helvetica" w:cs="Helvetica"/>
          <w:color w:val="444444"/>
        </w:rPr>
        <w:t xml:space="preserve"> deixando-as de molho na Água fria para que não escureça.</w:t>
      </w:r>
    </w:p>
    <w:p w:rsidR="00F44EE5" w:rsidRDefault="00F44EE5" w:rsidP="00F44EE5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 xml:space="preserve">Feito, agora </w:t>
      </w:r>
      <w:proofErr w:type="gramStart"/>
      <w:r>
        <w:rPr>
          <w:rFonts w:ascii="Helvetica" w:hAnsi="Helvetica" w:cs="Helvetica"/>
          <w:color w:val="444444"/>
        </w:rPr>
        <w:t>leve-as</w:t>
      </w:r>
      <w:proofErr w:type="gramEnd"/>
      <w:r>
        <w:rPr>
          <w:rFonts w:ascii="Helvetica" w:hAnsi="Helvetica" w:cs="Helvetica"/>
          <w:color w:val="444444"/>
        </w:rPr>
        <w:t xml:space="preserve"> por 7 minutos, contando a partir da fervura. Após, dê o choque térmico colocando as batatas na água gelada, enxugue-as com papel toalha.</w:t>
      </w:r>
    </w:p>
    <w:p w:rsidR="00F44EE5" w:rsidRDefault="00F44EE5" w:rsidP="00F44EE5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Após as batatas estarem sequinhas, disponha em uma forma e regue com azeite, salpique sal e pimenta (opcional) e para aromatizar alguns dentes de alho, alecrim e manjericão.</w:t>
      </w:r>
    </w:p>
    <w:p w:rsidR="00F44EE5" w:rsidRDefault="00F44EE5" w:rsidP="00F44EE5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 xml:space="preserve">Agora é só levar ao forno </w:t>
      </w:r>
      <w:r w:rsidR="00E26793">
        <w:rPr>
          <w:rFonts w:ascii="Helvetica" w:hAnsi="Helvetica" w:cs="Helvetica"/>
          <w:color w:val="444444"/>
        </w:rPr>
        <w:t>pré-aquecido</w:t>
      </w:r>
      <w:r>
        <w:rPr>
          <w:rFonts w:ascii="Helvetica" w:hAnsi="Helvetica" w:cs="Helvetica"/>
          <w:color w:val="444444"/>
        </w:rPr>
        <w:t xml:space="preserve"> a 200 graus por 30 minutos e depois vire deixando por mais 20 a 30 minutos.</w:t>
      </w:r>
    </w:p>
    <w:p w:rsidR="009D48C5" w:rsidRDefault="009D48C5" w:rsidP="009D48C5">
      <w:pPr>
        <w:pStyle w:val="Ttulo2"/>
        <w:shd w:val="clear" w:color="auto" w:fill="FFFFFF"/>
        <w:spacing w:after="60"/>
        <w:rPr>
          <w:rFonts w:ascii="Helvetica" w:eastAsia="Times New Roman" w:hAnsi="Helvetica" w:cs="Helvetica"/>
          <w:b/>
          <w:color w:val="444444"/>
          <w:szCs w:val="36"/>
        </w:rPr>
      </w:pPr>
      <w:r>
        <w:rPr>
          <w:rFonts w:ascii="Helvetica" w:hAnsi="Helvetica" w:cs="Helvetica"/>
          <w:b/>
          <w:bCs/>
          <w:color w:val="444444"/>
        </w:rPr>
        <w:t>O</w:t>
      </w:r>
      <w:r w:rsidR="00E54DA6">
        <w:rPr>
          <w:rFonts w:ascii="Helvetica" w:hAnsi="Helvetica" w:cs="Helvetica"/>
          <w:b/>
          <w:bCs/>
          <w:color w:val="444444"/>
        </w:rPr>
        <w:t>nion ring’s</w:t>
      </w:r>
    </w:p>
    <w:p w:rsidR="00F44EE5" w:rsidRDefault="00F44EE5" w:rsidP="00103F03"/>
    <w:p w:rsidR="00A13F0D" w:rsidRDefault="00A13F0D" w:rsidP="00103F03">
      <w:pPr>
        <w:rPr>
          <w:noProof/>
        </w:rPr>
      </w:pPr>
    </w:p>
    <w:p w:rsidR="00A13F0D" w:rsidRDefault="009D48C5" w:rsidP="00103F03">
      <w:pPr>
        <w:rPr>
          <w:noProof/>
        </w:rPr>
      </w:pPr>
      <w:r>
        <w:rPr>
          <w:noProof/>
          <w:lang w:val="pt-BR" w:eastAsia="pt-BR"/>
        </w:rPr>
        <w:drawing>
          <wp:inline distT="0" distB="0" distL="0" distR="0" wp14:anchorId="3B109CC0" wp14:editId="5F89536D">
            <wp:extent cx="3091562" cy="2057400"/>
            <wp:effectExtent l="0" t="0" r="0" b="0"/>
            <wp:docPr id="4" name="Imagem 4" descr="Resultado de imagem para onios r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Resultado de imagem para onios ring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727" cy="2058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13F0D" w:rsidRDefault="00A13F0D" w:rsidP="00103F03">
      <w:pPr>
        <w:rPr>
          <w:noProof/>
        </w:rPr>
      </w:pPr>
    </w:p>
    <w:p w:rsidR="00E54DA6" w:rsidRDefault="00E54DA6" w:rsidP="00E54DA6">
      <w:pPr>
        <w:pStyle w:val="Ttulo2"/>
        <w:shd w:val="clear" w:color="auto" w:fill="FFFFFF"/>
        <w:rPr>
          <w:rFonts w:ascii="inherit" w:hAnsi="inherit" w:cs="Arial" w:hint="eastAsia"/>
          <w:caps/>
          <w:color w:val="FF6A28"/>
          <w:sz w:val="30"/>
          <w:szCs w:val="30"/>
        </w:rPr>
      </w:pPr>
      <w:r>
        <w:rPr>
          <w:rFonts w:ascii="inherit" w:hAnsi="inherit" w:cs="Arial"/>
          <w:b/>
          <w:bCs/>
          <w:caps/>
          <w:color w:val="FF6A28"/>
          <w:sz w:val="30"/>
          <w:szCs w:val="30"/>
        </w:rPr>
        <w:t>INGREDIENTES</w:t>
      </w:r>
    </w:p>
    <w:p w:rsidR="00E54DA6" w:rsidRDefault="00E54DA6" w:rsidP="00E54DA6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45" w:lineRule="atLeast"/>
        <w:ind w:left="0"/>
        <w:rPr>
          <w:rFonts w:ascii="Arial" w:hAnsi="Arial" w:cs="Arial"/>
          <w:color w:val="000000"/>
          <w:sz w:val="23"/>
          <w:szCs w:val="23"/>
        </w:rPr>
      </w:pPr>
      <w:proofErr w:type="gramStart"/>
      <w:r>
        <w:rPr>
          <w:rFonts w:ascii="Arial" w:hAnsi="Arial" w:cs="Arial"/>
          <w:color w:val="000000"/>
          <w:sz w:val="23"/>
          <w:szCs w:val="23"/>
        </w:rPr>
        <w:t>1</w:t>
      </w:r>
      <w:proofErr w:type="gramEnd"/>
      <w:r>
        <w:rPr>
          <w:rFonts w:ascii="Arial" w:hAnsi="Arial" w:cs="Arial"/>
          <w:color w:val="000000"/>
          <w:sz w:val="23"/>
          <w:szCs w:val="23"/>
        </w:rPr>
        <w:t xml:space="preserve"> cebola média</w:t>
      </w:r>
    </w:p>
    <w:p w:rsidR="00E54DA6" w:rsidRDefault="00E54DA6" w:rsidP="00E54DA6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45" w:lineRule="atLeast"/>
        <w:ind w:left="0"/>
        <w:rPr>
          <w:rFonts w:ascii="Arial" w:hAnsi="Arial" w:cs="Arial"/>
          <w:color w:val="000000"/>
          <w:sz w:val="23"/>
          <w:szCs w:val="23"/>
        </w:rPr>
      </w:pPr>
      <w:proofErr w:type="gramStart"/>
      <w:r>
        <w:rPr>
          <w:rFonts w:ascii="Arial" w:hAnsi="Arial" w:cs="Arial"/>
          <w:color w:val="000000"/>
          <w:sz w:val="23"/>
          <w:szCs w:val="23"/>
        </w:rPr>
        <w:t>1</w:t>
      </w:r>
      <w:proofErr w:type="gramEnd"/>
      <w:r>
        <w:rPr>
          <w:rFonts w:ascii="Arial" w:hAnsi="Arial" w:cs="Arial"/>
          <w:color w:val="000000"/>
          <w:sz w:val="23"/>
          <w:szCs w:val="23"/>
        </w:rPr>
        <w:t xml:space="preserve"> xícara de farinha de trigo</w:t>
      </w:r>
    </w:p>
    <w:p w:rsidR="00E54DA6" w:rsidRDefault="00E54DA6" w:rsidP="00E54DA6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45" w:lineRule="atLeast"/>
        <w:ind w:left="0"/>
        <w:rPr>
          <w:rFonts w:ascii="Arial" w:hAnsi="Arial" w:cs="Arial"/>
          <w:color w:val="000000"/>
          <w:sz w:val="23"/>
          <w:szCs w:val="23"/>
        </w:rPr>
      </w:pPr>
      <w:proofErr w:type="gramStart"/>
      <w:r>
        <w:rPr>
          <w:rFonts w:ascii="Arial" w:hAnsi="Arial" w:cs="Arial"/>
          <w:color w:val="000000"/>
          <w:sz w:val="23"/>
          <w:szCs w:val="23"/>
        </w:rPr>
        <w:t>2</w:t>
      </w:r>
      <w:proofErr w:type="gramEnd"/>
      <w:r>
        <w:rPr>
          <w:rFonts w:ascii="Arial" w:hAnsi="Arial" w:cs="Arial"/>
          <w:color w:val="000000"/>
          <w:sz w:val="23"/>
          <w:szCs w:val="23"/>
        </w:rPr>
        <w:t xml:space="preserve"> xícaras de farinha de rosca</w:t>
      </w:r>
    </w:p>
    <w:p w:rsidR="00E54DA6" w:rsidRDefault="00E54DA6" w:rsidP="00E54DA6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45" w:lineRule="atLeast"/>
        <w:ind w:left="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300 ml de leite</w:t>
      </w:r>
    </w:p>
    <w:p w:rsidR="00E54DA6" w:rsidRDefault="00E54DA6" w:rsidP="00E54DA6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45" w:lineRule="atLeast"/>
        <w:ind w:left="0"/>
        <w:rPr>
          <w:rFonts w:ascii="Arial" w:hAnsi="Arial" w:cs="Arial"/>
          <w:color w:val="000000"/>
          <w:sz w:val="23"/>
          <w:szCs w:val="23"/>
        </w:rPr>
      </w:pPr>
      <w:proofErr w:type="gramStart"/>
      <w:r>
        <w:rPr>
          <w:rFonts w:ascii="Arial" w:hAnsi="Arial" w:cs="Arial"/>
          <w:color w:val="000000"/>
          <w:sz w:val="23"/>
          <w:szCs w:val="23"/>
        </w:rPr>
        <w:t>sal</w:t>
      </w:r>
      <w:proofErr w:type="gramEnd"/>
      <w:r>
        <w:rPr>
          <w:rFonts w:ascii="Arial" w:hAnsi="Arial" w:cs="Arial"/>
          <w:color w:val="000000"/>
          <w:sz w:val="23"/>
          <w:szCs w:val="23"/>
        </w:rPr>
        <w:t xml:space="preserve"> e tempero a gosto</w:t>
      </w:r>
    </w:p>
    <w:p w:rsidR="00E54DA6" w:rsidRDefault="00E54DA6" w:rsidP="00E54DA6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45" w:lineRule="atLeast"/>
        <w:ind w:left="0"/>
        <w:rPr>
          <w:rFonts w:ascii="Arial" w:hAnsi="Arial" w:cs="Arial"/>
          <w:color w:val="000000"/>
          <w:sz w:val="23"/>
          <w:szCs w:val="23"/>
        </w:rPr>
      </w:pPr>
      <w:proofErr w:type="gramStart"/>
      <w:r>
        <w:rPr>
          <w:rFonts w:ascii="Arial" w:hAnsi="Arial" w:cs="Arial"/>
          <w:color w:val="000000"/>
          <w:sz w:val="23"/>
          <w:szCs w:val="23"/>
        </w:rPr>
        <w:t>óleo</w:t>
      </w:r>
      <w:proofErr w:type="gramEnd"/>
      <w:r>
        <w:rPr>
          <w:rFonts w:ascii="Arial" w:hAnsi="Arial" w:cs="Arial"/>
          <w:color w:val="000000"/>
          <w:sz w:val="23"/>
          <w:szCs w:val="23"/>
        </w:rPr>
        <w:t xml:space="preserve"> para fritar</w:t>
      </w:r>
    </w:p>
    <w:p w:rsidR="00A13F0D" w:rsidRDefault="00A13F0D" w:rsidP="00103F03">
      <w:pPr>
        <w:rPr>
          <w:noProof/>
        </w:rPr>
      </w:pPr>
    </w:p>
    <w:p w:rsidR="00E54DA6" w:rsidRDefault="00E54DA6" w:rsidP="00E54DA6">
      <w:pPr>
        <w:pStyle w:val="Ttulo2"/>
        <w:shd w:val="clear" w:color="auto" w:fill="FFFFFF"/>
        <w:rPr>
          <w:rFonts w:ascii="inherit" w:hAnsi="inherit" w:cs="Arial" w:hint="eastAsia"/>
          <w:caps/>
          <w:color w:val="FF6A28"/>
          <w:sz w:val="30"/>
          <w:szCs w:val="30"/>
        </w:rPr>
      </w:pPr>
      <w:r>
        <w:rPr>
          <w:rFonts w:ascii="inherit" w:hAnsi="inherit" w:cs="Arial"/>
          <w:b/>
          <w:bCs/>
          <w:caps/>
          <w:color w:val="FF6A28"/>
          <w:sz w:val="30"/>
          <w:szCs w:val="30"/>
        </w:rPr>
        <w:t>modo de preparo</w:t>
      </w:r>
    </w:p>
    <w:p w:rsidR="00E54DA6" w:rsidRDefault="00E54DA6" w:rsidP="00103F03">
      <w:pPr>
        <w:rPr>
          <w:noProof/>
        </w:rPr>
      </w:pPr>
    </w:p>
    <w:p w:rsidR="00E54DA6" w:rsidRDefault="00E54DA6" w:rsidP="00E54DA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tLeast"/>
        <w:ind w:left="30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Descasque a cebola.</w:t>
      </w:r>
    </w:p>
    <w:p w:rsidR="00E54DA6" w:rsidRDefault="00E54DA6" w:rsidP="00E54DA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tLeast"/>
        <w:ind w:left="30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 xml:space="preserve">Corte tem </w:t>
      </w:r>
      <w:proofErr w:type="gramStart"/>
      <w:r>
        <w:rPr>
          <w:rFonts w:ascii="Arial" w:hAnsi="Arial" w:cs="Arial"/>
          <w:color w:val="000000"/>
          <w:sz w:val="23"/>
          <w:szCs w:val="23"/>
        </w:rPr>
        <w:t>tiras(</w:t>
      </w:r>
      <w:proofErr w:type="gramEnd"/>
      <w:r>
        <w:rPr>
          <w:rFonts w:ascii="Arial" w:hAnsi="Arial" w:cs="Arial"/>
          <w:color w:val="000000"/>
          <w:sz w:val="23"/>
          <w:szCs w:val="23"/>
        </w:rPr>
        <w:t>anéis), com um pouco menos de 1 cm de espessura.</w:t>
      </w:r>
    </w:p>
    <w:p w:rsidR="00E54DA6" w:rsidRDefault="00E54DA6" w:rsidP="00E54DA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tLeast"/>
        <w:ind w:left="30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Deixar de molho os anéis na água, por pelo menos 1 hora, para tirar a acidez da cebola.</w:t>
      </w:r>
    </w:p>
    <w:p w:rsidR="00E54DA6" w:rsidRDefault="00E54DA6" w:rsidP="00E54DA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tLeast"/>
        <w:ind w:left="30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Coloque sal e tempero a gosto na farinha de rosca.</w:t>
      </w:r>
    </w:p>
    <w:p w:rsidR="00E54DA6" w:rsidRDefault="00E54DA6" w:rsidP="00E54DA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tLeast"/>
        <w:ind w:left="30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Primeiro passe a cebola no leite.</w:t>
      </w:r>
    </w:p>
    <w:p w:rsidR="00E54DA6" w:rsidRDefault="00E54DA6" w:rsidP="00E54DA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tLeast"/>
        <w:ind w:left="30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Depois na farinha de trigo.</w:t>
      </w:r>
    </w:p>
    <w:p w:rsidR="00E54DA6" w:rsidRDefault="00E54DA6" w:rsidP="00E54DA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tLeast"/>
        <w:ind w:left="30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Depois no leite.</w:t>
      </w:r>
    </w:p>
    <w:p w:rsidR="00E54DA6" w:rsidRDefault="00E54DA6" w:rsidP="00E54DA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tLeast"/>
        <w:ind w:left="30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Depois na farinha de rosca.</w:t>
      </w:r>
    </w:p>
    <w:p w:rsidR="00E54DA6" w:rsidRDefault="00E54DA6" w:rsidP="00E54DA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tLeast"/>
        <w:ind w:left="30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Depois no leite novamente.</w:t>
      </w:r>
    </w:p>
    <w:p w:rsidR="00E54DA6" w:rsidRDefault="00E54DA6" w:rsidP="00E54DA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tLeast"/>
        <w:ind w:left="30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E por final passe na farinha de rosca.</w:t>
      </w:r>
    </w:p>
    <w:p w:rsidR="00A13F0D" w:rsidRPr="00012C3A" w:rsidRDefault="00012C3A" w:rsidP="00103F03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00" w:lineRule="atLeast"/>
        <w:ind w:left="300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t>Esquente bem o óleo e frite</w:t>
      </w:r>
    </w:p>
    <w:p w:rsidR="00A13F0D" w:rsidRDefault="00A13F0D" w:rsidP="00103F03">
      <w:pPr>
        <w:rPr>
          <w:noProof/>
        </w:rPr>
      </w:pPr>
    </w:p>
    <w:p w:rsidR="00A13F0D" w:rsidRDefault="00A13F0D" w:rsidP="00103F03">
      <w:pPr>
        <w:rPr>
          <w:noProof/>
        </w:rPr>
      </w:pPr>
    </w:p>
    <w:p w:rsidR="00A13F0D" w:rsidRDefault="00A13F0D" w:rsidP="00103F03">
      <w:pPr>
        <w:rPr>
          <w:noProof/>
        </w:rPr>
      </w:pPr>
    </w:p>
    <w:p w:rsidR="00FC172A" w:rsidRDefault="00FC172A" w:rsidP="00103F03">
      <w:pPr>
        <w:rPr>
          <w:noProof/>
        </w:rPr>
      </w:pPr>
    </w:p>
    <w:p w:rsidR="00FC172A" w:rsidRDefault="00FC172A" w:rsidP="00103F03">
      <w:pPr>
        <w:rPr>
          <w:noProof/>
        </w:rPr>
      </w:pPr>
    </w:p>
    <w:p w:rsidR="00FC172A" w:rsidRDefault="00FC172A" w:rsidP="00103F03">
      <w:pPr>
        <w:rPr>
          <w:noProof/>
        </w:rPr>
      </w:pPr>
    </w:p>
    <w:p w:rsidR="00FC172A" w:rsidRDefault="00FC172A" w:rsidP="00103F03">
      <w:pPr>
        <w:rPr>
          <w:noProof/>
        </w:rPr>
      </w:pPr>
    </w:p>
    <w:p w:rsidR="00FC172A" w:rsidRDefault="00FC172A" w:rsidP="00103F03">
      <w:pPr>
        <w:rPr>
          <w:noProof/>
        </w:rPr>
      </w:pPr>
    </w:p>
    <w:p w:rsidR="00FC172A" w:rsidRDefault="00FC172A" w:rsidP="00103F03">
      <w:pPr>
        <w:rPr>
          <w:noProof/>
        </w:rPr>
      </w:pPr>
    </w:p>
    <w:p w:rsidR="00FC172A" w:rsidRDefault="00FC172A" w:rsidP="00103F03">
      <w:pPr>
        <w:rPr>
          <w:noProof/>
        </w:rPr>
      </w:pPr>
    </w:p>
    <w:p w:rsidR="00FC172A" w:rsidRDefault="00FC172A" w:rsidP="00103F03">
      <w:pPr>
        <w:rPr>
          <w:noProof/>
        </w:rPr>
      </w:pPr>
    </w:p>
    <w:p w:rsidR="00FC172A" w:rsidRDefault="00FC172A" w:rsidP="00103F03">
      <w:pPr>
        <w:rPr>
          <w:noProof/>
        </w:rPr>
      </w:pPr>
    </w:p>
    <w:p w:rsidR="00FC172A" w:rsidRDefault="00FC172A" w:rsidP="00103F03">
      <w:pPr>
        <w:rPr>
          <w:noProof/>
        </w:rPr>
      </w:pPr>
    </w:p>
    <w:p w:rsidR="00FC172A" w:rsidRDefault="00FC172A" w:rsidP="00103F03">
      <w:pPr>
        <w:rPr>
          <w:noProof/>
        </w:rPr>
      </w:pPr>
    </w:p>
    <w:p w:rsidR="00FC172A" w:rsidRDefault="00FC172A" w:rsidP="00103F03">
      <w:pPr>
        <w:rPr>
          <w:noProof/>
        </w:rPr>
      </w:pPr>
    </w:p>
    <w:p w:rsidR="00FC172A" w:rsidRDefault="00FC172A" w:rsidP="00103F03">
      <w:pPr>
        <w:rPr>
          <w:noProof/>
        </w:rPr>
      </w:pPr>
    </w:p>
    <w:p w:rsidR="00FC172A" w:rsidRDefault="00FC172A" w:rsidP="00103F03">
      <w:pPr>
        <w:rPr>
          <w:noProof/>
        </w:rPr>
      </w:pPr>
    </w:p>
    <w:p w:rsidR="00FC172A" w:rsidRDefault="00FC172A" w:rsidP="00103F03">
      <w:pPr>
        <w:rPr>
          <w:noProof/>
        </w:rPr>
      </w:pPr>
    </w:p>
    <w:p w:rsidR="00FC172A" w:rsidRDefault="00FC172A" w:rsidP="00103F03">
      <w:pPr>
        <w:rPr>
          <w:noProof/>
        </w:rPr>
      </w:pPr>
    </w:p>
    <w:p w:rsidR="00A13F0D" w:rsidRPr="00FC172A" w:rsidRDefault="00A13F0D" w:rsidP="00A13F0D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FF0000"/>
        </w:rPr>
      </w:pPr>
      <w:r w:rsidRPr="00FC172A">
        <w:rPr>
          <w:rFonts w:ascii="Helvetica" w:hAnsi="Helvetica" w:cs="Helvetica"/>
          <w:b/>
          <w:bCs/>
          <w:color w:val="FF0000"/>
        </w:rPr>
        <w:t xml:space="preserve">Bacon </w:t>
      </w:r>
      <w:r w:rsidR="00742B81" w:rsidRPr="00FC172A">
        <w:rPr>
          <w:rFonts w:ascii="Helvetica" w:hAnsi="Helvetica" w:cs="Helvetica"/>
          <w:b/>
          <w:bCs/>
          <w:color w:val="FF0000"/>
        </w:rPr>
        <w:t>Crocante</w:t>
      </w:r>
    </w:p>
    <w:p w:rsidR="00742B81" w:rsidRDefault="008B664B" w:rsidP="00742B81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8B664B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 bacon pode ser preparado de muitas maneiras, mas a fritura</w:t>
      </w:r>
      <w: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na chapa é</w:t>
      </w:r>
      <w:r w:rsidRPr="008B664B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geralmente é o método mais utilizado.</w:t>
      </w:r>
    </w:p>
    <w:p w:rsidR="008B664B" w:rsidRDefault="008B664B" w:rsidP="00742B81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8B664B" w:rsidRDefault="008B664B" w:rsidP="00742B81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Você pode trabalhar com bacon em fatias ou em pedaços. Geralmente o Bacon é o primeiro a ser colocado na chapa para a fritura do mesmo.</w:t>
      </w:r>
    </w:p>
    <w:p w:rsidR="008B664B" w:rsidRDefault="008B664B" w:rsidP="00742B81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8B664B" w:rsidRDefault="008B664B" w:rsidP="00742B81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O Bacon tem que estar com uma temperatura ambiente, </w:t>
      </w:r>
      <w:r w:rsid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evite</w:t>
      </w:r>
      <w: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colocar o mesmo na chapa congelado. Pois vem a perder seu sabor.</w:t>
      </w:r>
    </w:p>
    <w:p w:rsidR="00FC172A" w:rsidRDefault="00FC172A" w:rsidP="00742B81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Default="00FC172A" w:rsidP="00742B81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Deixe o mesmo fritando por 2 minutos na chapa e após vire o bacon e fatias e deixe por mais 2 minutos aproximadamente.</w:t>
      </w:r>
    </w:p>
    <w:p w:rsidR="00FC172A" w:rsidRDefault="00FC172A" w:rsidP="00742B81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8B664B" w:rsidRDefault="00FC172A" w:rsidP="00742B81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Após retire o mesmo e coloque em uma bandeja com papel toalha para absolver a gordura. E pronto, seu bacon está pronto.</w:t>
      </w:r>
    </w:p>
    <w:p w:rsidR="00742B81" w:rsidRPr="00742B81" w:rsidRDefault="00742B81" w:rsidP="00742B81"/>
    <w:p w:rsidR="00A13F0D" w:rsidRDefault="00A13F0D" w:rsidP="00103F03">
      <w:pPr>
        <w:rPr>
          <w:noProof/>
        </w:rPr>
      </w:pPr>
    </w:p>
    <w:p w:rsidR="00F44EE5" w:rsidRPr="00103F03" w:rsidRDefault="00034E24" w:rsidP="00103F03">
      <w:r>
        <w:rPr>
          <w:noProof/>
          <w:lang w:val="pt-BR" w:eastAsia="pt-BR"/>
        </w:rPr>
        <w:drawing>
          <wp:inline distT="0" distB="0" distL="0" distR="0" wp14:anchorId="6F7EF4C2" wp14:editId="09E91579">
            <wp:extent cx="2571681" cy="1713600"/>
            <wp:effectExtent l="0" t="0" r="635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681" cy="1713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3C45FE" w:rsidRDefault="003C45FE" w:rsidP="00920E22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CC3300"/>
        </w:rPr>
      </w:pPr>
    </w:p>
    <w:p w:rsidR="00304CCB" w:rsidRDefault="00304CCB" w:rsidP="00FC1523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</w:p>
    <w:p w:rsidR="00304CCB" w:rsidRDefault="00FC172A" w:rsidP="00FC1523">
      <w:pPr>
        <w:rPr>
          <w:rFonts w:ascii="Times New Roman" w:eastAsia="Times New Roman" w:hAnsi="Times New Roman" w:cs="Times New Roman"/>
          <w:b w:val="0"/>
          <w:color w:val="CC3300"/>
          <w:sz w:val="24"/>
          <w:szCs w:val="24"/>
          <w:lang w:val="pt-BR" w:eastAsia="pt-BR"/>
        </w:rPr>
      </w:pPr>
      <w:r w:rsidRPr="0024021C">
        <w:rPr>
          <w:noProof/>
          <w:lang w:val="pt-BR" w:eastAsia="pt-BR"/>
        </w:rPr>
        <w:drawing>
          <wp:inline distT="0" distB="0" distL="0" distR="0" wp14:anchorId="53F8AD4E" wp14:editId="061D6FD7">
            <wp:extent cx="884264" cy="6667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726" cy="66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72A" w:rsidRDefault="00FC172A" w:rsidP="00E26793">
      <w:pPr>
        <w:pStyle w:val="Ttulo2"/>
        <w:shd w:val="clear" w:color="auto" w:fill="FFFFFF"/>
        <w:spacing w:after="60"/>
      </w:pPr>
    </w:p>
    <w:p w:rsidR="00FC172A" w:rsidRDefault="00FC172A" w:rsidP="00E26793">
      <w:pPr>
        <w:pStyle w:val="Ttulo2"/>
        <w:shd w:val="clear" w:color="auto" w:fill="FFFFFF"/>
        <w:spacing w:after="60"/>
      </w:pPr>
    </w:p>
    <w:p w:rsidR="00FC172A" w:rsidRDefault="00FC172A" w:rsidP="00E26793">
      <w:pPr>
        <w:pStyle w:val="Ttulo2"/>
        <w:shd w:val="clear" w:color="auto" w:fill="FFFFFF"/>
        <w:spacing w:after="60"/>
      </w:pPr>
    </w:p>
    <w:p w:rsidR="00FC172A" w:rsidRDefault="00FC172A" w:rsidP="00E26793">
      <w:pPr>
        <w:pStyle w:val="Ttulo2"/>
        <w:shd w:val="clear" w:color="auto" w:fill="FFFFFF"/>
        <w:spacing w:after="60"/>
      </w:pPr>
    </w:p>
    <w:p w:rsidR="00FC172A" w:rsidRDefault="00FC172A" w:rsidP="00E26793">
      <w:pPr>
        <w:pStyle w:val="Ttulo2"/>
        <w:shd w:val="clear" w:color="auto" w:fill="FFFFFF"/>
        <w:spacing w:after="60"/>
      </w:pPr>
    </w:p>
    <w:p w:rsidR="00FC172A" w:rsidRDefault="00FC172A" w:rsidP="00FC172A"/>
    <w:p w:rsidR="00FC172A" w:rsidRPr="00FC172A" w:rsidRDefault="00FC172A" w:rsidP="00FC172A"/>
    <w:p w:rsidR="00FC172A" w:rsidRDefault="00FC172A" w:rsidP="00E26793">
      <w:pPr>
        <w:pStyle w:val="Ttulo2"/>
        <w:shd w:val="clear" w:color="auto" w:fill="FFFFFF"/>
        <w:spacing w:after="60"/>
      </w:pPr>
    </w:p>
    <w:p w:rsidR="00E26793" w:rsidRDefault="009811BB" w:rsidP="00E26793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444444"/>
        </w:rPr>
      </w:pPr>
      <w:hyperlink r:id="rId46" w:history="1">
        <w:r w:rsidR="00E26793" w:rsidRPr="00E573A8">
          <w:rPr>
            <w:rStyle w:val="Hyperlink"/>
            <w:rFonts w:ascii="Helvetica" w:hAnsi="Helvetica" w:cs="Helvetica"/>
            <w:b/>
            <w:bCs/>
          </w:rPr>
          <w:t>Tipos de molhos</w:t>
        </w:r>
      </w:hyperlink>
      <w:r w:rsidR="00E573A8">
        <w:rPr>
          <w:rFonts w:ascii="Helvetica" w:hAnsi="Helvetica" w:cs="Helvetica"/>
          <w:b/>
          <w:bCs/>
          <w:color w:val="444444"/>
        </w:rPr>
        <w:t xml:space="preserve"> </w:t>
      </w:r>
    </w:p>
    <w:p w:rsidR="00E26793" w:rsidRDefault="00E26793" w:rsidP="00E26793"/>
    <w:p w:rsidR="00E26793" w:rsidRPr="00E26793" w:rsidRDefault="00E26793" w:rsidP="00E26793">
      <w:r w:rsidRPr="00E26793">
        <w:rPr>
          <w:noProof/>
          <w:lang w:val="pt-BR" w:eastAsia="pt-BR"/>
        </w:rPr>
        <w:drawing>
          <wp:inline distT="0" distB="0" distL="0" distR="0" wp14:anchorId="0A80D9F9" wp14:editId="653A1C24">
            <wp:extent cx="2857500" cy="1600200"/>
            <wp:effectExtent l="0" t="0" r="0" b="0"/>
            <wp:docPr id="3" name="Imagem 3" descr="Resultado de imagem para tipos de molhos para burger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Resultado de imagem para tipos de molhos para burger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26793" w:rsidRPr="00E26793" w:rsidRDefault="00E26793" w:rsidP="00E26793"/>
    <w:p w:rsidR="00FC1523" w:rsidRDefault="00E26793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  <w:r w:rsidRPr="00E26793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No 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foto</w:t>
      </w:r>
      <w:r w:rsidRPr="00E26793"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 xml:space="preserve"> acima você terá mais de 60 tipos de molhos especiais para deixar seu Burger uma delícia</w:t>
      </w:r>
      <w: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  <w:t>, clique e confira.</w:t>
      </w:r>
    </w:p>
    <w:p w:rsidR="00E26793" w:rsidRDefault="00E26793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E26793" w:rsidRDefault="00E26793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p w:rsidR="00FC172A" w:rsidRDefault="00FC172A" w:rsidP="00FC172A">
      <w:r>
        <w:t>Sumário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1. MOLHO DE MAIONESE TEMPERADO PARA LANCHES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2. MOLHO DE MAIONESE E BACON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3. MOLHO DE MAIONESE VERDE MODA DA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CASA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.......................................................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4. MOLHO COM MAIONESE ESPECIAL (TIPO BIG MAC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)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...............................................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8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5. MOLHO COM MAIONESE E AZEITONAS PRETAS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9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6. MOLHO MAIONESE COM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RÉMOULADE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 10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7. MOLHO TÁRTARO DA CASA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11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8. MOLHO COM MAIONESE GOLF DA CASA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12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9. MOLHO COM MAIONESE AIOLI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13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10. MOSTARDA COM ERVAS FRESCAS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14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10.1. MOLHO COM MAIONESE E GORGANZOLA DA CASA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15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11. MOLHO COM MAIONESE E ALHO-PORÓ DA CASA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16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12. MOLHO BARCEVUE ESPECIAL DA CASA (TIPO OUTBACK)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17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13. RECEITA DO MOLHO BLOOM TOP (PARA PETISCOS)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18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14. MOLHO RANCH FRESCO (TIPO OUTBACK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)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 19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15. MOLHO DE BLUE CHEESE (TIPO OUTBACK)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20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16. MOLHO DE SALADA CAESAR (TIPO OUTBACK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)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 21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17. MOLHO MAIONESE VERDE DE INHAME (VEGANO)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22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18. MOLHO MAIONESE DE ALHO (VEGANO)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23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19. MOLHO MAIONESE DE BATATA E CENOURA SEM OVO (VEGANO)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24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20. MOLHO MAIONESE DE COUVE FLOR (VEGANO)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25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21. MOLHO MAIONESE DE RÚCULA (VEGANO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)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 26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22. MOLHO MAIONESE DE TOFU (VEGANO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)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 27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23. MOLHO DE AZEITONAS PRETAS (VEGANO)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28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24. MOLHO BARBECUE CASEIRO (VEGETARIANO)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29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25. MOLHO CHEDDAR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30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26. MOLHO (TIPO BIG TASTY)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31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27. MOLHO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TÁRTARO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 32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28. MOLHO MAIONESE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VERDE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 33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29. MOLHO TARTARO II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34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30. MOLHO BARBECUE I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35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31. MOLHO BARBECUE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II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 36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32. MOLHO DE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GORGONZOLA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 3733. MOLHO DE ALHO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38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34. MOSTARDA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CASEIRA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 39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35. MOLHO HOLANDÊS DE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LIMÃO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 40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36. MOLHO DE ABACATE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41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37. MAIONESE CASEIRA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42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38. MOLHO DE MAIONESE VERDE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43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39. MOLHO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PICANTE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........................................................................................................... 44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40. MOLHO DE SALSA DE CEBOLA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45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41. SOUR CREAM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46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42. MOLHO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CHIMICHURRI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 47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43. MOLHO HONEY MUSTARD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48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44. MOLHO DE RAÍZ FORTE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49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45. MOLHO DE MARACUJA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50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46. MOLHO DE MOSTARDA E MEL II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51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47. MOLHO BARBECUE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52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48. MOLHO CEBOLA AGRIDOCE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53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49. MOLHO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PARMESÃO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 54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50. MOLHO CHIPOTLE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55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51. MOLHO DE IOGURTE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LIGHT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 56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52. MOLHO ESPECIAL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57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53. MOLHO MAIONESE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58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54. MOLHO SEM LACTOSE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59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55. MOLHO DE YOGURTE 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DILL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 60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56. MOLHO CREMOSO DE QUEIJO AZUL E SALSÃO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61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57. MOLHO GREEN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GODDESS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 62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58. MOLHO CREMOSO DE CUPUAÇU COM PIMENTA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63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59. FAMOSO MOLHO AMERICANO DE HAMBÚRGUER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64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60. SOUR CREAM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MEXICANO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 65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61. SOUR CREAM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66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62. MOLHO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BÉCHAMEL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 67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63. MOLHO KETCHUP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 68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64. KETCHUP DE GOIABA (GOIABADA CASCÃO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)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 69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65. MOLHO CATCHUP II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71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66. RECEITAS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BASES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........................................................................................................... 7267. YOGURT NATURAL I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72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68. YOGURT NATURAL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II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 74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68.1. IOGURT GREGO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75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68.2. CREAM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CHEESE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 75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68.3. COALHADA ÁRABE SECA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76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69. MOLHO MAIONESE BASE I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77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70. MOLHO MAIONESE BASE II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78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70.1. Maionese apimentada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79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70.2. Maionese de azeitonas pretas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79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70.3. Maionese de Tomate Seco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80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70.4. Maionese de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alcaparras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 80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 xml:space="preserve">70.5. Maionese de pimenta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biquinho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 81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71. MOLHO DE MAIONESE COM ERVAS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82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72. MOLHO MAIONESE DE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LEITE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 83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73. PICLES DE PEPINO EM CONSERVA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84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74. PICLES DE PEPINO II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85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75. PEPINO EM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CONSERVA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 86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76. PICLES DE PEPINO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III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 87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77. RELISH DE PEPINO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88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78. COMO ESTERILIZAR OS RECIPIENTES DE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VIDRO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 89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78.1. DICA I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............................................................................................................................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89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78.2. DICA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II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....................................................................................................................... 90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78.2.1. No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forno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............................................................................................................... 90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78.2.2 Em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banho-maria ...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.................................................................................................... 90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78.2.3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No micro-ondas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........................................................................................................ 911.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043095" w:rsidRDefault="00FC172A" w:rsidP="00FC172A">
      <w:pPr>
        <w:rPr>
          <w:rFonts w:ascii="Arial" w:eastAsia="Times New Roman" w:hAnsi="Arial" w:cs="Arial"/>
          <w:color w:val="000000"/>
          <w:sz w:val="23"/>
          <w:szCs w:val="23"/>
          <w:lang w:val="pt-BR" w:eastAsia="pt-BR"/>
        </w:rPr>
      </w:pPr>
      <w:r w:rsidRPr="00043095">
        <w:rPr>
          <w:rFonts w:ascii="Arial" w:eastAsia="Times New Roman" w:hAnsi="Arial" w:cs="Arial"/>
          <w:color w:val="000000"/>
          <w:sz w:val="23"/>
          <w:szCs w:val="23"/>
          <w:lang w:val="pt-BR" w:eastAsia="pt-BR"/>
        </w:rPr>
        <w:t>1. MOLHO DE MAIONESE TEMPERADO PARA LANCHES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Ingredientes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chá de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ovos inteiros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Salsinha e cebolinha picadas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sopa de suco de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chá de mostarda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 do reino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250 ml de óleo de soja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Bata no liquidificador o sal, o tempero, os ovos, o suco de limão e a mostarda.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Despeje o óleo em fio e continue batendo por mais 2 minutos ou até obter um creme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firme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Adicione a salsa e a cebolinha e bata por mais alguns segundos sempre adicionando 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óleo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Bata até obter uma consistência firme e desligue o liquidificador.</w:t>
      </w:r>
    </w:p>
    <w:p w:rsidR="00043095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Coloque a maionese em um pote e leve à geladeira.</w:t>
      </w:r>
    </w:p>
    <w:p w:rsidR="00043095" w:rsidRDefault="00043095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043095" w:rsidRDefault="00FC172A" w:rsidP="00FC172A">
      <w:pPr>
        <w:rPr>
          <w:rFonts w:ascii="Arial" w:eastAsia="Times New Roman" w:hAnsi="Arial" w:cs="Arial"/>
          <w:color w:val="000000"/>
          <w:sz w:val="23"/>
          <w:szCs w:val="23"/>
          <w:lang w:val="pt-BR" w:eastAsia="pt-BR"/>
        </w:rPr>
      </w:pPr>
      <w:r w:rsidRPr="00043095">
        <w:rPr>
          <w:rFonts w:ascii="Arial" w:eastAsia="Times New Roman" w:hAnsi="Arial" w:cs="Arial"/>
          <w:color w:val="000000"/>
          <w:sz w:val="23"/>
          <w:szCs w:val="23"/>
          <w:lang w:val="pt-BR" w:eastAsia="pt-BR"/>
        </w:rPr>
        <w:t>2. MOLHO DE MAIONESE E BACON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Ingredientes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300 g de gordura de bacon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80 g gema (5-6 gemas)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25 g de vinagre vinho branco (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65 g de bacon crocante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20 g de mostarda Dijon (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½ colher de sopa)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¼ dente de alho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 do reino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Cortar o bacon em cubos e dourar bem na frigideira.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Coar a gordura liberada pelo bacon e reservar. Pique bem os cubos de bacon dourados.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Junte a gema de ovo, o vinagre, mostarda e alho em um liquidificador ou mixer.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Bata até misturar todos os ingredientes e ao poucos acrescente a gordura do bacon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reservada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Tempere com sal e pimenta do reino acrescente o bacon dourado.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OBS: Nesta receita é usada a somente gordura do bacon, quando frio este molho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ficará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043095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sólido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, aconselhamos deixar 5 a 10 minutos em temperatura ambiente antes de servir.</w:t>
      </w:r>
    </w:p>
    <w:p w:rsidR="00043095" w:rsidRDefault="00043095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043095" w:rsidRDefault="00FC172A" w:rsidP="00FC172A">
      <w:pPr>
        <w:rPr>
          <w:rFonts w:ascii="Arial" w:eastAsia="Times New Roman" w:hAnsi="Arial" w:cs="Arial"/>
          <w:color w:val="000000"/>
          <w:sz w:val="23"/>
          <w:szCs w:val="23"/>
          <w:lang w:val="pt-BR" w:eastAsia="pt-BR"/>
        </w:rPr>
      </w:pPr>
      <w:r w:rsidRPr="00043095">
        <w:rPr>
          <w:rFonts w:ascii="Arial" w:eastAsia="Times New Roman" w:hAnsi="Arial" w:cs="Arial"/>
          <w:color w:val="000000"/>
          <w:sz w:val="23"/>
          <w:szCs w:val="23"/>
          <w:lang w:val="pt-BR" w:eastAsia="pt-BR"/>
        </w:rPr>
        <w:t>3. MOLHO DE MAIONESE VERDE</w:t>
      </w:r>
      <w:r w:rsidR="00043095" w:rsidRPr="00043095">
        <w:rPr>
          <w:rFonts w:ascii="Arial" w:eastAsia="Times New Roman" w:hAnsi="Arial" w:cs="Arial"/>
          <w:color w:val="000000"/>
          <w:sz w:val="23"/>
          <w:szCs w:val="23"/>
          <w:lang w:val="pt-BR" w:eastAsia="pt-BR"/>
        </w:rPr>
        <w:t xml:space="preserve"> </w:t>
      </w:r>
      <w:r w:rsidRPr="00043095">
        <w:rPr>
          <w:rFonts w:ascii="Arial" w:eastAsia="Times New Roman" w:hAnsi="Arial" w:cs="Arial"/>
          <w:color w:val="000000"/>
          <w:sz w:val="23"/>
          <w:szCs w:val="23"/>
          <w:lang w:val="pt-BR" w:eastAsia="pt-BR"/>
        </w:rPr>
        <w:t>MODA DA CASA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ovos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300 ml de óleo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ou 15 ml de mostarda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10 g de cebolinha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 g de salsinha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¼ de dente de alho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 preta moída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50 ml de azeite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Coloque os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ovos inteiros.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Adicione uma colher de sopa ou 15 ml de mostarda.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Coloque o sal e a Pimenta moída a gosto.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Acrescente o alho, 10 g de cebolinha.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Coloque metade da salsinha.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Tampe o liquidificador e bata por 10 segundos até ficar líquido.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Mantenha o liquidificador na potência máxima e acrescente o óleo gelado aos pouco,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fio ou use a tampa transparente com um furo para deixar que o óleo escorra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lentamente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Coloque o óleo aos poucos e lentamente até obter o ponto de maionese neste momento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acrescente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 restante dos ingredientes.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Acrescente os 50 ml de azeite também em fio, até a maionese obter consistência.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Acrescente o restante da salsinha e logo desligue, para apenas a segunda metade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043095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salsinha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na maionese.</w:t>
      </w:r>
    </w:p>
    <w:p w:rsidR="00043095" w:rsidRDefault="00043095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043095" w:rsidRDefault="00FC172A" w:rsidP="00FC172A">
      <w:pPr>
        <w:rPr>
          <w:rFonts w:ascii="Arial" w:eastAsia="Times New Roman" w:hAnsi="Arial" w:cs="Arial"/>
          <w:color w:val="000000"/>
          <w:sz w:val="23"/>
          <w:szCs w:val="23"/>
          <w:lang w:val="pt-BR" w:eastAsia="pt-BR"/>
        </w:rPr>
      </w:pPr>
      <w:r w:rsidRPr="00043095">
        <w:rPr>
          <w:rFonts w:ascii="Arial" w:eastAsia="Times New Roman" w:hAnsi="Arial" w:cs="Arial"/>
          <w:color w:val="000000"/>
          <w:sz w:val="23"/>
          <w:szCs w:val="23"/>
          <w:lang w:val="pt-BR" w:eastAsia="pt-BR"/>
        </w:rPr>
        <w:t>4. MOLHO COM MAIONESE ESPECIAL (TIPO BIG MAC)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xícara de chá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 de mostarda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colher sopa de vinagre em vinho branco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 de Alho em pó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chá de cebola em pó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colher de chá de páprica doce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½ colher de sopa de Relish de Pepino picado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Em um recipiente de tamanho médio misture bem a maionese, mostarda e vinagre.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Tempere com alho e cebola em pó e misture.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Coloque a páprica doce aos pouco e misture bem com um batedor, para quebrar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máximo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as partículas da páprica.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Junte o Relishde pepino e misture para incorporar.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OBS: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 molho deve ficar na</w:t>
      </w:r>
      <w:r w:rsidR="00676CE9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cor amarela,</w:t>
      </w:r>
      <w:r w:rsidR="00676CE9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com tom levemente avermelhado.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 xml:space="preserve">Os ingredientes podem ser substituídos por similares, contudo, caso o faça terá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alteração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043095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saber, aparência da receita e não irá obter o resultado desejado.</w:t>
      </w:r>
    </w:p>
    <w:p w:rsidR="00043095" w:rsidRDefault="00043095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043095" w:rsidRDefault="00FC172A" w:rsidP="00FC172A">
      <w:pPr>
        <w:rPr>
          <w:rFonts w:ascii="Arial" w:eastAsia="Times New Roman" w:hAnsi="Arial" w:cs="Arial"/>
          <w:color w:val="000000"/>
          <w:sz w:val="23"/>
          <w:szCs w:val="23"/>
          <w:lang w:val="pt-BR" w:eastAsia="pt-BR"/>
        </w:rPr>
      </w:pPr>
      <w:r w:rsidRPr="00043095">
        <w:rPr>
          <w:rFonts w:ascii="Arial" w:eastAsia="Times New Roman" w:hAnsi="Arial" w:cs="Arial"/>
          <w:color w:val="000000"/>
          <w:sz w:val="23"/>
          <w:szCs w:val="23"/>
          <w:lang w:val="pt-BR" w:eastAsia="pt-BR"/>
        </w:rPr>
        <w:t>5. MOLHO COM MAIONESE E AZEITONAS PRETAS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Ingredientes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ovo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sopa de mostarda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gotas de molho inglês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10 gotas de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azeitonas pretas sem caroços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½colher chá de orégano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café de sal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Óleo de soja o quanto for necessário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Bata todos os ingredientes no liquidificador, com exceçãodo óleo.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Adicione aos poucos o óleo, bata até dar ponto de maionese.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6. MOLHO MAIONESE COM RÉMOULADE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de chá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pepinos em conserva tipo picles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Ervas (salsinha, cebolinha, cerofolho e estragão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)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de alcaparras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Pique as alcaparras, os pepinos e as ervas menor possível.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Misture com a maionese.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7. MOLHO TÁRTARO DA CASA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de chá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Cebolinha verde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sopa de cebola roxa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Misture tudo e sirva.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8. MOLHO COM MAIONESE GOLF DA CASA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de chá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chá de catchup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colher chá de cominho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 molho inglês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Mostarda Tipo Dijon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 do reino menos de ½ colher de chá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sobremesa de conhaque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Misture tudo e sirva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9. MOLHO COM MAIONESE AIOLI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de chá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Alho amaçado – 1 dente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Misture tudo e sirva frio10. MOSTARDA COM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ERVAS FRESCAS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cebolas médias picadas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chá de vinho branco seco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sopa de endro-dill picado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sopa de manjericão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xícaras chá de mostarda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chá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Em uma panela, coloque a cebola e o vinho, e deixe cozinha, em fogo baixo, com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panela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parcialmente tampada, por 3 minutos, ou até o vinho reduzir pela metade.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Junte o dill, o manjericão e o molho de mostarda, deixe cozinha por mais 2 minutos.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Retire do fogo, espere esfriar a transfira para o copo do liquidificador.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Acrescente a maionese e bata por 2 minutos, ou até ficar homogêneo.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Leve a geladeira po 2 horas e sirva a seguir.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10.1. MOLHO COM MAIONESE E GORGANZOLA DA CASA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Ingredientes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xícaras e meia chá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250 g de queijo gorgonzola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No copo do liquidificador, coloque a maionese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queijo gorgonzola.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Bata por 3 minutos, ou até ficar homogêneo.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Leve à geladeira por 1 hora e sirva a seguir.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11. MOLHO COM MAIONESE E ALHO-PORÓ DA CASA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copa de manteiga sem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talo de alho-poró picado, 120 g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xícaras chá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Em uma frigideira, coloque a manteiga e leve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forno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alto para derreter. Junte o alho-poró 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refogue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em fogo baixo, por 3 minutos, ou até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murchar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 Retire do fogo e reserve.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No copo do liquidificador, coloque a maionese e o alho-poró reservado, e bata por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minutos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, ou até focar homogêneo.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Leve a geladeira por 2 horas a sirva a seguir.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12. MOLHO BARCEVUE ESPECIAL DA CASA (TIPO OUTBACK)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Ingredientes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2/3 de xícara de chá de catchup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sopa de vinagre de maça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 ½ sopa de molho inglês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 ½ colher de sopa e pouco menos de ½ xícara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chá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 água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, cravo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em pó, canela em pó e pimenta caiena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conforme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 seu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Misture tudo muito e está pronto.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13. RECEITA DO MOLHO BLOOM TOP (PARA PETISCOS)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Ingredientes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colher de sopa de ketchup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 moída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Páprica doce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Orégano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Misture tudo muito e está pronto.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14. MOLHO RANCH FRESCO (TIPO OUTBACK)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chá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de chá de creme azedo ou iogurte natural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chá de cebolinha desidratada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chá de salsinha desidratada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colher de chá de dill (tempero)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café de cebola desidratada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café de pimenta moída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Em uma tigela misture a maionese, o creme azedo ou o iogurte natural, a cebolinha,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salsinha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, o tempero dill, o alho desidratado, a cebola desidratada, o sal, e a pimenta. 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Tampe a tigela e refrigere por 30 minutos antes de usar.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15. MOLHO DE BLUE CHEESE (TIPO OUTBACK)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lata de creme de leite com soro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200g de queijo gorgonzola ou roquefort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vinagre de vinho branco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Bata tudo no liquidificador ou mixer e corrija o 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, se necessário.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16. MOLHO DE SALADA CAESAR (TIPO OUTBACK)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Ingredientes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de chá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ovo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de chá de queijo parmesão ralado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água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azeite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½ colher de sopa de suco de limão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de pasta de anchova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dentes de alha amassados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chá de açúcar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colher de chá de pimenta do reino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¼ de colher de chá de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¼ de colher de chá de salsa desidratada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Primeiramente misture tudo em um bowl, coloque em seguida em um pote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deixando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descansar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por duas horas incorporaro sabor do Molho Caesar.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Dê preferência a queijo parmesão comprado em fatia grossa que você irá ralar na hora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bem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fino.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 pasta de anchova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(pegue anchovas em conservas e bata no liquidificador e depois 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passe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pela peneira).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17. MOLHO MAIONESE VERDE DE INHAME (VEGANO)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inhame grande ou 3 pequenos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mostarda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1/2 xícara água do cozimento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1/4 cebola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dente alho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1/4 xícara salsinha picada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1/4 xícara cebolinha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azeite de oliva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Descascar o inhame e cozinhar na água por cerca de 30 minutos ou até amolecer. Bater 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liquidificador com o resto dos ingredientes até ficar homogêneo. Levar à geladeira.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18. MOLHO MAIONESE DE ALHO (VEGANO)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(de chá) de leite de soja gelado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dente de alho sem o miolo (gérmem)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(de sopa) de vinagre branco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Óleo vegetal até dar ponto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Em um liquidificador, coloque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de chá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leite de soja bem gelado não adoçado, 1 dente de alho sem o miolo, para o sabor ficar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mais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suave, uma colher de sopa de vinagre branco e tempere com sal a gosto.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 xml:space="preserve">Bata bem em velocidade alta e vá acrescentando o óleo vegetal aos poucos. Coloque um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fio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fino no centro do liquidificador e bata constantemente.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Conforme a mistura for encorpando, vá diminuindo a velocidade do liquidificador. É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importante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que seu liquidificador tenha mais que duas velocidades para dar certo, pois é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preciso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bater bem rápido e ir diminuindo até dar o ponto correto.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Dica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: Quando as lâminas começarem a patinar, vai ser a hora de desligar. 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19. MOLHO MAIONESE DE BATATA E CENOURA SEM OVO (VEGANO)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Ingredientes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(de chá) de cenoura cortada em cubinhos pequenos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(de chá) de batata inglesa cortada em cubinhos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pequenos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1/4 de xícara (de chá) de leite de amêndoas gelado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1/4 de xícara (de chá) de azeite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(de sopa) de vinagre branco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dente de alho pequeno sem o miolo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(de sopa) de mostarda amarela – opcional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(de sopa) de suco de limão – opcional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a gosto (Usei cerca de 1/2 colher de chá)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Em uma panela com água fervente, coloque a cenoura e deixe-a cozinhar por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dois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minutos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. Adicione a batata e cozinhe até que fique macia, cerca de 5 minutos. Desligue,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escorra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 reserve.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Coloque em um liquidificador, o leite de amêndoas, o azeite e o vinagre. Bata e em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seguida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adicione a cenoura e a batata cozidas, o dente de alho e tempere com sal a gosto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(eu usei cerca de 1/2 colher de chá). Bata novamente e, se precisar, auxilie com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uma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colher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Dicas: Se quiser, adicione mostarda e suco de limão (eu particularmente acho que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eles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fica bem mais gostoso).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Esta maionese pode ser servida morna, mas acho que resfriada fica ainda mais gostosa.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Você pode usar leite de soja no lugar do de amêndoas, acho que dá pra usar o de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coco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caseiro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 até mesmo o de aveia. Veja os leites vegetais aqui.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Dá pra usar mandioquinha (batata baroa) no lugar da batata inglesa; acho que dá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usar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mandioca cozida também.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Você pode adicionar azeitonas picadas e cheiro verde picado quando a maionese já 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estiver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pronta.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20. MOLHO MAIONESE DE COUVE FLOR (VEGANO)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300 gramas de couve-flor cozida (cerca de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xícaras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ou uma unidade pequena)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1/3 de xícara (de chá) de azeite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(de sopa) de suco de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dente de alho pequeno sem o miolo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Antes de tudo, corte a couve-flor em pedaços menores e cozinhe até ficar bem macia,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quase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desmanchando. E escorra toda a água. Eu prefiro usar os “galhinhos” com as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flores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, pois ficam mais macios. Caso queira usar os talos, cozinhe bem, senão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maionese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pode ficar com pedaços grandes. Podem ser cozidos no vapor também, 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que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será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até mais saudável,pois, não perda de nutrientes no cozimento direto na água.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Em um liquidificador, coloque a couve-flor cozida, o azeite, o suco de limão, um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dente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alho pequeno sem o miolo (para não ficar tão ardido) e tempere com sal e pimenta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moída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 gosto.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Bata bem, até obter uma mistura bem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uniforme</w:t>
      </w:r>
      <w:proofErr w:type="gramEnd"/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.21. MOLHO MAIONESE DE RÚCULA (VEGANO)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250 gramas de maionese (usei a de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alho -receita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aqui-,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pode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usar a de tofu também -receita aqui)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copo de 200ml com rúcula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(de sopa) de mostarda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(de sopa) de vinagre balsâmico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Bata tudo no liquidificador até ficar homogêneo. Sirva gelado!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Você pode guardá-la na geladeira por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dias, sem perder a qualidade.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22. MOLHO MAIONESE DE TOFU (VEGANO)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(de chá) de tofu macio amassado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(cerca de 200g)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(de chá) de mostarda amarela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Suco de meio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pitada de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(de sopa) de azeite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Em um liquidificador, coloque todos os ingredientes acima e bata até obter um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creme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uniforme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23. MOLHO DE AZEITONAS PRETAS (VEGANO)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Ingredientes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100 gramas de azeitona preta sem caroço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 de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250 gramas de Tofu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unidade de beterraba pequena cozida descascada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picada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1/2 unidade de limão (sumo)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* a gosto de tomilho seco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* a gosto de azeite de oliva para cobrir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Coloque as azeitonas no liquidificador e cubra com azeite de oliva. Acrescente 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restante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dos ingredientes e bata até a mistura ficar homogênea.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.24. MOLHO BARBECUE CASEIRO (VEGETARIANO)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1/4 xícaras de vinagre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1/4 xícaras de catchup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cravo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açúcar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sobremesa de molho shoyu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azeite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alho batido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cebola picada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sobremesa de suco de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Refogue o alho e a cebola no óleo.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Junte todos os outros ingredientes e espere incorporar.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Peneire depois passe pelo processador.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25. MOLHO CHEDDAR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(sopa) de manteiga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(sopa) de farinha de trigo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(chá) de leite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280g de queijo cheddar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pitada de pimenta caiena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Em uma panela, derreta a manteiga e adicione a farinha de trigo, mexendo bem.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Quando a mistura estiver sólida, coloque o leite sem parar de mexer.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Ao perceber que a mistura de farinha e manteiga se juntou bem ao leite, formando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creme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homogêneo, adicione o queijo cheddar. Não pare de misturar até que a mistura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fique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homogênea.</w:t>
      </w:r>
    </w:p>
    <w:p w:rsidR="00676CE9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Neste ponto, adicione a pimenta e mexa.</w:t>
      </w:r>
    </w:p>
    <w:p w:rsidR="00676CE9" w:rsidRDefault="00676CE9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26. MOLHO (TIPO BIG TASTY)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cebola inteira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dentes de alho, se for pequeno 1 cabeça inteira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pouquinho de salsinha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mostarda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 gosto (como preferir)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copos de óleo soja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páprica doce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copo de maionese (se usar as maioneses veganas também dá certo)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Descasque a cebola e o alho e coloque em um liquidificador para ficar bem picadinho.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Junte a salsinha, o sal, a páprica doce,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mostarda e meio copo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americano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 óleo.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Bata tudo e coloque o restante óleo bem devagar para dar consistência ao molho. O óleo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vai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fazer a mistura começar a crescer, retire do liquidificador.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Coloque num bowl e vá misturando a maionese aos poucos para atingir o ponto ideal de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cremosidade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(tipo ketchup industrializado), prove o sal e o sabor da mostarda, se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necessário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ajuste. Está pronto.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Dica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: servir como acompanhamento para hambúrguer e batatas.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27. MOLHO TÁRTARO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(sopa)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1/2 caixa de creme de leite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(sopa) de suco de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(sopa) de picles picadinho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(sopa) de mostarda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(sopa) de ketchup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dente de alho amassado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(sopa) de cebola picadinha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(sopa) de shoyu (opcional)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salsinha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 cebolinhas picadinhas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Basta colocar todos os ingredientes em um recipiente e misturar muito bem. Depois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disso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, é só colocar na geladeira até o momento de servir, pois seu sabor fica incrível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quando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servido geladinho.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Dica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: Se for servir dentro do hambúrguer, fica melhor se passar o molho pelo mixer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ou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liquidificador;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Dica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: o shoyu é opcional, eu não uso, pois, gosto do molho bem clarinho, é um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diferencial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no molho tártaro.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28. MOLHO MAIONESE VERDE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xícaras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cebolinha e salsinha picadas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café de alho picado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preparo: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Coloque a maionese no liquidificador junto com 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alho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, o sal, a cebolinha e a salsinha. Bata tudo até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ficar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homogêneo. Despeje em um recipiente.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Pronto, sua maionese verde de hamburgueria está pronta para servir.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Dica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: pode substituir a maionese normal pela vegana.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29. MOLHO TARTARO II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lata de creme de leite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suco de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cebola picada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mostarda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picles ou pepino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picados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colher de salsinha picada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Em uma tigela, coloque o creme de leite sem soro, a maionese, a salsinha, a cebola,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mostarda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, os picles ou o pepino e misture bem. Se a consistência ficar muito grossa,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bata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no liquidificador.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30. MOLHO BARBECUE I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azeite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cebola ralada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xícara de molho tomate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xícara de catchup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Pimenta-do-reino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Suco de1/2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de vinagre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de molho inglês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de mostarda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mel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Em uma panela, coloque o azeite, refogue a cebola, acrescente o molho de tomate,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catchup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, uma pitada de pimenta-do-reino, uma pitada de sal e deixe cozinhar no fogo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baixo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durante 5 minutos.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Em seguida, acrescente o suco, o limão, o vinagre, o molho inglês, a mostarda 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mexa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bem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. Deixe no fogo por mais 5 minutos. Coloque o molho em uma tigela e acrescente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mel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 Despeje em um pote e coloque na geladeira. Está pronto para usar.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31. MOLHO BARBECUE II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30g – 2 colheres de sopa picada de salsão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fresco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30g – 1/2 xícara de chá de salsinha fresca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picada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, só as folhas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80g – 1/2 xícara de chá de açúcar mascavo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10g – 1 colher de sopa de curry em pó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170g – 1 unidade pequena de Ketchup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preparo: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Corte o salsão em tirinhas e depois repique com a faca. Até que fique bem picadinho,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para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sumir mesmo do molho. Reserve.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Retire os talos da salsinha. Pique as folhas da salsinha até ter ½ xicara.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Em uma panela, coloque o salsão, a salsinha, o açúcar mascavo, o curry e o ketchup,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misture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tudo e eleve ao fogo baixo, mexendo sempre até ferver e reduzir, fica com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consistência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encorpada.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32. MOLHO DE GORGONZOLA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Ingredientes: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Molho: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(sopa) de queijo gorgonzola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(sopa) creme de leite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 a 3 colheres (sopa) de leite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preparo: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Coloque tudo numa tigela e misture até obter um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creme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aveludado. Não há necessidade de sal,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pois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queijo gorgonzola já o possui em quantidade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suficiente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para essa receita.33. MOLHO DE ALHO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Ingredientes: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50g alho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Azeite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extra virgem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pote de iogurte natural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50g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e pimenta do reino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preparo: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Deixar o alho com casca submerso no azeite por 24 horas. Assar o alho ainda com casca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por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15 minutos. Descasque o alho e bata no liquidificador com a maionese e o iogurte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até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virar um creme, sal e pimenta até ficar agradável ao paladar.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34. MOSTARDA CASEIRA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(sopa) de farinha de trigo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200 ml de leite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(sobremesa) rasa de mostarda em pó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(café) de açafrão-da-terra (cúrcuma)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pó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50 ml de água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50 ml de vinagre de vinho branco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(chá) de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(sobremesa) de açúcar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Atenção: Esta receita requer 24 horas para apurar.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Dilua a farinha no leite, misture a mostarda e o açafrão e leve ao fogo médio,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mexendo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sempre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com um fouet, até engrossar (uns 10 minutos).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Fora do fogo, junte os demais ingredientes e bata vigorosamente até amornar. Deixe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esfriar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Distribua em tubos próprios para mostarda e leve à geladeira por 24 horas antes de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consumir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Obs.: A conservação deve ser feita em geladeira por até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meses.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35. MOLHO HOLANDÊS DE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gemas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50 ml de suco de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50 ml de água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200 g de manteiga derretida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Raspas de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e pimenta-do-reino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Misture as gemas com o suco de limão e a água e leve ao banho-maria, mexendo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batedor de arame (fouet).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Adicione a manteiga em fio e continue mexendo até engrossar. Finalize com as raspas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limão e sal e pimenta-do-reino a gosto e sirva a seguir.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36. MOLHO DE ABACATE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400g de polpa de abacate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1/2xícara (chá) de folhas de salsinha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2colheres (sopa) de molho de mostarda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3colheres (sopa) de suco de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1dente de alho sem casca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1/2xícara (chá) de óleo de canola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Bata os ingredientes no liquidificador até obter uma mistura homogênea.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Dica: pode transformar em uma guacamole acrescentando cebola roxa bem picada,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dedo-de-moça, coentro e tomate picadinho,podendo como molho se batido ou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como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acompanhamento quando guacamole, para hambúrguer e fritas em geral.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37. MAIONESE CASEIRA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1xícara (chá) de óleo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2gemas pasteurizadas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1colher (sopa) de suco de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1pitada de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Mais receitas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deliciosas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No liquidificador, bata ¼ de xícara (chá) do óleo com os demais ingredientes.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Adicione em fio, pelo orifício da tampa, o restante do óleo e bata até ficar cremoso.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Dicas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Caso fique com consistência muito grossa, pingue água morna para afinar.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Para evitar contaminação por salmonela, use gemas pasteurizadas ou amorne bem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comuns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em banho-maria (o suficiente para não queimar o dedo), mexendo sempre, e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utilize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normalmente.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38. MOLHO DE MAIONESE VERDE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pote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maço de salsinha e cebolinha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dentes de alho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Bata todos os ingredientes no liquidificador.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Dica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: pode substituir a maionese pela versão vegana.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39. MOLHO PICANTE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Ingredientes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1/2 xícara de mostarda;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sobremesa de páprica picante;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de creme de cebola;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1/2 xícara de catchup;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de maionese.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preparo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 xml:space="preserve">Acrescente a maionese, o creme de cebola, a páprica, o catchup e a mostarda em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bowl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 misture tudo até perceber que formou uma mistura homogênea e cremosa.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Dica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: todos os ingredientes acima podem ser substituídos pelas nossas versões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veganas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40. MOLHO DE SALSA DE CEBOLA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Ingredientes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de creme de cebola;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1/2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maço de salsinha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de chá de maionese.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Bata a maionese, 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maço de salsinha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 o creme de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cebola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em um liquidificador. Bata em velocidade média, até ficar cremoso.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Dica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: pode substituir a maionese pela nossa receita vegana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41. SOUR CREAM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Ingredientes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1/2 xícara de creme de leite;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1/2 xícara de iogurte natural integral;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suco de limão;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 de sal.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Em uma batedeira, coloque todos os ingredientes e bata em alta velocidade por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pelo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menos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3 minutos, enquanto vai temperando com o sal aos poucos. 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42. MOLHO CHIMICHURRI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orégano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unidade de pimentão verde picado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salsa desidratada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pimenta calabresa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de azeite de oliva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1/2 xícara de vinagre de vinho branco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* a gosto de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* a gosto de pimenta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Coloque todos os ingredientes no liquidificador e bata tudo até o pimentão ficar bem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moído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. Acrescente sal. Deixe descansar por, pelo menos, uma hora. Quanto mais tempo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ficar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em repouso, melhor será seu sabor.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43. MOLHO HONEY MUSTARD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mostarda amarela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mel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 de suco de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* a gosto de pimenta do reino moída na hora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Coloque tudo em uma cumbuca e misture bem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com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um garfo até ficar homogêneo.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44. MOLHO DE RAÍZ FORTE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raiz forte (WASABI)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1/4 xícara de sour cream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(pode usar iogurte ou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coalhada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de creme de leite fresco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 de mostarda Dijon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de ciboulette picada"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Misture todos os ingredientes e mexa. Sirva em seguida.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Dica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: pode substituir a ciboulette francesa pela cebolinha caseira.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45. MOLHO DE MARACUJA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maracujás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de Mostarda Dijon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50g de açúcar demerara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1/2 Cebola roxa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rum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colher de café em pó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colher de café de cardamomo em pó ou duas sementes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Descasque e corte a metade da cebola em cubos bem pequenos e reserve.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Aqueça uma frigideira e seguida adicione ou rum e deixe aquecer para evaporar todo 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álcool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 depois abra os cubos de cebola e mistura. Adicione o açúcar e mexa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novamente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Coloque uma polpa de maracujá, adicione a mostarda, um canela, o cardamomo e 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gosto.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Misture bem e deixe em fogo baixo por 40 minutos até que fique com textura de geleia.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Pode ser servida quente ou fria.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46. MOLHO DE MOSTARDA E MEL II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mostarda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mel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azeite de oliva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do reino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Numa tigela, e com a ajuda de um garfo ou batedor de claras, misture bem 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mostarda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 mel.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Acrescente o azeite de oliva e a pimenta do reino a gosto. Volte a misturar, desta vez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até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molho ficar com uma consistência mais suave.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47. MOLHO BARBECUE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(de chá) de ketchup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(de sopa) de açúcar mascavo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(de sopa) de mostarda (amarela ou escura)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(de sopa) de molho inglês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1/2 xícara (de chá) de vinagre de maçã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1/2 xícara (de chá) de água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 do reino moída na hora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Coloque todos os ingredientes em uma panela e misture bem. Leve ao fogo alto até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ferver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. Depois abaixe o fogo, no mínimo e deixe ferver e apurar, quando atingir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textura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 um catchup industrializado estará pronto.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48. MOLHO CEBOLA AGRIDOCE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cebolas roxas raladas;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azeite de oliva;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açúcar;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vinagre branco;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de água.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Primeiro você irá colocar o azeite de oliva numa panela, deixando aquecer no fogo.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Acrescente a cebola ralada e a deixa refogando, mexendo de vez em quando, até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ela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murchar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Depois disso, você irá colocar o açúcar, o vinagre, o sal e a água. Deixe tudo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cozinhando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em fogo baixo, mexendo sempre que necessário, até que se obtenha um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molho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encorpado.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Retire do fogo, pode ser batido liquidificador ou não.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Espere esfriar e sirva.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49. MOLHO PARMESÃO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25 gramas de queijo parmesão ralado;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caixinha de creme de leite;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leite;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cheia de maionese;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dente de alho pequeno amassado.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Pegue uma panela e coloque o leite, o queijo ralado e misture bem. Em seguida,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colocar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dente de alho amassado e continuar mexendo. Adicionando o creme de leite,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continue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mexendo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, até que a mistura comece a ferver. Quando chegar a esse ponto, desligue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fogão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Deixe esfriar e depois, adicione a maionese, misturando bem. Prove o sal. Está pronto.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Dicas: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O alho é opcional, caso você não goste do sabor forte que ele tem, não é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necessário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colocá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-lo na receita.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 xml:space="preserve">Caso deseja dar uma suavizada no sabor do parmesão, coloque um pouco mais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maionese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ou creme de leite na receita.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50. MOLHO CHIPOTLE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de chá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pitada de cominho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pitada de tomilho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 de páprica doce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chá de açúcar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colher de chá de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dente de alho médio triturado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colher de chá de vinagre branco ou de suco de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colher de chá de molho de pimenta Chipotle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 de água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Num recipiente, você irá colocar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de chá de maionese, temperando com uma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pitada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 cominho e uma pitada de tomilho, 1 colher de chá de páprica doce, 2 colheres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chá de açúcar, ½ colher de chá de sal, 1 dente de alho triturado, ½ colher de chá de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vinagre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branco e ½ colher de chá de molho de pimenta Chipotle e faça bem a mistura de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todos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eles.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Coloque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 de água e continue misturando. Coloque um plástico filme em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cima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 deixe gelar por pelo menos 30 minutos antes de servir.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51. MOLHO DE IOGURTE LIGHT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(chá) iogurte desnatado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pitada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pitada Pimenta do reino (opcional)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(sopa) azeite de oliva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(café) alho picadinho (opcional)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(sopa) salsinha entro ou cebolinha picada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Misture todos os ingredientes e sirva como preferir.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52. MOLHO ESPECIAL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Xícara de Chá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 de Mostarda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½ Colher de Sopa de Vinagre de Vinho Branco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 de Alho em Pó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 de Cebola em Pó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Colher de Chá de Páprica Doce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½ Colher de Sopa de Relish de Pepino (Picado)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Em um recipiente de tamanho médio misture bem a maionese, mostarda e vinagre.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Tempere com alho e cebola em pó e misture.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Coloque a páprica doce aos poucos e misture bem com um batedor (fuê), para quebrar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máximo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as partículas da páprica.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Junte o Relish de pepino e misture para incorporar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OBS: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O molho deve ficar com um tom amarelado levemente avermelhado.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Relish de Pepino não pode ser substituído por pepino em conserva (picles).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Se não quiser comprar o pó de alho e cebola, compre o granulado e bata com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batedor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 passe pela peneira para extrair apenas o pó. Outra opção é bater todo o molho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um mixer ou liquidificador.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 páprica deve ser a doce se usar a picante vai mudar o sabor do molho.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 mostarda deve ser a amarela comum, mas não muito forte ou seu sabor ira se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sobre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sair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.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Use sempre produtos de qualidade para ter melhor sabor.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53. MOLHOMAIONESE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Leite gelado (250 ml)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(deixa uns 20 min no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congelador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Alho em pó (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 e meia)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Cúrcuma ou Açafrão em pó (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 do reino moída grossa (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sopa)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Orégano (1/5 colher de sopa)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limão siciliano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Cebolinha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Óleo de milho 750 ml (deixa uns 20 min no freezer)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Modo de Preparo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Coloque no liquidificador o leite, o alho em pó o açafrão, 1/5 colher de sopa de sal,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do reino, o orégano, raspa de 1 limão siciliano(só a parte amarela), o suco desse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limão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, meio maço de cebolinha, meia colher de chá de açúcar e bata tudo.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Enquanto vai batendo, vá colocando devagar 75 ml de óleo de milho, que já vai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virar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maionese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.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Obs: provar e ajustar limão e sal.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54. MOLHO SEM LACTOSE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Nozes, castanha ou amendoim (meia xicara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)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8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dentes de alho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Mel (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sopa)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Mostarda Dijon (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limões sicilianos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Pimenta do reino moída (½ colher de sopa)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Óleo milho (½ xicara)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Azeite (½ xicara)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Folha Tomilho/orégano (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chá)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No liquidificador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coloque,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 alho, o mel, mostarda, raspa dos limõese o suco, ½ colher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sopa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sal, pimenta do reino moída, pimenta, óleo, azeite, tomilho/orégano e bater até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ficar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bem cremoso.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55. MOLHO DE YOGURTE E DILL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80 ml de azeite extravirgem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potinho de iogurte integral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Suco de 1/2 limão-siciliano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(sopa) de água (30 ml)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1/2 maço de dill (só as folhas, sem os talos),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picado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(sopa) de cebolinha francesa picada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1/4 colher (chá) de kümmel amassado em pilão (opcional)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e pimenta-do-reino moída na hora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No liquidificador, bata o iogurte, o sal, o suco de limão, o kümmel (se for usar) 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pimenta-do-reino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até que fique homogêneo.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Com o motor funcionando, derrame pelo orifício na tampa o azeite em fio contínuo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até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misturar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bem.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Transfira para uma vasilha e misture o dill picado e a cebolinha.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56. MOLHO CREMOSO DE QUEIJO AZUL E SALSÃO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60g de queijo tipo roquefort ou gorgonzola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esmigalhado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120 ml de azeite extravirgem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Suco de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limão-taiti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30 ml de água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talo tenro (do miolo) de salsão com as folhas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e pimenta-do-reino moída na hora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Pique o salsão em cubos muito pequenos. Reserve.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Numa vasilha, misture o suco de limão, a água, a pimenta, o queijo esmigalhado,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salsão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 o sal (cuidado, pois o queijo também é salgado).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Mexendo com um batedor de arame, derrame o azeite em fio contínuo até emulsionar.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Reserve em temperatura ambiente.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57. MOLHO GREEN GODDESS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gema grande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Óleo vegetal necessário até fazer a emulsão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(chá) de mostarda Dijon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(sopa) de suco de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dente de alho picado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(chá) de pasta de anchovas (ou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anchovas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em conserva esmagadas)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(chá) de salsinha fresca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(sopa) de cebolinha fatiada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(sopa) de folhas de estragão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3/4 de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de iogurte natural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 xml:space="preserve">Ponha a gema no liquidificador e vá acrescentando o óleo, em fio, aos poucos,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sem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parar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 bater, até formar uma pasta. Coloque a mostarda e o suco de limão e misture.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Junte o alho picado e as anchovas no copo do liquidificador e continue batendo.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Acrescente as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ervas aromáticas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. Ajuste o sal, se necessário. Adicione o iogurte na hora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servir e misture delicadamente.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58. MOLHO CREMOSO DE CUPUAÇU COM PIMENTA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ovos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100g de manteiga com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1/4 de pimenta dedo-de-moça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500g de polpa de cupuaçu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450g de açúcar cristal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Bata os ovos na batedeira até dobrar de volume. Acrescente a manteiga e continue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batendo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apenas até incorporar.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Em uma panela, misture a polpa de cupuaçu, a pimenta, o açúcar e os ovos batidos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manteiga. Leve ao fogo baixo e cozinhe até aproximadamente 80°C ou até chegar no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ponto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napé (mergulhe a colher no creme e passe o dedo nas costas da colher. Se formar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caminho e o creme não escorrer, significa que está no ponto).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Coloque a geleia em um vidro limpo e com tampa nova.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Vire de boca para baixo por 5 minutos e volte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posição normal. Coloque o vidro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tampado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em uma panela com água acima da tampa. Ligue o fogo alto e, quando ferver,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espere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20 minutos.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Retire da panela com cuidado, deixe secar sobre um pano, etiquete e guarde em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local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fresco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59. FAMOSO MOLHO AMERICANO DE HAMBÚRGUER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15 g de pepino em conserva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(ou Relish de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pepino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150 g de maionese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c. chá de mostarda amarela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1/2 c. sopa de vinagre de vinho branco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c. chá de alho em pó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c. chá de cebola em pó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1/2 c. chá de páprica doce em pó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Coloque no copo o pepino em conserva e triture 10 segundos na velocidade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. Com 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espátula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, faça descer o que se acumulou nas paredes do copo.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Junte a maionese, a mostarda, o vinagre, o alho em pó, a cebola em pó e a paprica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programe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45 segundos na velocidade 4. Verifique se a mistura ficou homogénea e,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necessário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, volte a baixar a mistura com a espátula e regule mais uns segundos na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mesma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velocidade.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Nota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Originariamente, o famoso molho americano de hambúrguer é feito com Relish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pepino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, conserva de pepino adocicada muito usada no fast-food americano. Como não é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fácil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encontrar este condimento Brasil, a receita foi desenvolvida com picles de pepino.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Temos neste volume uma receita de Relish.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60. SOUR CREAM MEXICANO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300 g de creme de leite sem o soro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200 g de cream cheese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Suco de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 1/2 limões taiti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(chá) de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Coloque todos os ingredientes em uma vasilha.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Misture até formar um creme homogêneo e consistente.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Depois de pronto, mantenha-o na geladeira até a hora de servir.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61. SOUR CREAM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Ingredientes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lata grande de creme de leite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copo de iogurte natural (pode ser desnatado para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reduzir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calorias)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suco de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leite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1/2 envelope de gelatina sem sabor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1/4 xícara de água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Misturar bem o creme de leite, o iogurte, o suco de limão e o leite.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Deixar pelo menos 3 horas na geladeira.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Dissolver a gelatina sem sabor na água fervente, deixar esfriar.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Adicionar ao creme frio misturando bem.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Colocar de novo o creme na geladeira até atingir a consistência espessa.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No momento de servir, misturar com uma colher.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Está pronto para servir.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62. MOLHO BÉCHAMEL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manteiga;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sopa de farinha de trigo;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 litro de leite;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pitada de noz-moscada;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e pimenta-do-reino a gosto.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Derreta a manteiga em uma panela.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Adicione a farinha de trigo e mexa por dois minutos até dourar levemente.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Retire a panela do fogo e comece a bater sem parar, usando um fouet, enquanto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adiciona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leite aos poucos.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Retorne a panela para o fogão, aumente a temperatura e continue mexendo até ferver.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Abaixe o fogo, tempere e deixe cozinhar por volta de 10 minutos, mexa a cada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dois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minutos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até engrossar um pouco, mas ainda ter a consistência mais líquida.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63. MOLHO KETCHUP I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Alho em Pó (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Mostarda em pó (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Canela em pó (meia colher de chá)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Cravo em pó ¼ de colher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 do reino moída grossa (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Cebola em pó (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de chá)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Açúcar mascavo (meia xicara)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Vinagre de álcool (meia xicara)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340 gramas de Extrato de tomate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Ácido Cítrico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Modo de preparo: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Numa panela ecozinhar em fogo médio durante 2 a 3 minutos até dissolver todos os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Num bowl coloque o extrato de tomate, 1/5 colher de chá de sal, uma pontinha de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colher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ácido cítrico, jogue o conteúdo da panela no bowl e misture.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Obs: espere um dia pra esperar os sabores se misturar. Os sabores se harmonizam e o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molho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fica melhor se servido no dia seguinte..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64. KETCHUP DE GOIABA (GOIABADA CASCÃO)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cebola roxa cortada em grandes pedaços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pimenta dedo-de-moça picada em pedacinhos menores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dentes de alho cortados em pedaços médios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latas de tomate pelado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200 g de goiabada cascão cortada em cubos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 g de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(sopa) de molho inglês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(chá) de cominho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(sopa) de vinagre de maçã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fio de óleo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(sopa) de açúcar mascavo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(chá) de semente de coentro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(sopa) de vinagre de maçã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Em uma panela, refogue no óleo quente a cebola roxa com o sal, até que a cebola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solte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toda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sua água.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Depois de refogar, adicione o cominho e o coentro, misturando bem, até que o fundo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panela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comece a dourar.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Agora, adicione o tomate e não misture. Abaixe o fogo e deixe-o cozinhar por alguns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minutos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Quando os tomates estiverem moles e cozidos, acrescente o açúcar mascavo, 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molho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inglês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, o vinagre de maçã, a pimenta e a goiabada cascão.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Adicione uma pitadinha de sal e deixe tudo cozinhar por 10 minutos ou até que 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goiabada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fique amolecida.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Depois que ela estiver mole, bata tudo com o mixer (ou no liquidificador) e passe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peneira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.Dica 1: Servir como um molho gourmet, é um molho adocicado, vai bem com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hambúrguer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 cordeiro e de frango.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65. MOLHO CATCHUP II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lata de extrato de tomate (350 g)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1/2 lata de vinagre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(utilize a lata de extrato de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tomate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como medida)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(sopa) de açúcar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(chá) de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(chá) de molho de pimenta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Misture bem os ingredientes e conserve na geladeira em pote fechado.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Obs.: Se preferir mais picante, adicione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pimenta-malagueta pequena bem amassada.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66. RECEITAS BASES</w:t>
      </w:r>
    </w:p>
    <w:p w:rsidR="00701473" w:rsidRPr="00FC172A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67. YOGURT NATURAL I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Ingredientes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 litro de leite integral tipo 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pote de iogurte natural sem açúcar (170 g)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Retire o iogurte da geladeira e deixe em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temperatura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ambiente - ele não pode estar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gelado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na hora de misturar com o leite. Préaqueça o forno a 240 ºC (temperatura alta)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por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15 minutos - após esse período, desligue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forno e mantenha a porta fechada para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manter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 calor.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Enquanto o forno aquece, coloque o leite numa panela média e leve ao fogo baixo.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Mexa delicadamente com uma espátula por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cerca de 15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minutos até começar a formar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espuma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na superfície. Atenção: não deixe ferver! Nesta etapa é importante mexer para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impedir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 formação de nata. Se você estiver usando um termômetro culinário, meça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temperatura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: o leite deve atingir 90 ºC.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Transfira o leite para uma tigela de cerâmica, vidro, ou panela de ferro - quanto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mais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calor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 recipiente retiver, melhor para manter a temperatura de crescimento dos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lactobacilos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Deixe o leite esfriar mexendo de vez em quando, até amornar. Para verificar 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temperatura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, coloque o dedo indicador dentro do leite - você deve conseguir mantê-lo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por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10 segundos. Se estiver usando um termômetro culinário, a temperatura ideal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neste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momento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é ao redor de 45 ºC. Esse é ponto chave da receita: quando muito quente,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leite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pode matar os micro-organismos responsáveis pela formação do iogurte; quando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muito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frio, ele não estimula o crescimento e atividade dos mesmos.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Numa tigela pequena coloque o iogurte e misture bem com uma concha do leite morno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até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dissolver. Acrescente a mistura ao restante do leite, misturando delicadamente.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Tampe a tigela com filme e embrulhe num pano grosso ou cobertor - a ideia é manter 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leite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aquecido. Coloque a tigela embrulhada dentro do forno aquecido (desligado) e deixe por no mínimo 8 horas até formar o iogurte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(esse processo pode levar de 8 a 12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horas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, dependendo da temperatura ambiente). Se preferir prepare na noite anterior.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Depois de pronto, leve a tigela com o iogurte para firmar na geladeira por pelo menos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horas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antes de servir. Consuma puro, com mel ou frutas. Experimente também utilizar 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iogurte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caseiro nas seguintes receitas: iogurte com coco e mel, sacolé de iogurte com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coco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ou bolo de iogurte com especiarias. Armazenado num pote com tampa, 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iogurte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dura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até uma semana na geladeira.68. YOGURT NATURAL II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 litros de leite integral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170ml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 iogurte natural integral em temperatura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ambiente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Aqueça o leite até ferver.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Desligue o fogo e deixe amornar até chegar a 45º C.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Quando atingir esta temperatura, pegue uma tigela, despeje o pote de iogurte, coloque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conchas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do leite morno e mexa bem, até desfazer todos os grumos e ficar homogêneo.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Em seguida coloque nessa tigela o restante do leite e misture levemente.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Cubra a tigela com um pano limpo e seco e guarde no forno desligado por 12 horas.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Depois deste tempo retire do forno e está pronto o iogurte.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Se quiser, pode saborizar com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colheres de óleo de coco, 100 g de coco ralado e 3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gotas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 extrato de baunilha.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DICA: Este iogurte não tem adição de açúcar, por isso, se preferir adoce a gosto.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Não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esqueça de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antes de saborizar, separar 200 ml do seu iogurte natural para fazer o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próximo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, dessa forma você não precisará mais comprar iogurte pra fazer.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68.1.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IOGURT GREGO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Prepare o iogurte como descrito acima.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Depois de deixar o leite fermentando por 12 horas,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retire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forno, pegue uma peneira, coloque-a apoiada dentro de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uma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tigela e cubra com um pano limpo.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Despeje o iogurte no pano e deixe repousando por 2 a 3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horas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na geladeira.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Depois deste tempo o que ficar na peneira é o iogurte tipo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grego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, com consistência maisfirme que o iogurte comum.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68.2.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CREAM CHEESE</w:t>
      </w:r>
    </w:p>
    <w:p w:rsidR="00701473" w:rsidRPr="00FC172A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Repita o mesmo processo do iogurte grego.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Deixe o iogurte na peneira por 5 a 6 horas.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Pode ser guardado na geladeira em frasco de vidro por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mês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.68.3.COALHADA ÁRABE SECA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Repita o mesmo processo do iogurte grego.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O tempo total que o iogurte fica na peneira é de 12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horas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Após esse tempo, tempere com azeite e ervas 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pouco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 sal.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69. MOLHO MAIONESE BASE I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ovo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xícara de óleo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à vontade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Caldo de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Mostarda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Ligue o liquidificador na velocidade máxima e coloque o ovo inteiro.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Bata mais ou menos 30 segundos e coloque 1/4 do óleo, sem desligar o liquidificador.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Depois de 2 minutos, junte 2/4 do óleo, o limão, o sal e a mostarda, em seguida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restante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do óleo.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70. MOLHO MAIONESE BASE II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gema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(sopa) de suco de limão (ou vinagre de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vinho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branco)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pitada de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250 ml de óleo neutro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Numa vasilha e com a ajuda de um batedor, misture bem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gema com 1 colher (sopa) de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suco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 limão (ou vinagre de vinho branco) e 1 pitada de sal. Você também pode usar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mixer, uma batedeira ou o liquidificador - o método não faz diferença, mas os eletro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portáteis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funcionam melhor para grandes quantidades.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Quando primeira mistura já estiver bem homogênea, adicione 250 ml de óleo neutro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aos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poucos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.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Primeiro, quase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em gotas, depois em fio. E batendo sem parar.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Continue despejando o óleo em fio e batendo para emulsionar e dar estrutura ao molho.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Vá lentamente e não pare de bater, é isso que vai criar a textura certa.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Assim que ficar espessa pare de bater. Prove e, se necessário, acerte o sal. Se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quiser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deixar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 maionese mais fluida, basta adicionar uma colher (sopa) de água, suco de limão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ou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vinagre com ela já pronta.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70.1.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Maionese apimentada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Para fazer esta receita você irá utilizar a Receita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MOLHO MAIONESE BASE II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Para começar, misturar molho de pimenta a gosto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maionese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já pronta. Vá provando até chegar à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ardência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desejada, usar conservas à base de azeite ou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óleo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, prefira os molhos com textura de geleia ou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emulsão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(como as pimentaas em conservas tipo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tabasco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). 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70.2.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Maionese de azeitonas pretas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Para fazer esta receita você irá utilizar a Receita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MOLHO MAIONESE BASE II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Você poderá triturar as azeitonas pretas no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processador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ou amassar com o garfo, para quem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busca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mais textura e um pouco de suco de limão que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irá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fazer uma grande diferença no sabor seu lanche </w:t>
      </w:r>
    </w:p>
    <w:p w:rsidR="00701473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nunca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será mais igual.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70.3.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Maionese de Tomate Seco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(sopa) de salsinha e cebolinha picadas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(sopa) de tomate seco picado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(sopa) de azeitona verde picada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Numa vasilha e com a ajuda de um batedor,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misture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bem a gema com o suco de limão e uma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pitada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 sal. Você também pode usar um mixer,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uma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batedeira ou o liquidificador.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Quando primeira mistura já estiver bem homogênea, adicione o óleo aos poucos.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Primeiro, quase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em gotas, depois em fio. E batendo sem parar.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Continue despejando o óleo em fio e batendo para emulsionar e dar estrutura ao molho.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Vá lentamente e não pare de bater, é isso que vai criar a textura certa. Assim que ficar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espessa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pare de bater.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Adicione a salsinha e cebolinha, o tomate seco e a azeitona e misture bem.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OBS: Se quiser usar maionese pronta e apenas temperar, use 150g de maionese para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quantidades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indicadas de tomate seco, cheiro verde e azeitona. Pique tomate seco,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azeitonas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verdes e salsinha muito bem na ponta da faca. 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70.4. Maionese de alcaparras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Suco de 1/2 limão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(sopa) de cebola roxa picada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colher (sopa) de alcaparra picada 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Numa vasilha e com a ajuda de um batedor, misture bem a gema como suco de limão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uma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pitada de sal. Você também pode usar um mixer, uma batedeira ou o liquidificador.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Quando primeira mistura já estiver bem homogênea, adicione o óleo aos poucos.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Primeiro, quase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em gotas, depois em fio. E batendo sem parar.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Continue despejando o óleo em fio e batendo para emulsionar e dar estrutura ao molho.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Vá lentamente e não pare de bater, é isso que vai criar a textura certa. Assim que ficar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espessa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pare de bater.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Adicione a alcaparra, a cebola roxa e o suco de limão e misture bem.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OBS: Se quiser usar maionese pronta e apenas temperar, use 150g de maionese para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quantidades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indicadas de alcaparra, cebola roxa e suco de limão.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 mesma ideia da receita anterior, mas com ingredientes pensados para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combinar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perfeitamente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com um bom filé de peixe. Alcaparras e cebola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roxa picadinhas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 suco de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meio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 limão entram na receita. </w:t>
      </w: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701473" w:rsidRDefault="00701473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lastRenderedPageBreak/>
        <w:t>70.5.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Maionese de pimenta biquinho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60g de pimenta biquinho em conserva sem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sementes</w:t>
      </w:r>
      <w:proofErr w:type="gramEnd"/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120g de gemas pasteurizadas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80g de óleo de girassol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 e pimenta preta do reino a gosto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Bata as gemas em um liquidificador ou mixer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manual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 acrescente o óleo aos poucos. Adicione a pimenta biquinho, o sal e 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pimenta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preta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do reino a gosto e bata para incorporar.</w:t>
      </w:r>
    </w:p>
    <w:p w:rsid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Caso queira deixar a maionese um pouco mais liquida, acrescente uma colher (sopa) de71. </w:t>
      </w:r>
    </w:p>
    <w:p w:rsid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color w:val="000000"/>
          <w:sz w:val="23"/>
          <w:szCs w:val="23"/>
          <w:lang w:val="pt-BR" w:eastAsia="pt-BR"/>
        </w:rPr>
        <w:t>MOLHO DE MAIONESE COM ERVAS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Ingredientes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100g de salsinha picada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250 ml de óleo de milho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30 ml de vinagre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2g de cominho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2g de orégano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2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dentes de alho esmagados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3g de sal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Modo de Preparo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Misture todos os ingredientes da pasta de ervas e reserve.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Numa vasilha e com a ajuda de um batedor, misture bem a gema com o suco de limão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uma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pitada de sal. Você também pode usar um mixer, uma batedeira ou o liquidificador.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Quando primeira mistura já estiver bem homogênea, adicione o óleo aos poucos.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Primeiro, quase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em gotas, depois em fio. E batendo sem parar.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Continue despejando o óleo em fio e batendo para emulsionar e dar estrutura ao molho.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Vá lentamente e não pare de bater, é isso que vai criar a textura certa. Assim que ficar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espessa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pare de bater.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Adicione a pasta de ervas e misture bem. Prove e, se necessário, corrija o sal.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Dica: Se quiser usar maionese pronta e apenas temperar, use 200g de maionese para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50g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pasta de ervas</w:t>
      </w:r>
    </w:p>
    <w:p w:rsid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EE79FB" w:rsidRDefault="00EE79FB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EE79FB" w:rsidRDefault="00EE79FB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EE79FB" w:rsidRDefault="00EE79FB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EE79FB" w:rsidRDefault="00EE79FB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EE79FB" w:rsidRDefault="00EE79FB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EE79FB" w:rsidRDefault="00EE79FB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EE79FB" w:rsidRDefault="00EE79FB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EE79FB" w:rsidRDefault="00EE79FB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EE79FB" w:rsidRDefault="00EE79FB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EE79FB" w:rsidRDefault="00EE79FB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EE79FB" w:rsidRDefault="00EE79FB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EE79FB" w:rsidRDefault="00EE79FB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EE79FB" w:rsidRDefault="00EE79FB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EE79FB" w:rsidRDefault="00EE79FB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EE79FB" w:rsidRDefault="00EE79FB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bookmarkStart w:id="0" w:name="_GoBack"/>
      <w:bookmarkEnd w:id="0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DICAS DE INGREDIENTES E EQUIPAMENTOS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Use sempre óleo de girassol, sua maionese não ficará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com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gosto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forte, também pode usar o óleo de canola, o óleo de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soja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deixa um gosto residual que dependendo o tempero que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usar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, vai se sobressair deixando um sabor desagradável.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Sempre use óleo gelado, irá atingir o ponto de maionese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mais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fácil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 não vai deixar a sua maionese desandar.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O ovo em pó é uma ótima opção para não correr o risco. Dilua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em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água conforme instruções do fabricante e use a quantidade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que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recomendamos, vai dar o mesmo resultado.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Use algumas gotas de limão ou vinagre caso use ovo in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natura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e queira diminuir a proliferação de bactérias tipo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salmonela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, ressaltamos que não é totalmente eficaz, mas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observe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a quantidade que você irá colocar de limão ou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vinagre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para não tirar o sabor original da receita.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Não tente bater mais do </w:t>
      </w: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500ml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de maionese no seu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liquidificador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caseiro, pois a sua maionese não vai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adquirir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o ponto certo, poiso seu liquidificador não terá </w:t>
      </w:r>
    </w:p>
    <w:p w:rsidR="00FC172A" w:rsidRPr="00FC172A" w:rsidRDefault="00FC172A" w:rsidP="00FC172A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  <w:proofErr w:type="gramStart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>potência</w:t>
      </w:r>
      <w:proofErr w:type="gramEnd"/>
      <w:r w:rsidRPr="00FC172A"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  <w:t xml:space="preserve"> suficiente para bater</w:t>
      </w:r>
    </w:p>
    <w:p w:rsidR="006A649D" w:rsidRPr="00FC172A" w:rsidRDefault="006A649D" w:rsidP="006A649D">
      <w:pPr>
        <w:rPr>
          <w:rFonts w:ascii="Arial" w:eastAsia="Times New Roman" w:hAnsi="Arial" w:cs="Arial"/>
          <w:b w:val="0"/>
          <w:color w:val="000000"/>
          <w:sz w:val="23"/>
          <w:szCs w:val="23"/>
          <w:lang w:val="pt-BR" w:eastAsia="pt-BR"/>
        </w:rPr>
      </w:pPr>
    </w:p>
    <w:p w:rsidR="006A649D" w:rsidRDefault="006A649D" w:rsidP="006A649D"/>
    <w:p w:rsidR="004260E8" w:rsidRDefault="004260E8" w:rsidP="004260E8">
      <w:pPr>
        <w:pStyle w:val="Ttulo2"/>
        <w:shd w:val="clear" w:color="auto" w:fill="FFFFFF"/>
        <w:spacing w:after="60"/>
        <w:rPr>
          <w:rFonts w:ascii="Helvetica" w:hAnsi="Helvetica" w:cs="Helvetica"/>
          <w:b/>
          <w:bCs/>
          <w:color w:val="444444"/>
        </w:rPr>
      </w:pPr>
      <w:r>
        <w:rPr>
          <w:rFonts w:ascii="Helvetica" w:hAnsi="Helvetica" w:cs="Helvetica"/>
          <w:b/>
          <w:bCs/>
          <w:color w:val="444444"/>
        </w:rPr>
        <w:t>Certificado de Participação</w:t>
      </w:r>
    </w:p>
    <w:p w:rsidR="00E573A8" w:rsidRPr="00E573A8" w:rsidRDefault="00E573A8" w:rsidP="00E573A8"/>
    <w:p w:rsidR="004260E8" w:rsidRPr="00E573A8" w:rsidRDefault="004260E8" w:rsidP="004260E8">
      <w:pPr>
        <w:pStyle w:val="NormalWeb"/>
        <w:spacing w:before="0" w:beforeAutospacing="0"/>
        <w:rPr>
          <w:rFonts w:ascii="Helvetica" w:hAnsi="Helvetica" w:cs="Helvetica"/>
          <w:color w:val="444444"/>
        </w:rPr>
      </w:pPr>
      <w:r w:rsidRPr="00E573A8">
        <w:rPr>
          <w:rFonts w:ascii="Helvetica" w:hAnsi="Helvetica" w:cs="Helvetica"/>
          <w:color w:val="444444"/>
        </w:rPr>
        <w:t>Olá, Tudo bem?</w:t>
      </w:r>
      <w:r w:rsidRPr="00E573A8">
        <w:rPr>
          <w:rFonts w:ascii="Helvetica" w:hAnsi="Helvetica" w:cs="Helvetica"/>
          <w:color w:val="444444"/>
        </w:rPr>
        <w:br/>
      </w:r>
      <w:r w:rsidRPr="00E573A8">
        <w:rPr>
          <w:rFonts w:ascii="Helvetica" w:hAnsi="Helvetica" w:cs="Helvetica"/>
          <w:color w:val="444444"/>
        </w:rPr>
        <w:br/>
        <w:t>Primeiramente gostaríamos de lhe agradecer por sua Confiança e Preferencia.</w:t>
      </w:r>
      <w:r w:rsidRPr="00E573A8">
        <w:rPr>
          <w:rFonts w:ascii="Helvetica" w:hAnsi="Helvetica" w:cs="Helvetica"/>
          <w:color w:val="444444"/>
        </w:rPr>
        <w:br/>
        <w:t xml:space="preserve">Saiba que estamos a sua disposição para qualquer dúvida adicional ou que venha surgir no decorrer do </w:t>
      </w:r>
      <w:proofErr w:type="gramStart"/>
      <w:r w:rsidRPr="00E573A8">
        <w:rPr>
          <w:rFonts w:ascii="Helvetica" w:hAnsi="Helvetica" w:cs="Helvetica"/>
          <w:color w:val="444444"/>
        </w:rPr>
        <w:t>curso :</w:t>
      </w:r>
      <w:proofErr w:type="gramEnd"/>
      <w:r w:rsidRPr="00E573A8">
        <w:rPr>
          <w:rFonts w:ascii="Helvetica" w:hAnsi="Helvetica" w:cs="Helvetica"/>
          <w:color w:val="444444"/>
        </w:rPr>
        <w:t>)</w:t>
      </w:r>
      <w:r w:rsidRPr="00E573A8">
        <w:rPr>
          <w:rFonts w:ascii="Helvetica" w:hAnsi="Helvetica" w:cs="Helvetica"/>
          <w:color w:val="444444"/>
        </w:rPr>
        <w:br/>
      </w:r>
      <w:r w:rsidRPr="00E573A8">
        <w:rPr>
          <w:rFonts w:ascii="Helvetica" w:hAnsi="Helvetica" w:cs="Helvetica"/>
          <w:color w:val="444444"/>
        </w:rPr>
        <w:br/>
        <w:t>Para Gerar o seu Certificado é Muito Simples!</w:t>
      </w:r>
      <w:r w:rsidRPr="00E573A8">
        <w:rPr>
          <w:rFonts w:ascii="Helvetica" w:hAnsi="Helvetica" w:cs="Helvetica"/>
          <w:color w:val="444444"/>
        </w:rPr>
        <w:br/>
      </w:r>
      <w:r w:rsidRPr="00E573A8">
        <w:rPr>
          <w:rFonts w:ascii="Helvetica" w:hAnsi="Helvetica" w:cs="Helvetica"/>
          <w:color w:val="444444"/>
        </w:rPr>
        <w:br/>
        <w:t>Ao concluir cada Módulo do Curso basta clicar no botão "MARCAR COMO CONCLUÍDO",</w:t>
      </w:r>
      <w:r w:rsidRPr="00E573A8">
        <w:rPr>
          <w:rFonts w:ascii="Helvetica" w:hAnsi="Helvetica" w:cs="Helvetica"/>
          <w:color w:val="444444"/>
        </w:rPr>
        <w:br/>
        <w:t>após fazer isso em todos os Módulos irá aparecer no canto superior esquerdo um ícone de TROFÉU,</w:t>
      </w:r>
      <w:r w:rsidRPr="00E573A8">
        <w:rPr>
          <w:rFonts w:ascii="Helvetica" w:hAnsi="Helvetica" w:cs="Helvetica"/>
          <w:color w:val="444444"/>
        </w:rPr>
        <w:br/>
        <w:t>basta clicar nele para Baixar o seu Certificado de Participação.</w:t>
      </w:r>
      <w:r w:rsidRPr="00E573A8">
        <w:rPr>
          <w:rFonts w:ascii="Helvetica" w:hAnsi="Helvetica" w:cs="Helvetica"/>
          <w:color w:val="444444"/>
        </w:rPr>
        <w:br/>
      </w:r>
      <w:r w:rsidRPr="00E573A8">
        <w:rPr>
          <w:rFonts w:ascii="Helvetica" w:hAnsi="Helvetica" w:cs="Helvetica"/>
          <w:color w:val="444444"/>
        </w:rPr>
        <w:br/>
      </w:r>
      <w:proofErr w:type="gramStart"/>
      <w:r w:rsidRPr="00E573A8">
        <w:rPr>
          <w:rFonts w:ascii="Helvetica" w:hAnsi="Helvetica" w:cs="Helvetica"/>
          <w:color w:val="444444"/>
        </w:rPr>
        <w:t>Qualquer dificuldade estamos</w:t>
      </w:r>
      <w:proofErr w:type="gramEnd"/>
      <w:r w:rsidRPr="00E573A8">
        <w:rPr>
          <w:rFonts w:ascii="Helvetica" w:hAnsi="Helvetica" w:cs="Helvetica"/>
          <w:color w:val="444444"/>
        </w:rPr>
        <w:t xml:space="preserve"> a disposição.</w:t>
      </w:r>
    </w:p>
    <w:p w:rsidR="006A649D" w:rsidRPr="006A649D" w:rsidRDefault="006A649D" w:rsidP="006A649D"/>
    <w:p w:rsidR="006A649D" w:rsidRDefault="006A649D" w:rsidP="006A649D"/>
    <w:p w:rsidR="006A649D" w:rsidRPr="006A649D" w:rsidRDefault="006A649D" w:rsidP="006A649D"/>
    <w:p w:rsidR="006A649D" w:rsidRPr="00E26793" w:rsidRDefault="006A649D" w:rsidP="00C21AC4">
      <w:pPr>
        <w:rPr>
          <w:rFonts w:ascii="Helvetica" w:eastAsia="Times New Roman" w:hAnsi="Helvetica" w:cs="Helvetica"/>
          <w:b w:val="0"/>
          <w:color w:val="444444"/>
          <w:sz w:val="24"/>
          <w:szCs w:val="24"/>
          <w:lang w:val="pt-BR" w:eastAsia="pt-BR"/>
        </w:rPr>
      </w:pPr>
    </w:p>
    <w:sectPr w:rsidR="006A649D" w:rsidRPr="00E26793" w:rsidSect="00AB02A7">
      <w:headerReference w:type="default" r:id="rId48"/>
      <w:footerReference w:type="default" r:id="rId49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811BB" w:rsidRDefault="009811BB">
      <w:r>
        <w:separator/>
      </w:r>
    </w:p>
    <w:p w:rsidR="009811BB" w:rsidRDefault="009811BB"/>
  </w:endnote>
  <w:endnote w:type="continuationSeparator" w:id="0">
    <w:p w:rsidR="009811BB" w:rsidRDefault="009811BB">
      <w:r>
        <w:continuationSeparator/>
      </w:r>
    </w:p>
    <w:p w:rsidR="009811BB" w:rsidRDefault="009811B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lang w:val="pt-BR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F027C" w:rsidRPr="004F0028" w:rsidRDefault="00DF027C">
        <w:pPr>
          <w:pStyle w:val="Rodap"/>
          <w:jc w:val="center"/>
          <w:rPr>
            <w:lang w:val="pt-BR"/>
          </w:rPr>
        </w:pPr>
        <w:r w:rsidRPr="004F0028">
          <w:rPr>
            <w:lang w:val="pt-BR" w:bidi="pt-BR"/>
          </w:rPr>
          <w:fldChar w:fldCharType="begin"/>
        </w:r>
        <w:r w:rsidRPr="004F0028">
          <w:rPr>
            <w:lang w:val="pt-BR" w:bidi="pt-BR"/>
          </w:rPr>
          <w:instrText xml:space="preserve"> PAGE   \* MERGEFORMAT </w:instrText>
        </w:r>
        <w:r w:rsidRPr="004F0028">
          <w:rPr>
            <w:lang w:val="pt-BR" w:bidi="pt-BR"/>
          </w:rPr>
          <w:fldChar w:fldCharType="separate"/>
        </w:r>
        <w:r w:rsidR="00EE79FB">
          <w:rPr>
            <w:noProof/>
            <w:lang w:val="pt-BR" w:bidi="pt-BR"/>
          </w:rPr>
          <w:t>61</w:t>
        </w:r>
        <w:r w:rsidRPr="004F0028">
          <w:rPr>
            <w:noProof/>
            <w:lang w:val="pt-BR" w:bidi="pt-BR"/>
          </w:rPr>
          <w:fldChar w:fldCharType="end"/>
        </w:r>
      </w:p>
    </w:sdtContent>
  </w:sdt>
  <w:p w:rsidR="00DF027C" w:rsidRPr="004F0028" w:rsidRDefault="00DF027C">
    <w:pPr>
      <w:pStyle w:val="Rodap"/>
      <w:rPr>
        <w:lang w:val="pt-B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811BB" w:rsidRDefault="009811BB">
      <w:r>
        <w:separator/>
      </w:r>
    </w:p>
    <w:p w:rsidR="009811BB" w:rsidRDefault="009811BB"/>
  </w:footnote>
  <w:footnote w:type="continuationSeparator" w:id="0">
    <w:p w:rsidR="009811BB" w:rsidRDefault="009811BB">
      <w:r>
        <w:continuationSeparator/>
      </w:r>
    </w:p>
    <w:p w:rsidR="009811BB" w:rsidRDefault="009811BB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246" w:type="dxa"/>
      <w:tblLook w:val="0000" w:firstRow="0" w:lastRow="0" w:firstColumn="0" w:lastColumn="0" w:noHBand="0" w:noVBand="0"/>
    </w:tblPr>
    <w:tblGrid>
      <w:gridCol w:w="246"/>
    </w:tblGrid>
    <w:tr w:rsidR="00D077E9" w:rsidRPr="00E972BD" w:rsidTr="00C358C1">
      <w:trPr>
        <w:trHeight w:val="601"/>
      </w:trPr>
      <w:tc>
        <w:tcPr>
          <w:tcW w:w="246" w:type="dxa"/>
        </w:tcPr>
        <w:p w:rsidR="00D077E9" w:rsidRPr="004F0028" w:rsidRDefault="00D077E9">
          <w:pPr>
            <w:pStyle w:val="Cabealho"/>
            <w:rPr>
              <w:lang w:val="pt-BR"/>
            </w:rPr>
          </w:pPr>
        </w:p>
      </w:tc>
    </w:tr>
  </w:tbl>
  <w:p w:rsidR="00D077E9" w:rsidRPr="00E972BD" w:rsidRDefault="00E972BD" w:rsidP="00D077E9">
    <w:pPr>
      <w:pStyle w:val="Cabealho"/>
      <w:rPr>
        <w:color w:val="CC3300"/>
        <w:sz w:val="20"/>
        <w:szCs w:val="16"/>
        <w:lang w:val="pt-BR"/>
      </w:rPr>
    </w:pPr>
    <w:r w:rsidRPr="00E972BD">
      <w:rPr>
        <w:color w:val="CC3300"/>
        <w:sz w:val="20"/>
        <w:szCs w:val="16"/>
        <w:lang w:val="pt-BR"/>
      </w:rPr>
      <w:t>By E! Burger’s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54D99"/>
    <w:multiLevelType w:val="hybridMultilevel"/>
    <w:tmpl w:val="F24263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0F168D"/>
    <w:multiLevelType w:val="hybridMultilevel"/>
    <w:tmpl w:val="B2CAA6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085CA6"/>
    <w:multiLevelType w:val="hybridMultilevel"/>
    <w:tmpl w:val="19925D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28236F"/>
    <w:multiLevelType w:val="hybridMultilevel"/>
    <w:tmpl w:val="F5AC5BF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191484C"/>
    <w:multiLevelType w:val="hybridMultilevel"/>
    <w:tmpl w:val="DEE0C6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A47E0F"/>
    <w:multiLevelType w:val="hybridMultilevel"/>
    <w:tmpl w:val="CEC282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3896776"/>
    <w:multiLevelType w:val="multilevel"/>
    <w:tmpl w:val="D0CCB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690791B"/>
    <w:multiLevelType w:val="hybridMultilevel"/>
    <w:tmpl w:val="DEC6DD7A"/>
    <w:lvl w:ilvl="0" w:tplc="A41431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8EC663A"/>
    <w:multiLevelType w:val="multilevel"/>
    <w:tmpl w:val="F77A9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B011910"/>
    <w:multiLevelType w:val="hybridMultilevel"/>
    <w:tmpl w:val="505C3C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C047D50"/>
    <w:multiLevelType w:val="hybridMultilevel"/>
    <w:tmpl w:val="B2CAA6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6"/>
  </w:num>
  <w:num w:numId="4">
    <w:abstractNumId w:val="8"/>
  </w:num>
  <w:num w:numId="5">
    <w:abstractNumId w:val="3"/>
  </w:num>
  <w:num w:numId="6">
    <w:abstractNumId w:val="9"/>
  </w:num>
  <w:num w:numId="7">
    <w:abstractNumId w:val="2"/>
  </w:num>
  <w:num w:numId="8">
    <w:abstractNumId w:val="4"/>
  </w:num>
  <w:num w:numId="9">
    <w:abstractNumId w:val="1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58C1"/>
    <w:rsid w:val="0000049E"/>
    <w:rsid w:val="00002039"/>
    <w:rsid w:val="00002BA2"/>
    <w:rsid w:val="00006200"/>
    <w:rsid w:val="00012C3A"/>
    <w:rsid w:val="0002482E"/>
    <w:rsid w:val="00034905"/>
    <w:rsid w:val="00034E24"/>
    <w:rsid w:val="00034ECF"/>
    <w:rsid w:val="0003583C"/>
    <w:rsid w:val="00043095"/>
    <w:rsid w:val="00050324"/>
    <w:rsid w:val="00062E71"/>
    <w:rsid w:val="00071426"/>
    <w:rsid w:val="00094D6D"/>
    <w:rsid w:val="000A0150"/>
    <w:rsid w:val="000D5076"/>
    <w:rsid w:val="000E63C9"/>
    <w:rsid w:val="000F1EF7"/>
    <w:rsid w:val="00103F03"/>
    <w:rsid w:val="00130E9D"/>
    <w:rsid w:val="00135642"/>
    <w:rsid w:val="00143EB1"/>
    <w:rsid w:val="001505EB"/>
    <w:rsid w:val="00150A6D"/>
    <w:rsid w:val="00151B0C"/>
    <w:rsid w:val="00176EEF"/>
    <w:rsid w:val="00185B35"/>
    <w:rsid w:val="0019344C"/>
    <w:rsid w:val="001D138E"/>
    <w:rsid w:val="001D6F0F"/>
    <w:rsid w:val="001F2BC8"/>
    <w:rsid w:val="001F5F6B"/>
    <w:rsid w:val="001F6EE2"/>
    <w:rsid w:val="002011C6"/>
    <w:rsid w:val="002137D0"/>
    <w:rsid w:val="00235324"/>
    <w:rsid w:val="0024021C"/>
    <w:rsid w:val="002409B2"/>
    <w:rsid w:val="00243EBC"/>
    <w:rsid w:val="00246A35"/>
    <w:rsid w:val="0025328D"/>
    <w:rsid w:val="00257963"/>
    <w:rsid w:val="002613FB"/>
    <w:rsid w:val="00266605"/>
    <w:rsid w:val="00282229"/>
    <w:rsid w:val="0028280F"/>
    <w:rsid w:val="00284348"/>
    <w:rsid w:val="002C4F45"/>
    <w:rsid w:val="002D2E5F"/>
    <w:rsid w:val="002E3735"/>
    <w:rsid w:val="002F51F5"/>
    <w:rsid w:val="002F5B3A"/>
    <w:rsid w:val="00304CCB"/>
    <w:rsid w:val="00311DF6"/>
    <w:rsid w:val="00312137"/>
    <w:rsid w:val="00325F8D"/>
    <w:rsid w:val="00330359"/>
    <w:rsid w:val="00330EE6"/>
    <w:rsid w:val="00332504"/>
    <w:rsid w:val="0033762F"/>
    <w:rsid w:val="00360494"/>
    <w:rsid w:val="00361873"/>
    <w:rsid w:val="003660FF"/>
    <w:rsid w:val="00366C7E"/>
    <w:rsid w:val="00384EA3"/>
    <w:rsid w:val="003A0FC7"/>
    <w:rsid w:val="003A39A1"/>
    <w:rsid w:val="003A4C71"/>
    <w:rsid w:val="003C2191"/>
    <w:rsid w:val="003C45FE"/>
    <w:rsid w:val="003D3863"/>
    <w:rsid w:val="003D3B18"/>
    <w:rsid w:val="003D4822"/>
    <w:rsid w:val="003E0D45"/>
    <w:rsid w:val="003F1229"/>
    <w:rsid w:val="003F6DF6"/>
    <w:rsid w:val="00404205"/>
    <w:rsid w:val="004110DE"/>
    <w:rsid w:val="00416675"/>
    <w:rsid w:val="00425419"/>
    <w:rsid w:val="004260E8"/>
    <w:rsid w:val="0044085A"/>
    <w:rsid w:val="00444F07"/>
    <w:rsid w:val="00446AD3"/>
    <w:rsid w:val="004725D5"/>
    <w:rsid w:val="004747DE"/>
    <w:rsid w:val="004945F6"/>
    <w:rsid w:val="004B21A5"/>
    <w:rsid w:val="004C1EBB"/>
    <w:rsid w:val="004C47A5"/>
    <w:rsid w:val="004F0028"/>
    <w:rsid w:val="005037F0"/>
    <w:rsid w:val="00516A86"/>
    <w:rsid w:val="0052614E"/>
    <w:rsid w:val="005275F6"/>
    <w:rsid w:val="00527794"/>
    <w:rsid w:val="00562B7B"/>
    <w:rsid w:val="00572102"/>
    <w:rsid w:val="0057356D"/>
    <w:rsid w:val="0057472F"/>
    <w:rsid w:val="0057588C"/>
    <w:rsid w:val="005821CD"/>
    <w:rsid w:val="005C195E"/>
    <w:rsid w:val="005C6745"/>
    <w:rsid w:val="005D313D"/>
    <w:rsid w:val="005F1BB0"/>
    <w:rsid w:val="00612376"/>
    <w:rsid w:val="00617828"/>
    <w:rsid w:val="00622BAE"/>
    <w:rsid w:val="006555FB"/>
    <w:rsid w:val="00655795"/>
    <w:rsid w:val="00656C4D"/>
    <w:rsid w:val="00661592"/>
    <w:rsid w:val="0066594B"/>
    <w:rsid w:val="00670376"/>
    <w:rsid w:val="006757F3"/>
    <w:rsid w:val="00676CE9"/>
    <w:rsid w:val="00681AB3"/>
    <w:rsid w:val="00697B4C"/>
    <w:rsid w:val="006A5B52"/>
    <w:rsid w:val="006A649D"/>
    <w:rsid w:val="006B23ED"/>
    <w:rsid w:val="006D3D91"/>
    <w:rsid w:val="006D3DD3"/>
    <w:rsid w:val="006D4B5F"/>
    <w:rsid w:val="006D4CA6"/>
    <w:rsid w:val="006D5271"/>
    <w:rsid w:val="006E5716"/>
    <w:rsid w:val="00701473"/>
    <w:rsid w:val="0072078F"/>
    <w:rsid w:val="007302B3"/>
    <w:rsid w:val="00730733"/>
    <w:rsid w:val="00730E3A"/>
    <w:rsid w:val="00736891"/>
    <w:rsid w:val="00736AAF"/>
    <w:rsid w:val="00742B81"/>
    <w:rsid w:val="00754616"/>
    <w:rsid w:val="00765928"/>
    <w:rsid w:val="00765B2A"/>
    <w:rsid w:val="00771E4B"/>
    <w:rsid w:val="00773D68"/>
    <w:rsid w:val="00774D84"/>
    <w:rsid w:val="0077706F"/>
    <w:rsid w:val="00783A34"/>
    <w:rsid w:val="007C156D"/>
    <w:rsid w:val="007C5998"/>
    <w:rsid w:val="007C6B52"/>
    <w:rsid w:val="007C6C8B"/>
    <w:rsid w:val="007C6E28"/>
    <w:rsid w:val="007D16C5"/>
    <w:rsid w:val="007D1C9B"/>
    <w:rsid w:val="007D2524"/>
    <w:rsid w:val="007E065C"/>
    <w:rsid w:val="007E766F"/>
    <w:rsid w:val="00822B27"/>
    <w:rsid w:val="00840A3E"/>
    <w:rsid w:val="00861E7D"/>
    <w:rsid w:val="00862FE4"/>
    <w:rsid w:val="0086389A"/>
    <w:rsid w:val="0087264D"/>
    <w:rsid w:val="0087605E"/>
    <w:rsid w:val="00886714"/>
    <w:rsid w:val="008B1FEE"/>
    <w:rsid w:val="008B56F5"/>
    <w:rsid w:val="008B664B"/>
    <w:rsid w:val="008C2E8C"/>
    <w:rsid w:val="008C7AC2"/>
    <w:rsid w:val="008D6A7B"/>
    <w:rsid w:val="00903C32"/>
    <w:rsid w:val="00916B16"/>
    <w:rsid w:val="009173B9"/>
    <w:rsid w:val="0092022B"/>
    <w:rsid w:val="00920E22"/>
    <w:rsid w:val="0093335D"/>
    <w:rsid w:val="0093613E"/>
    <w:rsid w:val="00943026"/>
    <w:rsid w:val="00960CD7"/>
    <w:rsid w:val="00962F68"/>
    <w:rsid w:val="00966B81"/>
    <w:rsid w:val="009811BB"/>
    <w:rsid w:val="00997AD3"/>
    <w:rsid w:val="009B0D9C"/>
    <w:rsid w:val="009C0637"/>
    <w:rsid w:val="009C7720"/>
    <w:rsid w:val="009D48C5"/>
    <w:rsid w:val="009E12A8"/>
    <w:rsid w:val="009E4EEF"/>
    <w:rsid w:val="009E59BE"/>
    <w:rsid w:val="009F088F"/>
    <w:rsid w:val="009F2AF4"/>
    <w:rsid w:val="00A03FAE"/>
    <w:rsid w:val="00A064E7"/>
    <w:rsid w:val="00A07D89"/>
    <w:rsid w:val="00A13F0D"/>
    <w:rsid w:val="00A16F87"/>
    <w:rsid w:val="00A23AFA"/>
    <w:rsid w:val="00A24F26"/>
    <w:rsid w:val="00A3151A"/>
    <w:rsid w:val="00A31B3E"/>
    <w:rsid w:val="00A43A26"/>
    <w:rsid w:val="00A4740E"/>
    <w:rsid w:val="00A5318F"/>
    <w:rsid w:val="00A532F3"/>
    <w:rsid w:val="00A613CD"/>
    <w:rsid w:val="00A66579"/>
    <w:rsid w:val="00A8489E"/>
    <w:rsid w:val="00AA06E3"/>
    <w:rsid w:val="00AA7252"/>
    <w:rsid w:val="00AB02A7"/>
    <w:rsid w:val="00AC29F3"/>
    <w:rsid w:val="00AC5596"/>
    <w:rsid w:val="00AD7641"/>
    <w:rsid w:val="00AE32AA"/>
    <w:rsid w:val="00AE4C28"/>
    <w:rsid w:val="00AE7890"/>
    <w:rsid w:val="00AF08DE"/>
    <w:rsid w:val="00B07E89"/>
    <w:rsid w:val="00B14A31"/>
    <w:rsid w:val="00B231E5"/>
    <w:rsid w:val="00B26C10"/>
    <w:rsid w:val="00B306D5"/>
    <w:rsid w:val="00B46E9E"/>
    <w:rsid w:val="00B5648F"/>
    <w:rsid w:val="00B60467"/>
    <w:rsid w:val="00B82042"/>
    <w:rsid w:val="00B95828"/>
    <w:rsid w:val="00BD2895"/>
    <w:rsid w:val="00BE3691"/>
    <w:rsid w:val="00C0011E"/>
    <w:rsid w:val="00C02B87"/>
    <w:rsid w:val="00C21AC4"/>
    <w:rsid w:val="00C23C66"/>
    <w:rsid w:val="00C32750"/>
    <w:rsid w:val="00C358C1"/>
    <w:rsid w:val="00C4086D"/>
    <w:rsid w:val="00C51950"/>
    <w:rsid w:val="00C86A1D"/>
    <w:rsid w:val="00CA1896"/>
    <w:rsid w:val="00CB5B28"/>
    <w:rsid w:val="00CD5029"/>
    <w:rsid w:val="00CE00BF"/>
    <w:rsid w:val="00CE2BE6"/>
    <w:rsid w:val="00CE7BB8"/>
    <w:rsid w:val="00CF5371"/>
    <w:rsid w:val="00D02C15"/>
    <w:rsid w:val="00D0323A"/>
    <w:rsid w:val="00D0559F"/>
    <w:rsid w:val="00D077E9"/>
    <w:rsid w:val="00D13063"/>
    <w:rsid w:val="00D176B6"/>
    <w:rsid w:val="00D31BA5"/>
    <w:rsid w:val="00D32BAC"/>
    <w:rsid w:val="00D42975"/>
    <w:rsid w:val="00D42CB7"/>
    <w:rsid w:val="00D51F9D"/>
    <w:rsid w:val="00D5413D"/>
    <w:rsid w:val="00D570A9"/>
    <w:rsid w:val="00D64996"/>
    <w:rsid w:val="00D653C1"/>
    <w:rsid w:val="00D67178"/>
    <w:rsid w:val="00D70D02"/>
    <w:rsid w:val="00D770C7"/>
    <w:rsid w:val="00D86945"/>
    <w:rsid w:val="00D90290"/>
    <w:rsid w:val="00D956B9"/>
    <w:rsid w:val="00DA139F"/>
    <w:rsid w:val="00DA15E8"/>
    <w:rsid w:val="00DD152F"/>
    <w:rsid w:val="00DD1DC9"/>
    <w:rsid w:val="00DE213F"/>
    <w:rsid w:val="00DF027C"/>
    <w:rsid w:val="00DF7093"/>
    <w:rsid w:val="00E00A32"/>
    <w:rsid w:val="00E22ACD"/>
    <w:rsid w:val="00E26793"/>
    <w:rsid w:val="00E30EA6"/>
    <w:rsid w:val="00E45487"/>
    <w:rsid w:val="00E54DA6"/>
    <w:rsid w:val="00E54DB9"/>
    <w:rsid w:val="00E573A8"/>
    <w:rsid w:val="00E620B0"/>
    <w:rsid w:val="00E6781C"/>
    <w:rsid w:val="00E81B40"/>
    <w:rsid w:val="00E972BD"/>
    <w:rsid w:val="00EA01D8"/>
    <w:rsid w:val="00EB26AE"/>
    <w:rsid w:val="00ED016E"/>
    <w:rsid w:val="00ED4E56"/>
    <w:rsid w:val="00EE79FB"/>
    <w:rsid w:val="00EF555B"/>
    <w:rsid w:val="00EF6846"/>
    <w:rsid w:val="00F027BB"/>
    <w:rsid w:val="00F04085"/>
    <w:rsid w:val="00F07F22"/>
    <w:rsid w:val="00F11DCF"/>
    <w:rsid w:val="00F162EA"/>
    <w:rsid w:val="00F4318F"/>
    <w:rsid w:val="00F44EE5"/>
    <w:rsid w:val="00F452BE"/>
    <w:rsid w:val="00F5088A"/>
    <w:rsid w:val="00F52D27"/>
    <w:rsid w:val="00F56EC3"/>
    <w:rsid w:val="00F72AEF"/>
    <w:rsid w:val="00F74CE2"/>
    <w:rsid w:val="00F83527"/>
    <w:rsid w:val="00F86C36"/>
    <w:rsid w:val="00FA5D95"/>
    <w:rsid w:val="00FB4E6C"/>
    <w:rsid w:val="00FC1523"/>
    <w:rsid w:val="00FC172A"/>
    <w:rsid w:val="00FD194A"/>
    <w:rsid w:val="00FD583F"/>
    <w:rsid w:val="00FD7488"/>
    <w:rsid w:val="00FE274B"/>
    <w:rsid w:val="00FE660E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7" w:unhideWhenUsed="0" w:qFormat="1"/>
    <w:lsdException w:name="heading 2" w:semiHidden="0" w:uiPriority="9" w:unhideWhenUsed="0" w:qFormat="1"/>
    <w:lsdException w:name="heading 3" w:uiPriority="5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itle" w:semiHidden="0" w:uiPriority="1" w:unhideWhenUsed="0" w:qFormat="1"/>
    <w:lsdException w:name="Subtitle" w:semiHidden="0" w:uiPriority="2" w:unhideWhenUsed="0" w:qFormat="1"/>
    <w:lsdException w:name="Block Text" w:uiPriority="3" w:qFormat="1"/>
    <w:lsdException w:name="Strong" w:uiPriority="22" w:qFormat="1"/>
    <w:lsdException w:name="Emphasis" w:uiPriority="2" w:qFormat="1"/>
    <w:lsdException w:name="Table Grid" w:semiHidden="0" w:uiPriority="1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har"/>
    <w:uiPriority w:val="9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har"/>
    <w:uiPriority w:val="5"/>
    <w:unhideWhenUsed/>
    <w:qFormat/>
    <w:rsid w:val="00F0408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 w:val="0"/>
      <w:bCs/>
      <w:color w:val="024F75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har">
    <w:name w:val="Título Char"/>
    <w:basedOn w:val="Fontepargpadro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har">
    <w:name w:val="Subtítulo Char"/>
    <w:basedOn w:val="Fontepargpadro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har">
    <w:name w:val="Título 1 Char"/>
    <w:basedOn w:val="Fontepargpadro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Cabealho">
    <w:name w:val="header"/>
    <w:basedOn w:val="Normal"/>
    <w:link w:val="CabealhoChar"/>
    <w:uiPriority w:val="8"/>
    <w:unhideWhenUsed/>
    <w:rsid w:val="005037F0"/>
  </w:style>
  <w:style w:type="character" w:customStyle="1" w:styleId="CabealhoChar">
    <w:name w:val="Cabeçalho Char"/>
    <w:basedOn w:val="Fontepargpadro"/>
    <w:link w:val="Cabealho"/>
    <w:uiPriority w:val="8"/>
    <w:rsid w:val="0093335D"/>
  </w:style>
  <w:style w:type="paragraph" w:styleId="Rodap">
    <w:name w:val="footer"/>
    <w:basedOn w:val="Normal"/>
    <w:link w:val="RodapChar"/>
    <w:uiPriority w:val="99"/>
    <w:unhideWhenUsed/>
    <w:rsid w:val="005037F0"/>
  </w:style>
  <w:style w:type="character" w:customStyle="1" w:styleId="RodapChar">
    <w:name w:val="Rodapé Char"/>
    <w:basedOn w:val="Fontepargpadro"/>
    <w:link w:val="Rodap"/>
    <w:uiPriority w:val="99"/>
    <w:rsid w:val="005037F0"/>
    <w:rPr>
      <w:sz w:val="24"/>
      <w:szCs w:val="24"/>
    </w:rPr>
  </w:style>
  <w:style w:type="paragraph" w:customStyle="1" w:styleId="Nome">
    <w:name w:val="No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har">
    <w:name w:val="Título 2 Char"/>
    <w:basedOn w:val="Fontepargpadro"/>
    <w:link w:val="Ttulo2"/>
    <w:uiPriority w:val="9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elacomgrade">
    <w:name w:val="Table Grid"/>
    <w:basedOn w:val="Tabelanormal"/>
    <w:uiPriority w:val="1"/>
    <w:rsid w:val="00FF16B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odoEspaoReservado">
    <w:name w:val="Placeholder Text"/>
    <w:basedOn w:val="Fontepargpadro"/>
    <w:uiPriority w:val="99"/>
    <w:unhideWhenUsed/>
    <w:rsid w:val="00D86945"/>
    <w:rPr>
      <w:color w:val="808080"/>
    </w:rPr>
  </w:style>
  <w:style w:type="paragraph" w:customStyle="1" w:styleId="Contedo">
    <w:name w:val="Conteúdo"/>
    <w:basedOn w:val="Normal"/>
    <w:link w:val="CaracteresdoContedo"/>
    <w:qFormat/>
    <w:rsid w:val="00DF027C"/>
    <w:rPr>
      <w:b w:val="0"/>
    </w:rPr>
  </w:style>
  <w:style w:type="paragraph" w:customStyle="1" w:styleId="Textodenfase">
    <w:name w:val="Texto de Ênfase"/>
    <w:basedOn w:val="Normal"/>
    <w:link w:val="CaracteredoTextodenfase"/>
    <w:qFormat/>
    <w:rsid w:val="00DF027C"/>
  </w:style>
  <w:style w:type="character" w:customStyle="1" w:styleId="CaracteresdoContedo">
    <w:name w:val="Caracteres do Conteúdo"/>
    <w:basedOn w:val="Fontepargpadro"/>
    <w:link w:val="Conte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acteredoTextodenfase">
    <w:name w:val="Caractere do Texto de Ênfase"/>
    <w:basedOn w:val="Fontepargpadro"/>
    <w:link w:val="Textodenfase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NormalWeb">
    <w:name w:val="Normal (Web)"/>
    <w:basedOn w:val="Normal"/>
    <w:uiPriority w:val="99"/>
    <w:unhideWhenUsed/>
    <w:rsid w:val="00773D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val="pt-BR" w:eastAsia="pt-BR"/>
    </w:rPr>
  </w:style>
  <w:style w:type="character" w:customStyle="1" w:styleId="redactor-invisible-space">
    <w:name w:val="redactor-invisible-space"/>
    <w:basedOn w:val="Fontepargpadro"/>
    <w:rsid w:val="00773D68"/>
  </w:style>
  <w:style w:type="character" w:styleId="Forte">
    <w:name w:val="Strong"/>
    <w:basedOn w:val="Fontepargpadro"/>
    <w:uiPriority w:val="22"/>
    <w:qFormat/>
    <w:rsid w:val="00773D68"/>
    <w:rPr>
      <w:b/>
      <w:bCs/>
    </w:rPr>
  </w:style>
  <w:style w:type="paragraph" w:styleId="PargrafodaLista">
    <w:name w:val="List Paragraph"/>
    <w:basedOn w:val="Normal"/>
    <w:uiPriority w:val="34"/>
    <w:unhideWhenUsed/>
    <w:qFormat/>
    <w:rsid w:val="00B6046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A66579"/>
    <w:rPr>
      <w:color w:val="3592CF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A66579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F452BE"/>
    <w:rPr>
      <w:color w:val="3592CF" w:themeColor="followedHyperlink"/>
      <w:u w:val="single"/>
    </w:rPr>
  </w:style>
  <w:style w:type="character" w:styleId="CitaoHTML">
    <w:name w:val="HTML Cite"/>
    <w:basedOn w:val="Fontepargpadro"/>
    <w:uiPriority w:val="99"/>
    <w:semiHidden/>
    <w:unhideWhenUsed/>
    <w:rsid w:val="00CE2BE6"/>
    <w:rPr>
      <w:i w:val="0"/>
      <w:iCs w:val="0"/>
      <w:color w:val="006621"/>
    </w:rPr>
  </w:style>
  <w:style w:type="character" w:customStyle="1" w:styleId="Ttulo3Char">
    <w:name w:val="Título 3 Char"/>
    <w:basedOn w:val="Fontepargpadro"/>
    <w:link w:val="Ttulo3"/>
    <w:uiPriority w:val="5"/>
    <w:rsid w:val="00F04085"/>
    <w:rPr>
      <w:rFonts w:asciiTheme="majorHAnsi" w:eastAsiaTheme="majorEastAsia" w:hAnsiTheme="majorHAnsi" w:cstheme="majorBidi"/>
      <w:bCs/>
      <w:color w:val="024F75" w:themeColor="accent1"/>
      <w:sz w:val="28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7" w:unhideWhenUsed="0" w:qFormat="1"/>
    <w:lsdException w:name="heading 2" w:semiHidden="0" w:uiPriority="9" w:unhideWhenUsed="0" w:qFormat="1"/>
    <w:lsdException w:name="heading 3" w:uiPriority="5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itle" w:semiHidden="0" w:uiPriority="1" w:unhideWhenUsed="0" w:qFormat="1"/>
    <w:lsdException w:name="Subtitle" w:semiHidden="0" w:uiPriority="2" w:unhideWhenUsed="0" w:qFormat="1"/>
    <w:lsdException w:name="Block Text" w:uiPriority="3" w:qFormat="1"/>
    <w:lsdException w:name="Strong" w:uiPriority="22" w:qFormat="1"/>
    <w:lsdException w:name="Emphasis" w:uiPriority="2" w:qFormat="1"/>
    <w:lsdException w:name="Table Grid" w:semiHidden="0" w:uiPriority="1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har"/>
    <w:uiPriority w:val="9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har"/>
    <w:uiPriority w:val="5"/>
    <w:unhideWhenUsed/>
    <w:qFormat/>
    <w:rsid w:val="00F0408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 w:val="0"/>
      <w:bCs/>
      <w:color w:val="024F75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har">
    <w:name w:val="Título Char"/>
    <w:basedOn w:val="Fontepargpadro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har">
    <w:name w:val="Subtítulo Char"/>
    <w:basedOn w:val="Fontepargpadro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har">
    <w:name w:val="Título 1 Char"/>
    <w:basedOn w:val="Fontepargpadro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Cabealho">
    <w:name w:val="header"/>
    <w:basedOn w:val="Normal"/>
    <w:link w:val="CabealhoChar"/>
    <w:uiPriority w:val="8"/>
    <w:unhideWhenUsed/>
    <w:rsid w:val="005037F0"/>
  </w:style>
  <w:style w:type="character" w:customStyle="1" w:styleId="CabealhoChar">
    <w:name w:val="Cabeçalho Char"/>
    <w:basedOn w:val="Fontepargpadro"/>
    <w:link w:val="Cabealho"/>
    <w:uiPriority w:val="8"/>
    <w:rsid w:val="0093335D"/>
  </w:style>
  <w:style w:type="paragraph" w:styleId="Rodap">
    <w:name w:val="footer"/>
    <w:basedOn w:val="Normal"/>
    <w:link w:val="RodapChar"/>
    <w:uiPriority w:val="99"/>
    <w:unhideWhenUsed/>
    <w:rsid w:val="005037F0"/>
  </w:style>
  <w:style w:type="character" w:customStyle="1" w:styleId="RodapChar">
    <w:name w:val="Rodapé Char"/>
    <w:basedOn w:val="Fontepargpadro"/>
    <w:link w:val="Rodap"/>
    <w:uiPriority w:val="99"/>
    <w:rsid w:val="005037F0"/>
    <w:rPr>
      <w:sz w:val="24"/>
      <w:szCs w:val="24"/>
    </w:rPr>
  </w:style>
  <w:style w:type="paragraph" w:customStyle="1" w:styleId="Nome">
    <w:name w:val="No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har">
    <w:name w:val="Título 2 Char"/>
    <w:basedOn w:val="Fontepargpadro"/>
    <w:link w:val="Ttulo2"/>
    <w:uiPriority w:val="9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elacomgrade">
    <w:name w:val="Table Grid"/>
    <w:basedOn w:val="Tabelanormal"/>
    <w:uiPriority w:val="1"/>
    <w:rsid w:val="00FF16B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odoEspaoReservado">
    <w:name w:val="Placeholder Text"/>
    <w:basedOn w:val="Fontepargpadro"/>
    <w:uiPriority w:val="99"/>
    <w:unhideWhenUsed/>
    <w:rsid w:val="00D86945"/>
    <w:rPr>
      <w:color w:val="808080"/>
    </w:rPr>
  </w:style>
  <w:style w:type="paragraph" w:customStyle="1" w:styleId="Contedo">
    <w:name w:val="Conteúdo"/>
    <w:basedOn w:val="Normal"/>
    <w:link w:val="CaracteresdoContedo"/>
    <w:qFormat/>
    <w:rsid w:val="00DF027C"/>
    <w:rPr>
      <w:b w:val="0"/>
    </w:rPr>
  </w:style>
  <w:style w:type="paragraph" w:customStyle="1" w:styleId="Textodenfase">
    <w:name w:val="Texto de Ênfase"/>
    <w:basedOn w:val="Normal"/>
    <w:link w:val="CaracteredoTextodenfase"/>
    <w:qFormat/>
    <w:rsid w:val="00DF027C"/>
  </w:style>
  <w:style w:type="character" w:customStyle="1" w:styleId="CaracteresdoContedo">
    <w:name w:val="Caracteres do Conteúdo"/>
    <w:basedOn w:val="Fontepargpadro"/>
    <w:link w:val="Conte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acteredoTextodenfase">
    <w:name w:val="Caractere do Texto de Ênfase"/>
    <w:basedOn w:val="Fontepargpadro"/>
    <w:link w:val="Textodenfase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NormalWeb">
    <w:name w:val="Normal (Web)"/>
    <w:basedOn w:val="Normal"/>
    <w:uiPriority w:val="99"/>
    <w:unhideWhenUsed/>
    <w:rsid w:val="00773D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val="pt-BR" w:eastAsia="pt-BR"/>
    </w:rPr>
  </w:style>
  <w:style w:type="character" w:customStyle="1" w:styleId="redactor-invisible-space">
    <w:name w:val="redactor-invisible-space"/>
    <w:basedOn w:val="Fontepargpadro"/>
    <w:rsid w:val="00773D68"/>
  </w:style>
  <w:style w:type="character" w:styleId="Forte">
    <w:name w:val="Strong"/>
    <w:basedOn w:val="Fontepargpadro"/>
    <w:uiPriority w:val="22"/>
    <w:qFormat/>
    <w:rsid w:val="00773D68"/>
    <w:rPr>
      <w:b/>
      <w:bCs/>
    </w:rPr>
  </w:style>
  <w:style w:type="paragraph" w:styleId="PargrafodaLista">
    <w:name w:val="List Paragraph"/>
    <w:basedOn w:val="Normal"/>
    <w:uiPriority w:val="34"/>
    <w:unhideWhenUsed/>
    <w:qFormat/>
    <w:rsid w:val="00B6046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A66579"/>
    <w:rPr>
      <w:color w:val="3592CF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A66579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F452BE"/>
    <w:rPr>
      <w:color w:val="3592CF" w:themeColor="followedHyperlink"/>
      <w:u w:val="single"/>
    </w:rPr>
  </w:style>
  <w:style w:type="character" w:styleId="CitaoHTML">
    <w:name w:val="HTML Cite"/>
    <w:basedOn w:val="Fontepargpadro"/>
    <w:uiPriority w:val="99"/>
    <w:semiHidden/>
    <w:unhideWhenUsed/>
    <w:rsid w:val="00CE2BE6"/>
    <w:rPr>
      <w:i w:val="0"/>
      <w:iCs w:val="0"/>
      <w:color w:val="006621"/>
    </w:rPr>
  </w:style>
  <w:style w:type="character" w:customStyle="1" w:styleId="Ttulo3Char">
    <w:name w:val="Título 3 Char"/>
    <w:basedOn w:val="Fontepargpadro"/>
    <w:link w:val="Ttulo3"/>
    <w:uiPriority w:val="5"/>
    <w:rsid w:val="00F04085"/>
    <w:rPr>
      <w:rFonts w:asciiTheme="majorHAnsi" w:eastAsiaTheme="majorEastAsia" w:hAnsiTheme="majorHAnsi" w:cstheme="majorBidi"/>
      <w:bCs/>
      <w:color w:val="024F75" w:themeColor="accent1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1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5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6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6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0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4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30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47400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6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55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6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9139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1046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832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653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41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hyperlink" Target="http://www.supersimples.kasol.com.br" TargetMode="External"/><Relationship Id="rId26" Type="http://schemas.openxmlformats.org/officeDocument/2006/relationships/image" Target="media/image11.png"/><Relationship Id="rId39" Type="http://schemas.openxmlformats.org/officeDocument/2006/relationships/hyperlink" Target="https://massamadreblog.com.br/know-how/curiosidades/postagem/brioche-frances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hyperlink" Target="https://massamadreblog.com.br/receitas/bagels/" TargetMode="External"/><Relationship Id="rId42" Type="http://schemas.openxmlformats.org/officeDocument/2006/relationships/image" Target="media/image22.jpeg"/><Relationship Id="rId47" Type="http://schemas.openxmlformats.org/officeDocument/2006/relationships/image" Target="media/image26.jpeg"/><Relationship Id="rId50" Type="http://schemas.openxmlformats.org/officeDocument/2006/relationships/fontTable" Target="fontTable.xml"/><Relationship Id="rId7" Type="http://schemas.microsoft.com/office/2007/relationships/stylesWithEffects" Target="stylesWithEffects.xml"/><Relationship Id="rId12" Type="http://schemas.openxmlformats.org/officeDocument/2006/relationships/image" Target="media/image1.jpeg"/><Relationship Id="rId17" Type="http://schemas.openxmlformats.org/officeDocument/2006/relationships/hyperlink" Target="http://www.grandchef.com.br" TargetMode="External"/><Relationship Id="rId25" Type="http://schemas.openxmlformats.org/officeDocument/2006/relationships/image" Target="media/image10.png"/><Relationship Id="rId33" Type="http://schemas.openxmlformats.org/officeDocument/2006/relationships/hyperlink" Target="https://massamadreblog.com.br/receitas/panificacao/pao-de-chivito/" TargetMode="External"/><Relationship Id="rId38" Type="http://schemas.openxmlformats.org/officeDocument/2006/relationships/image" Target="media/image19.jpeg"/><Relationship Id="rId46" Type="http://schemas.openxmlformats.org/officeDocument/2006/relationships/hyperlink" Target="file:///C:\Users\Ernane\Desktop\Treinamento\Guia+Definitivo+de+Molhos.pdf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jpe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24" Type="http://schemas.openxmlformats.org/officeDocument/2006/relationships/image" Target="media/image9.png"/><Relationship Id="rId32" Type="http://schemas.openxmlformats.org/officeDocument/2006/relationships/image" Target="media/image16.jpeg"/><Relationship Id="rId37" Type="http://schemas.openxmlformats.org/officeDocument/2006/relationships/hyperlink" Target="https://massamadreblog.com.br/know-how/curiosidades/postagem/pao-italiano" TargetMode="External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5" Type="http://schemas.openxmlformats.org/officeDocument/2006/relationships/numbering" Target="numbering.xml"/><Relationship Id="rId15" Type="http://schemas.openxmlformats.org/officeDocument/2006/relationships/hyperlink" Target="file:///D:\Users\cs68157\OneDrive%20-%20Companhia%20Siderurgica%20Nacional\Desktop\Curso++de+Hamburguer+Artesanall%20e%20burger.pdf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8.jpeg"/><Relationship Id="rId49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4.jpeg"/><Relationship Id="rId31" Type="http://schemas.openxmlformats.org/officeDocument/2006/relationships/hyperlink" Target="file:///D:\Users\cs68157\OneDrive%20-%20Companhia%20Siderurgica%20Nacional\Desktop\P&#227;es%20Artesanais%20-%20Manual%20Completo.pdf" TargetMode="External"/><Relationship Id="rId44" Type="http://schemas.openxmlformats.org/officeDocument/2006/relationships/image" Target="media/image24.jpe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oleObject" Target="embeddings/oleObject1.bin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image" Target="media/image17.png"/><Relationship Id="rId43" Type="http://schemas.openxmlformats.org/officeDocument/2006/relationships/image" Target="media/image23.jpeg"/><Relationship Id="rId48" Type="http://schemas.openxmlformats.org/officeDocument/2006/relationships/header" Target="header1.xml"/><Relationship Id="rId8" Type="http://schemas.openxmlformats.org/officeDocument/2006/relationships/settings" Target="settings.xml"/><Relationship Id="rId51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Users\cs68157\AppData\Local\Microsoft\Office\16.0\DTS\pt-BR%7bAA586E51-9D12-46D4-B75C-D56DB6F02C36%7d\%7b4F43882F-DAE3-489B-8D34-01075B37FDA8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98D9B6DF0D1949908D9DA1CE9A0DA25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3E78EC6-1E22-4A63-8755-DB9F150B8923}"/>
      </w:docPartPr>
      <w:docPartBody>
        <w:p w:rsidR="0006006B" w:rsidRDefault="00B2019E">
          <w:pPr>
            <w:pStyle w:val="98D9B6DF0D1949908D9DA1CE9A0DA251"/>
          </w:pPr>
          <w:r w:rsidRPr="004F0028">
            <w:rPr>
              <w:lang w:bidi="pt-BR"/>
            </w:rPr>
            <w:t>NOME DA EMPRESA</w:t>
          </w:r>
        </w:p>
      </w:docPartBody>
    </w:docPart>
    <w:docPart>
      <w:docPartPr>
        <w:name w:val="B4057B5B12B0457CBB3C74BB6F9B5DE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AF46EBF-CF28-4970-ABCE-03B10583C218}"/>
      </w:docPartPr>
      <w:docPartBody>
        <w:p w:rsidR="0006006B" w:rsidRDefault="00B2019E">
          <w:pPr>
            <w:pStyle w:val="B4057B5B12B0457CBB3C74BB6F9B5DEF"/>
          </w:pPr>
          <w:r w:rsidRPr="004F0028">
            <w:rPr>
              <w:lang w:bidi="pt-BR"/>
            </w:rPr>
            <w:t>Seu Nome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019E"/>
    <w:rsid w:val="0006006B"/>
    <w:rsid w:val="001A005C"/>
    <w:rsid w:val="007C216F"/>
    <w:rsid w:val="00932869"/>
    <w:rsid w:val="00B13E5D"/>
    <w:rsid w:val="00B2019E"/>
    <w:rsid w:val="00C00FD8"/>
    <w:rsid w:val="00CB3EA4"/>
    <w:rsid w:val="00E50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2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bttulo">
    <w:name w:val="Subtitle"/>
    <w:basedOn w:val="Normal"/>
    <w:link w:val="Subttulo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1F497D" w:themeColor="text2"/>
      <w:spacing w:val="20"/>
      <w:sz w:val="32"/>
      <w:lang w:val="pt-PT" w:eastAsia="en-US"/>
    </w:rPr>
  </w:style>
  <w:style w:type="character" w:customStyle="1" w:styleId="SubttuloChar">
    <w:name w:val="Subtítulo Char"/>
    <w:basedOn w:val="Fontepargpadro"/>
    <w:link w:val="Subttulo"/>
    <w:uiPriority w:val="2"/>
    <w:rPr>
      <w:caps/>
      <w:color w:val="1F497D" w:themeColor="text2"/>
      <w:spacing w:val="20"/>
      <w:sz w:val="32"/>
      <w:lang w:val="pt-PT" w:eastAsia="en-US"/>
    </w:rPr>
  </w:style>
  <w:style w:type="paragraph" w:customStyle="1" w:styleId="5D6387386DEE4059BA51664C65994A21">
    <w:name w:val="5D6387386DEE4059BA51664C65994A21"/>
  </w:style>
  <w:style w:type="paragraph" w:customStyle="1" w:styleId="98D9B6DF0D1949908D9DA1CE9A0DA251">
    <w:name w:val="98D9B6DF0D1949908D9DA1CE9A0DA251"/>
  </w:style>
  <w:style w:type="paragraph" w:customStyle="1" w:styleId="B4057B5B12B0457CBB3C74BB6F9B5DEF">
    <w:name w:val="B4057B5B12B0457CBB3C74BB6F9B5DEF"/>
  </w:style>
  <w:style w:type="paragraph" w:customStyle="1" w:styleId="18546660904743CE9E2BCBCCC7DB209F">
    <w:name w:val="18546660904743CE9E2BCBCCC7DB209F"/>
  </w:style>
  <w:style w:type="paragraph" w:customStyle="1" w:styleId="428F4D78E8D54A168030CEC166BA46E0">
    <w:name w:val="428F4D78E8D54A168030CEC166BA46E0"/>
  </w:style>
  <w:style w:type="paragraph" w:customStyle="1" w:styleId="8C44AB8491F04A6693BAB39849BE1D47">
    <w:name w:val="8C44AB8491F04A6693BAB39849BE1D47"/>
  </w:style>
  <w:style w:type="paragraph" w:customStyle="1" w:styleId="323FFCE5CCBF49C18221B7401D4841C9">
    <w:name w:val="323FFCE5CCBF49C18221B7401D4841C9"/>
  </w:style>
  <w:style w:type="paragraph" w:customStyle="1" w:styleId="997B142AFD134797A9F7D4370D35F92E">
    <w:name w:val="997B142AFD134797A9F7D4370D35F92E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2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bttulo">
    <w:name w:val="Subtitle"/>
    <w:basedOn w:val="Normal"/>
    <w:link w:val="Subttulo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1F497D" w:themeColor="text2"/>
      <w:spacing w:val="20"/>
      <w:sz w:val="32"/>
      <w:lang w:val="pt-PT" w:eastAsia="en-US"/>
    </w:rPr>
  </w:style>
  <w:style w:type="character" w:customStyle="1" w:styleId="SubttuloChar">
    <w:name w:val="Subtítulo Char"/>
    <w:basedOn w:val="Fontepargpadro"/>
    <w:link w:val="Subttulo"/>
    <w:uiPriority w:val="2"/>
    <w:rPr>
      <w:caps/>
      <w:color w:val="1F497D" w:themeColor="text2"/>
      <w:spacing w:val="20"/>
      <w:sz w:val="32"/>
      <w:lang w:val="pt-PT" w:eastAsia="en-US"/>
    </w:rPr>
  </w:style>
  <w:style w:type="paragraph" w:customStyle="1" w:styleId="5D6387386DEE4059BA51664C65994A21">
    <w:name w:val="5D6387386DEE4059BA51664C65994A21"/>
  </w:style>
  <w:style w:type="paragraph" w:customStyle="1" w:styleId="98D9B6DF0D1949908D9DA1CE9A0DA251">
    <w:name w:val="98D9B6DF0D1949908D9DA1CE9A0DA251"/>
  </w:style>
  <w:style w:type="paragraph" w:customStyle="1" w:styleId="B4057B5B12B0457CBB3C74BB6F9B5DEF">
    <w:name w:val="B4057B5B12B0457CBB3C74BB6F9B5DEF"/>
  </w:style>
  <w:style w:type="paragraph" w:customStyle="1" w:styleId="18546660904743CE9E2BCBCCC7DB209F">
    <w:name w:val="18546660904743CE9E2BCBCCC7DB209F"/>
  </w:style>
  <w:style w:type="paragraph" w:customStyle="1" w:styleId="428F4D78E8D54A168030CEC166BA46E0">
    <w:name w:val="428F4D78E8D54A168030CEC166BA46E0"/>
  </w:style>
  <w:style w:type="paragraph" w:customStyle="1" w:styleId="8C44AB8491F04A6693BAB39849BE1D47">
    <w:name w:val="8C44AB8491F04A6693BAB39849BE1D47"/>
  </w:style>
  <w:style w:type="paragraph" w:customStyle="1" w:styleId="323FFCE5CCBF49C18221B7401D4841C9">
    <w:name w:val="323FFCE5CCBF49C18221B7401D4841C9"/>
  </w:style>
  <w:style w:type="paragraph" w:customStyle="1" w:styleId="997B142AFD134797A9F7D4370D35F92E">
    <w:name w:val="997B142AFD134797A9F7D4370D35F92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/>
  <CompanyAddress/>
  <CompanyPhone/>
  <CompanyFax>E! BURGER’S</CompanyFax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1429F81B9E33D4C9BC204B83FCE64E9" ma:contentTypeVersion="13" ma:contentTypeDescription="Create a new document." ma:contentTypeScope="" ma:versionID="4d3b0993e92e5a09d87bd1e58ba5e3a4">
  <xsd:schema xmlns:xsd="http://www.w3.org/2001/XMLSchema" xmlns:xs="http://www.w3.org/2001/XMLSchema" xmlns:p="http://schemas.microsoft.com/office/2006/metadata/properties" xmlns:ns3="92c0bcde-0f56-45fe-9e7e-583c706663dc" xmlns:ns4="ee1e0bcb-6529-4bab-aada-d4de10f91f5c" targetNamespace="http://schemas.microsoft.com/office/2006/metadata/properties" ma:root="true" ma:fieldsID="a4ba10e2399a5efcb2ddab3b384e49f3" ns3:_="" ns4:_="">
    <xsd:import namespace="92c0bcde-0f56-45fe-9e7e-583c706663dc"/>
    <xsd:import namespace="ee1e0bcb-6529-4bab-aada-d4de10f91f5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2c0bcde-0f56-45fe-9e7e-583c706663d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1e0bcb-6529-4bab-aada-d4de10f91f5c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507FC2C-91A4-4986-80D0-4A062CC9679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1FE8C19-E0BF-4697-A5DE-D8567219A3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c0bcde-0f56-45fe-9e7e-583c706663dc"/>
    <ds:schemaRef ds:uri="ee1e0bcb-6529-4bab-aada-d4de10f91f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25513C2-CA4A-45DC-9822-A7ECC87F2B8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{4F43882F-DAE3-489B-8D34-01075B37FDA8}tf16392850_win32</Template>
  <TotalTime>109</TotalTime>
  <Pages>61</Pages>
  <Words>15221</Words>
  <Characters>82197</Characters>
  <Application>Microsoft Office Word</Application>
  <DocSecurity>0</DocSecurity>
  <Lines>684</Lines>
  <Paragraphs>194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CSN</Company>
  <LinksUpToDate>false</LinksUpToDate>
  <CharactersWithSpaces>97224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ERNANE GOMES MENDES</dc:creator>
  <cp:lastModifiedBy>Ernane</cp:lastModifiedBy>
  <cp:revision>8</cp:revision>
  <cp:lastPrinted>2021-02-10T19:06:00Z</cp:lastPrinted>
  <dcterms:created xsi:type="dcterms:W3CDTF">2021-08-03T12:33:00Z</dcterms:created>
  <dcterms:modified xsi:type="dcterms:W3CDTF">2021-08-03T14:22:00Z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  <property fmtid="{D5CDD505-2E9C-101B-9397-08002B2CF9AE}" pid="3" name="ContentTypeId">
    <vt:lpwstr>0x01010061429F81B9E33D4C9BC204B83FCE64E9</vt:lpwstr>
  </property>
</Properties>
</file>